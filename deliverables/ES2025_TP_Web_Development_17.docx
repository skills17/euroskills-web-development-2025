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058BC" w14:textId="12BD79CD" w:rsidR="00BB1DF1" w:rsidRPr="00BB1DF1" w:rsidRDefault="00A20E39" w:rsidP="00BB1DF1">
      <w:pPr>
        <w:pStyle w:val="Title"/>
      </w:pPr>
      <w:bookmarkStart w:id="0" w:name="_Toc386049835"/>
      <w:bookmarkStart w:id="1" w:name="_Toc386051095"/>
      <w:bookmarkStart w:id="2" w:name="_Toc386052072"/>
      <w:bookmarkStart w:id="3" w:name="_Toc386115384"/>
      <w:r>
        <w:t xml:space="preserve">EuroSkills </w:t>
      </w:r>
      <w:r>
        <w:br/>
        <w:t>Test Project</w:t>
      </w:r>
    </w:p>
    <w:p w14:paraId="1DB63A0C" w14:textId="12AAD67C" w:rsidR="00BB1DF1" w:rsidRPr="00BB1DF1" w:rsidRDefault="0095161E" w:rsidP="0095161E">
      <w:pPr>
        <w:pStyle w:val="Subtitle"/>
        <w:ind w:right="0"/>
        <w:sectPr w:rsidR="00BB1DF1" w:rsidRPr="00BB1DF1" w:rsidSect="00BB1DF1">
          <w:headerReference w:type="default" r:id="rId8"/>
          <w:footerReference w:type="default" r:id="rId9"/>
          <w:headerReference w:type="first" r:id="rId10"/>
          <w:footerReference w:type="first" r:id="rId11"/>
          <w:pgSz w:w="11906" w:h="16838" w:code="9"/>
          <w:pgMar w:top="1134" w:right="1134" w:bottom="2268" w:left="1134" w:header="1134" w:footer="567" w:gutter="0"/>
          <w:cols w:space="708"/>
          <w:titlePg/>
          <w:docGrid w:linePitch="360"/>
        </w:sectPr>
      </w:pPr>
      <w:r>
        <w:rPr>
          <w:color w:val="FFCC00"/>
        </w:rPr>
        <w:t>Web Development 17</w:t>
      </w:r>
    </w:p>
    <w:bookmarkEnd w:id="0"/>
    <w:bookmarkEnd w:id="1"/>
    <w:bookmarkEnd w:id="2"/>
    <w:bookmarkEnd w:id="3"/>
    <w:p w14:paraId="53B7F8D1" w14:textId="4953C7D9" w:rsidR="00A20E39" w:rsidRPr="009107BF" w:rsidRDefault="00A20E39" w:rsidP="00A20E39">
      <w:pPr>
        <w:pStyle w:val="Heading2"/>
        <w:numPr>
          <w:ilvl w:val="0"/>
          <w:numId w:val="0"/>
        </w:numPr>
        <w:ind w:left="709"/>
      </w:pPr>
      <w:r w:rsidRPr="009107BF">
        <w:lastRenderedPageBreak/>
        <w:t>CONTENTS</w:t>
      </w:r>
    </w:p>
    <w:p w14:paraId="2220D9D6" w14:textId="67B0F4CB" w:rsidR="00A20E39" w:rsidRDefault="00A20E39" w:rsidP="00A20E39">
      <w:pPr>
        <w:pStyle w:val="Sectiontext"/>
      </w:pPr>
      <w:r w:rsidRPr="009107BF">
        <w:t>This Test Project consists of the following documentation/files:</w:t>
      </w:r>
    </w:p>
    <w:p w14:paraId="06120D46" w14:textId="463B4878" w:rsidR="009069F7" w:rsidRDefault="009069F7" w:rsidP="009069F7">
      <w:pPr>
        <w:pStyle w:val="ListNumber"/>
      </w:pPr>
      <w:r>
        <w:t>This document:</w:t>
      </w:r>
      <w:r>
        <w:tab/>
        <w:t>ES2025_TP_Web_Development_17.pdf</w:t>
      </w:r>
    </w:p>
    <w:p w14:paraId="2BA205FA" w14:textId="23510176" w:rsidR="009069F7" w:rsidRPr="009107BF" w:rsidRDefault="009069F7" w:rsidP="009069F7">
      <w:pPr>
        <w:pStyle w:val="ListNumber"/>
      </w:pPr>
      <w:r>
        <w:t>Marking scheme:</w:t>
      </w:r>
      <w:r>
        <w:tab/>
        <w:t>ES2025_Marking_Scheme_Web_Development_17.xlsx</w:t>
      </w:r>
    </w:p>
    <w:p w14:paraId="16E0369E" w14:textId="77777777" w:rsidR="00A20E39" w:rsidRPr="009107BF" w:rsidRDefault="00A20E39" w:rsidP="00A20E39">
      <w:pPr>
        <w:pStyle w:val="Heading2"/>
        <w:numPr>
          <w:ilvl w:val="0"/>
          <w:numId w:val="0"/>
        </w:numPr>
        <w:ind w:left="709"/>
      </w:pPr>
      <w:r w:rsidRPr="009107BF">
        <w:t>INTRODUCTION</w:t>
      </w:r>
    </w:p>
    <w:p w14:paraId="329BFD14" w14:textId="7ADFA2A0" w:rsidR="00A20E39" w:rsidRPr="009107BF" w:rsidRDefault="009069F7" w:rsidP="00A20E39">
      <w:pPr>
        <w:pStyle w:val="Sectiontext"/>
      </w:pPr>
      <w:r w:rsidRPr="009069F7">
        <w:t>The proposed test project aims to provide a comprehensive challenge in web development by covering six distinct modules. Each module focuses on different aspects of web design and development, ranging from static website design to advanced techniques and collaboration. This project aims to challenge competitors with a well-rounded skill set that encompasses both front-end and back-end development, as well as integration with external services through APIs.</w:t>
      </w:r>
    </w:p>
    <w:p w14:paraId="75D0B11B" w14:textId="77777777" w:rsidR="00A20E39" w:rsidRPr="009107BF" w:rsidRDefault="00A20E39" w:rsidP="00A20E39">
      <w:pPr>
        <w:pStyle w:val="Heading2"/>
        <w:numPr>
          <w:ilvl w:val="0"/>
          <w:numId w:val="0"/>
        </w:numPr>
        <w:ind w:left="709"/>
      </w:pPr>
      <w:r w:rsidRPr="009107BF">
        <w:t>DESCRIPTION OF PROJECT AND TASKS</w:t>
      </w:r>
    </w:p>
    <w:p w14:paraId="59CE94B7" w14:textId="77777777" w:rsidR="009069F7" w:rsidRDefault="009069F7" w:rsidP="009069F7">
      <w:pPr>
        <w:pStyle w:val="Sectiontext"/>
      </w:pPr>
      <w:r>
        <w:t>The Test Project will consist of 6 modules with the following topics:</w:t>
      </w:r>
    </w:p>
    <w:p w14:paraId="652C07EB" w14:textId="77777777" w:rsidR="009069F7" w:rsidRDefault="009069F7" w:rsidP="009069F7">
      <w:pPr>
        <w:pStyle w:val="Sectiontext"/>
      </w:pPr>
      <w:r>
        <w:t>•</w:t>
      </w:r>
      <w:r>
        <w:tab/>
        <w:t xml:space="preserve">Module </w:t>
      </w:r>
      <w:r w:rsidRPr="009069F7">
        <w:rPr>
          <w:b/>
          <w:bCs/>
        </w:rPr>
        <w:t>A</w:t>
      </w:r>
      <w:r>
        <w:t>: Static Website Design (HTML/CSS)</w:t>
      </w:r>
    </w:p>
    <w:p w14:paraId="6538C199" w14:textId="77777777" w:rsidR="009069F7" w:rsidRDefault="009069F7" w:rsidP="009069F7">
      <w:pPr>
        <w:pStyle w:val="Sectiontext"/>
      </w:pPr>
      <w:r>
        <w:t>•</w:t>
      </w:r>
      <w:r>
        <w:tab/>
        <w:t xml:space="preserve">Module </w:t>
      </w:r>
      <w:r w:rsidRPr="009069F7">
        <w:rPr>
          <w:b/>
          <w:bCs/>
        </w:rPr>
        <w:t>B</w:t>
      </w:r>
      <w:r>
        <w:t>: Dynamic website with server-side rendering</w:t>
      </w:r>
    </w:p>
    <w:p w14:paraId="4D67F4C1" w14:textId="7D3582C7" w:rsidR="009069F7" w:rsidRDefault="009069F7" w:rsidP="009069F7">
      <w:pPr>
        <w:pStyle w:val="Sectiontext"/>
      </w:pPr>
      <w:r>
        <w:t>•</w:t>
      </w:r>
      <w:r>
        <w:tab/>
        <w:t xml:space="preserve">Module </w:t>
      </w:r>
      <w:r w:rsidRPr="009069F7">
        <w:rPr>
          <w:b/>
          <w:bCs/>
        </w:rPr>
        <w:t>C</w:t>
      </w:r>
      <w:r>
        <w:t xml:space="preserve">: </w:t>
      </w:r>
      <w:r w:rsidR="00067365">
        <w:t xml:space="preserve">REST </w:t>
      </w:r>
      <w:r>
        <w:t>API</w:t>
      </w:r>
    </w:p>
    <w:p w14:paraId="282578B7" w14:textId="77777777" w:rsidR="009069F7" w:rsidRDefault="009069F7" w:rsidP="009069F7">
      <w:pPr>
        <w:pStyle w:val="Sectiontext"/>
      </w:pPr>
      <w:r>
        <w:t>•</w:t>
      </w:r>
      <w:r>
        <w:tab/>
        <w:t xml:space="preserve">Module </w:t>
      </w:r>
      <w:r w:rsidRPr="009069F7">
        <w:rPr>
          <w:b/>
          <w:bCs/>
        </w:rPr>
        <w:t>D</w:t>
      </w:r>
      <w:r>
        <w:t>: Interactive Frontend using an API</w:t>
      </w:r>
    </w:p>
    <w:p w14:paraId="4094CDD6" w14:textId="77777777" w:rsidR="009069F7" w:rsidRDefault="009069F7" w:rsidP="009069F7">
      <w:pPr>
        <w:pStyle w:val="Sectiontext"/>
      </w:pPr>
      <w:r>
        <w:t>•</w:t>
      </w:r>
      <w:r>
        <w:tab/>
        <w:t xml:space="preserve">Module </w:t>
      </w:r>
      <w:r w:rsidRPr="009069F7">
        <w:rPr>
          <w:b/>
          <w:bCs/>
        </w:rPr>
        <w:t>E</w:t>
      </w:r>
      <w:r>
        <w:t>: Advanced Web Development</w:t>
      </w:r>
    </w:p>
    <w:p w14:paraId="27A95DEA" w14:textId="77777777" w:rsidR="009069F7" w:rsidRDefault="009069F7" w:rsidP="009069F7">
      <w:pPr>
        <w:pStyle w:val="Sectiontext"/>
      </w:pPr>
      <w:r>
        <w:t>•</w:t>
      </w:r>
      <w:r>
        <w:tab/>
        <w:t xml:space="preserve">Module </w:t>
      </w:r>
      <w:r w:rsidRPr="009069F7">
        <w:rPr>
          <w:b/>
          <w:bCs/>
        </w:rPr>
        <w:t>F</w:t>
      </w:r>
      <w:r>
        <w:t>: Collaborative Challenge</w:t>
      </w:r>
    </w:p>
    <w:p w14:paraId="622752B7" w14:textId="7F3752EF" w:rsidR="00067365" w:rsidRDefault="009069F7" w:rsidP="009069F7">
      <w:pPr>
        <w:pStyle w:val="Sectiontext"/>
      </w:pPr>
      <w:r>
        <w:t>These modules will be further described in this document.</w:t>
      </w:r>
    </w:p>
    <w:p w14:paraId="4284E44E" w14:textId="575B16B5" w:rsidR="00A20E39" w:rsidRPr="009107BF" w:rsidRDefault="00067365" w:rsidP="00067365">
      <w:pPr>
        <w:spacing w:after="160"/>
      </w:pPr>
      <w:r>
        <w:br w:type="page"/>
      </w:r>
    </w:p>
    <w:p w14:paraId="59316984" w14:textId="77777777" w:rsidR="00A20E39" w:rsidRPr="009107BF" w:rsidRDefault="00A20E39" w:rsidP="00A20E39">
      <w:pPr>
        <w:pStyle w:val="Heading2"/>
        <w:numPr>
          <w:ilvl w:val="0"/>
          <w:numId w:val="0"/>
        </w:numPr>
        <w:ind w:left="709"/>
      </w:pPr>
      <w:r w:rsidRPr="009107BF">
        <w:lastRenderedPageBreak/>
        <w:t>INSTRUCTIONS TO THE COMPETITOR</w:t>
      </w:r>
    </w:p>
    <w:p w14:paraId="62126A44" w14:textId="2F3DA495" w:rsidR="00A20E39" w:rsidRDefault="00067365" w:rsidP="00067365">
      <w:pPr>
        <w:pStyle w:val="Heading3"/>
      </w:pPr>
      <w:r>
        <w:t>Module A – Static Website Design</w:t>
      </w:r>
    </w:p>
    <w:p w14:paraId="3CCFA05C" w14:textId="2FFF02EB" w:rsidR="00067365" w:rsidRDefault="00067365" w:rsidP="00067365">
      <w:pPr>
        <w:pStyle w:val="Sectiontext"/>
      </w:pPr>
      <w:r>
        <w:t>In this module, you must develop a static website for a client using only HTML and CSS.</w:t>
      </w:r>
    </w:p>
    <w:p w14:paraId="4D107E4D" w14:textId="77777777" w:rsidR="00067365" w:rsidRDefault="00067365" w:rsidP="00067365">
      <w:pPr>
        <w:pStyle w:val="Sectiontext"/>
      </w:pPr>
      <w:r>
        <w:t>No server-side or client-side framework is allowed for module A.</w:t>
      </w:r>
    </w:p>
    <w:p w14:paraId="5051508E" w14:textId="1668C9C0" w:rsidR="00067365" w:rsidRDefault="00067365" w:rsidP="00067365">
      <w:pPr>
        <w:pStyle w:val="Sectiontext"/>
      </w:pPr>
      <w:r>
        <w:t>CSS preprocessors may be used.</w:t>
      </w:r>
    </w:p>
    <w:p w14:paraId="25A832B0" w14:textId="5A8C2F67" w:rsidR="00067365" w:rsidRDefault="00067365" w:rsidP="00067365">
      <w:pPr>
        <w:pStyle w:val="Sectiontext"/>
      </w:pPr>
      <w:r>
        <w:t>All HTML and CSS code, generated or hand-written, must pass the W3C HTML (https://validator.w3.org/) and CSS (https://jigsaw.w3.org/css-validator/) validators.</w:t>
      </w:r>
    </w:p>
    <w:p w14:paraId="72A8F1BF" w14:textId="56F638CD" w:rsidR="00067365" w:rsidRDefault="00067365" w:rsidP="00067365">
      <w:pPr>
        <w:pStyle w:val="Sectiontext"/>
        <w:rPr>
          <w:b/>
          <w:bCs/>
        </w:rPr>
      </w:pPr>
      <w:r w:rsidRPr="00067365">
        <w:rPr>
          <w:b/>
          <w:bCs/>
        </w:rPr>
        <w:t>Competitor Information</w:t>
      </w:r>
    </w:p>
    <w:p w14:paraId="1A761EE6" w14:textId="53D5E620" w:rsidR="00067365" w:rsidRDefault="00067365" w:rsidP="00067365">
      <w:pPr>
        <w:pStyle w:val="Sectiontext"/>
      </w:pPr>
      <w:r>
        <w:t>Module A will be assessed using Google Chrome and Firefox.</w:t>
      </w:r>
    </w:p>
    <w:p w14:paraId="486B0EEC" w14:textId="408C15FA" w:rsidR="00067365" w:rsidRDefault="00067365" w:rsidP="00067365">
      <w:pPr>
        <w:pStyle w:val="Sectiontext"/>
      </w:pPr>
      <w:r>
        <w:t>The axe browser extension installed in Google Chrome is going to be used to assess that the website is "accessibility supported" according to WCAG.</w:t>
      </w:r>
    </w:p>
    <w:p w14:paraId="282889CE" w14:textId="75815E51" w:rsidR="00067365" w:rsidRDefault="00067365" w:rsidP="00067365">
      <w:pPr>
        <w:pStyle w:val="Sectiontext"/>
        <w:rPr>
          <w:b/>
          <w:bCs/>
        </w:rPr>
      </w:pPr>
      <w:r w:rsidRPr="00067365">
        <w:rPr>
          <w:b/>
          <w:bCs/>
        </w:rPr>
        <w:t>Website Requirements</w:t>
      </w:r>
    </w:p>
    <w:p w14:paraId="0D90B598" w14:textId="77777777" w:rsidR="00067365" w:rsidRDefault="00067365" w:rsidP="00067365">
      <w:pPr>
        <w:pStyle w:val="Sectiontext"/>
      </w:pPr>
      <w:r>
        <w:t>The client wants to build a new offshore wind farm.</w:t>
      </w:r>
    </w:p>
    <w:p w14:paraId="4229900D" w14:textId="370C5F16" w:rsidR="00067365" w:rsidRDefault="00067365" w:rsidP="00067365">
      <w:pPr>
        <w:pStyle w:val="Sectiontext"/>
      </w:pPr>
      <w:r>
        <w:t>They have now assigned you the task of implementing the promotion website to promote their new project and find possible investors.</w:t>
      </w:r>
    </w:p>
    <w:p w14:paraId="4F8825ED" w14:textId="77777777" w:rsidR="00067365" w:rsidRDefault="00067365" w:rsidP="00067365">
      <w:pPr>
        <w:pStyle w:val="Sectiontext"/>
      </w:pPr>
      <w:r>
        <w:t>They have provided you with content for the website in the media files directory.</w:t>
      </w:r>
    </w:p>
    <w:p w14:paraId="3523E1D2" w14:textId="77777777" w:rsidR="00067365" w:rsidRDefault="00067365" w:rsidP="00067365">
      <w:pPr>
        <w:pStyle w:val="Sectiontext"/>
      </w:pPr>
      <w:r>
        <w:t>Not all the assets have to be used. You can also create additional assets and text as you see fit.</w:t>
      </w:r>
    </w:p>
    <w:p w14:paraId="211973C3" w14:textId="05028FA5" w:rsidR="00067365" w:rsidRDefault="00067365" w:rsidP="00067365">
      <w:pPr>
        <w:pStyle w:val="Sectiontext"/>
      </w:pPr>
      <w:r>
        <w:t>It's also possible to add links to pages that do not yet exist (for example, a login page).</w:t>
      </w:r>
    </w:p>
    <w:p w14:paraId="687AB962" w14:textId="77777777" w:rsidR="00067365" w:rsidRDefault="00067365" w:rsidP="00067365">
      <w:pPr>
        <w:pStyle w:val="Sectiontext"/>
      </w:pPr>
      <w:r>
        <w:t>The website must be responsive and support at least the following viewports:</w:t>
      </w:r>
    </w:p>
    <w:p w14:paraId="4726D19F" w14:textId="71406BF9" w:rsidR="00067365" w:rsidRDefault="00067365" w:rsidP="00B71374">
      <w:pPr>
        <w:pStyle w:val="Sectiontext"/>
        <w:numPr>
          <w:ilvl w:val="0"/>
          <w:numId w:val="12"/>
        </w:numPr>
      </w:pPr>
      <w:r>
        <w:t xml:space="preserve">Mobile portrait: 320×480 </w:t>
      </w:r>
      <w:proofErr w:type="spellStart"/>
      <w:r>
        <w:t>px</w:t>
      </w:r>
      <w:proofErr w:type="spellEnd"/>
    </w:p>
    <w:p w14:paraId="3744A59E" w14:textId="23E91AB3" w:rsidR="00067365" w:rsidRDefault="00067365" w:rsidP="00B71374">
      <w:pPr>
        <w:pStyle w:val="Sectiontext"/>
        <w:numPr>
          <w:ilvl w:val="0"/>
          <w:numId w:val="12"/>
        </w:numPr>
      </w:pPr>
      <w:r>
        <w:t xml:space="preserve">Tablet portrait: 768×1024 </w:t>
      </w:r>
      <w:proofErr w:type="spellStart"/>
      <w:r>
        <w:t>px</w:t>
      </w:r>
      <w:proofErr w:type="spellEnd"/>
    </w:p>
    <w:p w14:paraId="0E2A6FB8" w14:textId="40699A9A" w:rsidR="00067365" w:rsidRDefault="00067365" w:rsidP="00B71374">
      <w:pPr>
        <w:pStyle w:val="Sectiontext"/>
        <w:numPr>
          <w:ilvl w:val="0"/>
          <w:numId w:val="12"/>
        </w:numPr>
      </w:pPr>
      <w:r>
        <w:t xml:space="preserve">Desktop: 1280×800 </w:t>
      </w:r>
      <w:proofErr w:type="spellStart"/>
      <w:r>
        <w:t>px</w:t>
      </w:r>
      <w:proofErr w:type="spellEnd"/>
    </w:p>
    <w:p w14:paraId="382627AB" w14:textId="64FF8CE1" w:rsidR="00067365" w:rsidRDefault="00067365" w:rsidP="00067365">
      <w:pPr>
        <w:pStyle w:val="Sectiontext"/>
      </w:pPr>
      <w:r>
        <w:t>As the website will be publicly available, it is essential to the client that the website conforms to accessibility guidelines (WCAG, at least level AA) and implements SEO best practices.</w:t>
      </w:r>
    </w:p>
    <w:p w14:paraId="4FC72B9B" w14:textId="2ACC98D3" w:rsidR="00067365" w:rsidRDefault="00067365" w:rsidP="00067365">
      <w:pPr>
        <w:pStyle w:val="Sectiontext"/>
      </w:pPr>
      <w:r>
        <w:t>The following pages must be implemented.</w:t>
      </w:r>
    </w:p>
    <w:p w14:paraId="03314C2F" w14:textId="2AE4D26F" w:rsidR="00945F45" w:rsidRPr="00945F45" w:rsidRDefault="00945F45" w:rsidP="00067365">
      <w:pPr>
        <w:pStyle w:val="Sectiontext"/>
        <w:rPr>
          <w:b/>
          <w:bCs/>
        </w:rPr>
      </w:pPr>
      <w:r w:rsidRPr="00945F45">
        <w:rPr>
          <w:b/>
          <w:bCs/>
        </w:rPr>
        <w:t>Home Page</w:t>
      </w:r>
    </w:p>
    <w:p w14:paraId="1F37EB2B" w14:textId="77777777" w:rsidR="00945F45" w:rsidRDefault="00945F45" w:rsidP="00945F45">
      <w:pPr>
        <w:pStyle w:val="Sectiontext"/>
      </w:pPr>
      <w:r>
        <w:t>Introduce the project on the home page with the following essentials:</w:t>
      </w:r>
    </w:p>
    <w:p w14:paraId="3F459495" w14:textId="1D343915" w:rsidR="00945F45" w:rsidRDefault="00945F45" w:rsidP="00B71374">
      <w:pPr>
        <w:pStyle w:val="Sectiontext"/>
        <w:numPr>
          <w:ilvl w:val="0"/>
          <w:numId w:val="12"/>
        </w:numPr>
      </w:pPr>
      <w:r>
        <w:t>Embedded visualization video of the offshore wind farm (provided)</w:t>
      </w:r>
    </w:p>
    <w:p w14:paraId="6B61E84D" w14:textId="51B61E96" w:rsidR="00945F45" w:rsidRDefault="00945F45" w:rsidP="00B71374">
      <w:pPr>
        <w:pStyle w:val="Sectiontext"/>
        <w:numPr>
          <w:ilvl w:val="1"/>
          <w:numId w:val="12"/>
        </w:numPr>
      </w:pPr>
      <w:r>
        <w:t>Autoplay when page is opened without user interaction</w:t>
      </w:r>
    </w:p>
    <w:p w14:paraId="2619B973" w14:textId="33DB1CEE" w:rsidR="00945F45" w:rsidRDefault="00945F45" w:rsidP="00B71374">
      <w:pPr>
        <w:pStyle w:val="Sectiontext"/>
        <w:numPr>
          <w:ilvl w:val="1"/>
          <w:numId w:val="12"/>
        </w:numPr>
      </w:pPr>
      <w:r>
        <w:t>Video is looped</w:t>
      </w:r>
    </w:p>
    <w:p w14:paraId="43EC44C6" w14:textId="0DE88CF1" w:rsidR="00945F45" w:rsidRDefault="00945F45" w:rsidP="00B71374">
      <w:pPr>
        <w:pStyle w:val="Sectiontext"/>
        <w:numPr>
          <w:ilvl w:val="1"/>
          <w:numId w:val="12"/>
        </w:numPr>
      </w:pPr>
      <w:r>
        <w:t>Controls are hidden</w:t>
      </w:r>
    </w:p>
    <w:p w14:paraId="5A172B28" w14:textId="4A1DB313" w:rsidR="00945F45" w:rsidRDefault="00945F45" w:rsidP="00B71374">
      <w:pPr>
        <w:pStyle w:val="Sectiontext"/>
        <w:numPr>
          <w:ilvl w:val="1"/>
          <w:numId w:val="12"/>
        </w:numPr>
      </w:pPr>
      <w:r>
        <w:t>Takes the full browser width while always maintaining the original aspect ratio</w:t>
      </w:r>
    </w:p>
    <w:p w14:paraId="45DF8575" w14:textId="706BCEDE" w:rsidR="00945F45" w:rsidRDefault="00945F45" w:rsidP="00B71374">
      <w:pPr>
        <w:pStyle w:val="Sectiontext"/>
        <w:numPr>
          <w:ilvl w:val="0"/>
          <w:numId w:val="12"/>
        </w:numPr>
      </w:pPr>
      <w:r>
        <w:t>Brief project overview</w:t>
      </w:r>
    </w:p>
    <w:p w14:paraId="2B0FB0DF" w14:textId="72EC1B39" w:rsidR="00945F45" w:rsidRDefault="00945F45" w:rsidP="00B71374">
      <w:pPr>
        <w:pStyle w:val="Sectiontext"/>
        <w:numPr>
          <w:ilvl w:val="0"/>
          <w:numId w:val="12"/>
        </w:numPr>
      </w:pPr>
      <w:r>
        <w:t>"Key Facts" highlight strip</w:t>
      </w:r>
    </w:p>
    <w:p w14:paraId="14012CE9" w14:textId="66DD4E38" w:rsidR="00945F45" w:rsidRDefault="00945F45" w:rsidP="00B71374">
      <w:pPr>
        <w:pStyle w:val="Sectiontext"/>
        <w:numPr>
          <w:ilvl w:val="0"/>
          <w:numId w:val="12"/>
        </w:numPr>
      </w:pPr>
      <w:r>
        <w:t>Map (provided) showing the proposed offshore wind farm location</w:t>
      </w:r>
    </w:p>
    <w:p w14:paraId="764A25A0" w14:textId="1E34EF58" w:rsidR="00945F45" w:rsidRDefault="00945F45" w:rsidP="00B71374">
      <w:pPr>
        <w:pStyle w:val="Sectiontext"/>
        <w:numPr>
          <w:ilvl w:val="0"/>
          <w:numId w:val="12"/>
        </w:numPr>
      </w:pPr>
      <w:r>
        <w:t>Partner / sponsor logos</w:t>
      </w:r>
    </w:p>
    <w:p w14:paraId="1B01A330" w14:textId="15925E5E" w:rsidR="00945F45" w:rsidRDefault="00945F45" w:rsidP="00945F45">
      <w:pPr>
        <w:pStyle w:val="Sectiontext"/>
      </w:pPr>
      <w:r>
        <w:lastRenderedPageBreak/>
        <w:t>The home page must be the index page (index.html).</w:t>
      </w:r>
    </w:p>
    <w:p w14:paraId="0258EAD2" w14:textId="77CF1B4F" w:rsidR="00945F45" w:rsidRPr="00945F45" w:rsidRDefault="00945F45" w:rsidP="00945F45">
      <w:pPr>
        <w:pStyle w:val="Sectiontext"/>
        <w:rPr>
          <w:b/>
          <w:bCs/>
        </w:rPr>
      </w:pPr>
      <w:r w:rsidRPr="00945F45">
        <w:rPr>
          <w:b/>
          <w:bCs/>
        </w:rPr>
        <w:t>Investors Page</w:t>
      </w:r>
    </w:p>
    <w:p w14:paraId="3586703B" w14:textId="77777777" w:rsidR="00945F45" w:rsidRDefault="00945F45" w:rsidP="00945F45">
      <w:pPr>
        <w:pStyle w:val="Sectiontext"/>
      </w:pPr>
      <w:r>
        <w:t>Both companies and private individuals should be able to become investors in the project.</w:t>
      </w:r>
    </w:p>
    <w:p w14:paraId="018C664C" w14:textId="77777777" w:rsidR="00945F45" w:rsidRDefault="00945F45" w:rsidP="00945F45">
      <w:pPr>
        <w:pStyle w:val="Sectiontext"/>
      </w:pPr>
      <w:r>
        <w:t>It is possible to invest with multiple options:</w:t>
      </w:r>
    </w:p>
    <w:p w14:paraId="023D2371" w14:textId="0EBD7BF6" w:rsidR="00945F45" w:rsidRDefault="00945F45" w:rsidP="00B71374">
      <w:pPr>
        <w:pStyle w:val="Sectiontext"/>
        <w:numPr>
          <w:ilvl w:val="0"/>
          <w:numId w:val="12"/>
        </w:numPr>
      </w:pPr>
      <w:r>
        <w:t>Fund one or more wind turbines</w:t>
      </w:r>
    </w:p>
    <w:p w14:paraId="7E855182" w14:textId="12541C75" w:rsidR="00945F45" w:rsidRDefault="00945F45" w:rsidP="00B71374">
      <w:pPr>
        <w:pStyle w:val="Sectiontext"/>
        <w:numPr>
          <w:ilvl w:val="1"/>
          <w:numId w:val="12"/>
        </w:numPr>
      </w:pPr>
      <w:r>
        <w:t>This allows the investor to provide a short text of at most 25 characters or a company logo that will be engraved on the turbine</w:t>
      </w:r>
    </w:p>
    <w:p w14:paraId="5B94DB0D" w14:textId="3FD45D57" w:rsidR="00945F45" w:rsidRDefault="00945F45" w:rsidP="00B71374">
      <w:pPr>
        <w:pStyle w:val="Sectiontext"/>
        <w:numPr>
          <w:ilvl w:val="0"/>
          <w:numId w:val="12"/>
        </w:numPr>
      </w:pPr>
      <w:r>
        <w:t>Become a presenting sponsor</w:t>
      </w:r>
    </w:p>
    <w:p w14:paraId="78A465C0" w14:textId="1494C37A" w:rsidR="00945F45" w:rsidRDefault="00945F45" w:rsidP="00B71374">
      <w:pPr>
        <w:pStyle w:val="Sectiontext"/>
        <w:numPr>
          <w:ilvl w:val="1"/>
          <w:numId w:val="12"/>
        </w:numPr>
      </w:pPr>
      <w:r>
        <w:t>This allows the investor to provide a logo that will be present on the website and all official communication</w:t>
      </w:r>
    </w:p>
    <w:p w14:paraId="3FA5C8A8" w14:textId="2A1BDEB6" w:rsidR="00945F45" w:rsidRDefault="00945F45" w:rsidP="00B71374">
      <w:pPr>
        <w:pStyle w:val="Sectiontext"/>
        <w:numPr>
          <w:ilvl w:val="0"/>
          <w:numId w:val="12"/>
        </w:numPr>
      </w:pPr>
      <w:r>
        <w:t>Support the project with a variable amount of money</w:t>
      </w:r>
    </w:p>
    <w:p w14:paraId="7FD123BE" w14:textId="77777777" w:rsidR="00945F45" w:rsidRPr="00945F45" w:rsidRDefault="00945F45" w:rsidP="00945F45">
      <w:pPr>
        <w:pStyle w:val="Sectiontext"/>
        <w:rPr>
          <w:lang w:val="en-CH"/>
        </w:rPr>
      </w:pPr>
      <w:r w:rsidRPr="00945F45">
        <w:rPr>
          <w:lang w:val="en-CH"/>
        </w:rPr>
        <w:t>Those different options have to be displayed on the page.</w:t>
      </w:r>
    </w:p>
    <w:p w14:paraId="1555201F" w14:textId="77777777" w:rsidR="00945F45" w:rsidRPr="00945F45" w:rsidRDefault="00945F45" w:rsidP="00945F45">
      <w:pPr>
        <w:pStyle w:val="Sectiontext"/>
        <w:rPr>
          <w:lang w:val="en-CH"/>
        </w:rPr>
      </w:pPr>
      <w:r w:rsidRPr="00945F45">
        <w:rPr>
          <w:lang w:val="en-CH"/>
        </w:rPr>
        <w:t>To be able to show interest in becoming an investor, the page should contain a form to gather contact data (name, email, address, phone number) and it should allow to specify which investment option they choose.</w:t>
      </w:r>
    </w:p>
    <w:p w14:paraId="303D6FAA" w14:textId="7DBDFA15" w:rsidR="00945F45" w:rsidRDefault="00945F45" w:rsidP="00945F45">
      <w:pPr>
        <w:pStyle w:val="Sectiontext"/>
        <w:rPr>
          <w:lang w:val="en-CH"/>
        </w:rPr>
      </w:pPr>
      <w:r w:rsidRPr="00945F45">
        <w:rPr>
          <w:lang w:val="en-CH"/>
        </w:rPr>
        <w:t>Based on the chosen investment options, the specific fields of that option are presented.</w:t>
      </w:r>
    </w:p>
    <w:p w14:paraId="6068A80A" w14:textId="77777777" w:rsidR="00945F45" w:rsidRPr="00945F45" w:rsidRDefault="00945F45" w:rsidP="00945F45">
      <w:pPr>
        <w:pStyle w:val="Sectiontext"/>
        <w:rPr>
          <w:lang w:val="en-CH"/>
        </w:rPr>
      </w:pPr>
      <w:r w:rsidRPr="00945F45">
        <w:rPr>
          <w:lang w:val="en-CH"/>
        </w:rPr>
        <w:t>Suitable form field types and validation must be chosen.</w:t>
      </w:r>
    </w:p>
    <w:p w14:paraId="5796D44D" w14:textId="2A036DE9" w:rsidR="00945F45" w:rsidRDefault="00945F45" w:rsidP="00945F45">
      <w:pPr>
        <w:pStyle w:val="Sectiontext"/>
        <w:rPr>
          <w:lang w:val="en-CH"/>
        </w:rPr>
      </w:pPr>
      <w:r w:rsidRPr="00945F45">
        <w:rPr>
          <w:lang w:val="en-CH"/>
        </w:rPr>
        <w:t>Handling of the form submission does not have to be implemented at the moment.</w:t>
      </w:r>
    </w:p>
    <w:p w14:paraId="696213BA" w14:textId="4A7BA7B4" w:rsidR="00945F45" w:rsidRDefault="00945F45" w:rsidP="00945F45">
      <w:pPr>
        <w:pStyle w:val="Sectiontext"/>
        <w:rPr>
          <w:b/>
          <w:bCs/>
          <w:lang w:val="en-CH"/>
        </w:rPr>
      </w:pPr>
      <w:r w:rsidRPr="00945F45">
        <w:rPr>
          <w:b/>
          <w:bCs/>
          <w:lang w:val="en-CH"/>
        </w:rPr>
        <w:t>Visitor Tours Page</w:t>
      </w:r>
    </w:p>
    <w:p w14:paraId="14B8BD5A" w14:textId="77777777" w:rsidR="00945F45" w:rsidRPr="00945F45" w:rsidRDefault="00945F45" w:rsidP="00945F45">
      <w:pPr>
        <w:pStyle w:val="Sectiontext"/>
        <w:rPr>
          <w:lang w:val="en-CH"/>
        </w:rPr>
      </w:pPr>
      <w:r w:rsidRPr="00945F45">
        <w:rPr>
          <w:lang w:val="en-CH"/>
        </w:rPr>
        <w:t>Once the wind farm has been built, visitor tours will be provided to explain the technology and to see it in close-up action.</w:t>
      </w:r>
    </w:p>
    <w:p w14:paraId="0E44DCB2" w14:textId="77777777" w:rsidR="00945F45" w:rsidRPr="00945F45" w:rsidRDefault="00945F45" w:rsidP="00945F45">
      <w:pPr>
        <w:pStyle w:val="Sectiontext"/>
        <w:rPr>
          <w:lang w:val="en-CH"/>
        </w:rPr>
      </w:pPr>
      <w:r w:rsidRPr="00945F45">
        <w:rPr>
          <w:lang w:val="en-CH"/>
        </w:rPr>
        <w:t>The first few planned tours are already listed on this page with their dates and times, and users should be able to book them.</w:t>
      </w:r>
    </w:p>
    <w:p w14:paraId="00F9FD49" w14:textId="091017ED" w:rsidR="00945F45" w:rsidRPr="00945F45" w:rsidRDefault="00945F45" w:rsidP="00945F45">
      <w:pPr>
        <w:pStyle w:val="Sectiontext"/>
        <w:rPr>
          <w:lang w:val="en-CH"/>
        </w:rPr>
      </w:pPr>
      <w:r w:rsidRPr="00945F45">
        <w:rPr>
          <w:lang w:val="en-CH"/>
        </w:rPr>
        <w:t>To book a tour, it's enough to display a "Book now" button next to a tour date. Further functionality does not have to be implemented at the moment.</w:t>
      </w:r>
    </w:p>
    <w:p w14:paraId="3FD613E4" w14:textId="117692FF" w:rsidR="00945F45" w:rsidRDefault="00945F45" w:rsidP="00945F45">
      <w:pPr>
        <w:pStyle w:val="Sectiontext"/>
        <w:rPr>
          <w:lang w:val="en-CH"/>
        </w:rPr>
      </w:pPr>
      <w:r w:rsidRPr="00945F45">
        <w:rPr>
          <w:lang w:val="en-CH"/>
        </w:rPr>
        <w:t>This page should also contain a map showing the offshore wind farm's planned location and the visitor tour's meeting point.</w:t>
      </w:r>
    </w:p>
    <w:p w14:paraId="044AB26A" w14:textId="69240703" w:rsidR="00945F45" w:rsidRDefault="00945F45" w:rsidP="00945F45">
      <w:pPr>
        <w:pStyle w:val="Sectiontext"/>
        <w:rPr>
          <w:b/>
          <w:bCs/>
          <w:lang w:val="en-CH"/>
        </w:rPr>
      </w:pPr>
      <w:r w:rsidRPr="00945F45">
        <w:rPr>
          <w:b/>
          <w:bCs/>
          <w:lang w:val="en-CH"/>
        </w:rPr>
        <w:t>Global Elements</w:t>
      </w:r>
    </w:p>
    <w:p w14:paraId="752A8271" w14:textId="77777777" w:rsidR="00945F45" w:rsidRPr="00945F45" w:rsidRDefault="00945F45" w:rsidP="00945F45">
      <w:pPr>
        <w:pStyle w:val="Sectiontext"/>
        <w:rPr>
          <w:lang w:val="en-CH"/>
        </w:rPr>
      </w:pPr>
      <w:r w:rsidRPr="00945F45">
        <w:rPr>
          <w:lang w:val="en-CH"/>
        </w:rPr>
        <w:t>The following elements must be visible on all pages:</w:t>
      </w:r>
    </w:p>
    <w:p w14:paraId="7ADB1D90" w14:textId="3F30FE58" w:rsidR="00945F45" w:rsidRPr="00945F45" w:rsidRDefault="00945F45" w:rsidP="00B71374">
      <w:pPr>
        <w:pStyle w:val="Sectiontext"/>
        <w:numPr>
          <w:ilvl w:val="0"/>
          <w:numId w:val="12"/>
        </w:numPr>
        <w:rPr>
          <w:lang w:val="en-CH"/>
        </w:rPr>
      </w:pPr>
      <w:r w:rsidRPr="00945F45">
        <w:rPr>
          <w:b/>
          <w:bCs/>
          <w:lang w:val="en-CH"/>
        </w:rPr>
        <w:t>Navigation</w:t>
      </w:r>
    </w:p>
    <w:p w14:paraId="430A0889" w14:textId="147846CC" w:rsidR="00945F45" w:rsidRPr="00945F45" w:rsidRDefault="00945F45" w:rsidP="00B71374">
      <w:pPr>
        <w:pStyle w:val="Sectiontext"/>
        <w:numPr>
          <w:ilvl w:val="1"/>
          <w:numId w:val="12"/>
        </w:numPr>
        <w:rPr>
          <w:lang w:val="en-CH"/>
        </w:rPr>
      </w:pPr>
      <w:r w:rsidRPr="00945F45">
        <w:rPr>
          <w:lang w:val="en-CH"/>
        </w:rPr>
        <w:t>must contain links to all three pages</w:t>
      </w:r>
    </w:p>
    <w:p w14:paraId="72F646E9" w14:textId="7FCBA0ED" w:rsidR="00945F45" w:rsidRPr="00945F45" w:rsidRDefault="00945F45" w:rsidP="00B71374">
      <w:pPr>
        <w:pStyle w:val="Sectiontext"/>
        <w:numPr>
          <w:ilvl w:val="1"/>
          <w:numId w:val="12"/>
        </w:numPr>
        <w:rPr>
          <w:lang w:val="en-CH"/>
        </w:rPr>
      </w:pPr>
      <w:r w:rsidRPr="00945F45">
        <w:rPr>
          <w:lang w:val="en-CH"/>
        </w:rPr>
        <w:t>design must clearly highlight the current page</w:t>
      </w:r>
    </w:p>
    <w:p w14:paraId="6D0B3BFF" w14:textId="3A681A45" w:rsidR="00945F45" w:rsidRPr="00945F45" w:rsidRDefault="00945F45" w:rsidP="00B71374">
      <w:pPr>
        <w:pStyle w:val="Sectiontext"/>
        <w:numPr>
          <w:ilvl w:val="1"/>
          <w:numId w:val="12"/>
        </w:numPr>
        <w:rPr>
          <w:lang w:val="en-CH"/>
        </w:rPr>
      </w:pPr>
      <w:r w:rsidRPr="00945F45">
        <w:rPr>
          <w:lang w:val="en-CH"/>
        </w:rPr>
        <w:t>links must have adequate hover effects</w:t>
      </w:r>
    </w:p>
    <w:p w14:paraId="6309A071" w14:textId="4D7D8ECA" w:rsidR="00945F45" w:rsidRPr="00945F45" w:rsidRDefault="00945F45" w:rsidP="00B71374">
      <w:pPr>
        <w:pStyle w:val="Sectiontext"/>
        <w:numPr>
          <w:ilvl w:val="0"/>
          <w:numId w:val="12"/>
        </w:numPr>
        <w:rPr>
          <w:b/>
          <w:bCs/>
          <w:lang w:val="en-CH"/>
        </w:rPr>
      </w:pPr>
      <w:r w:rsidRPr="00945F45">
        <w:rPr>
          <w:b/>
          <w:bCs/>
          <w:lang w:val="en-CH"/>
        </w:rPr>
        <w:t>Footer</w:t>
      </w:r>
    </w:p>
    <w:p w14:paraId="2275956D" w14:textId="3DDCF2FF" w:rsidR="00945F45" w:rsidRPr="00945F45" w:rsidRDefault="00945F45" w:rsidP="00B71374">
      <w:pPr>
        <w:pStyle w:val="Sectiontext"/>
        <w:numPr>
          <w:ilvl w:val="1"/>
          <w:numId w:val="12"/>
        </w:numPr>
        <w:rPr>
          <w:lang w:val="en-CH"/>
        </w:rPr>
      </w:pPr>
      <w:r w:rsidRPr="00945F45">
        <w:rPr>
          <w:lang w:val="en-CH"/>
        </w:rPr>
        <w:t>includes at least a copyright notice</w:t>
      </w:r>
    </w:p>
    <w:p w14:paraId="4CC0BD95" w14:textId="40178629" w:rsidR="00945F45" w:rsidRDefault="00945F45" w:rsidP="00945F45">
      <w:pPr>
        <w:pStyle w:val="Sectiontext"/>
        <w:rPr>
          <w:lang w:val="en-CH"/>
        </w:rPr>
      </w:pPr>
      <w:r w:rsidRPr="00945F45">
        <w:rPr>
          <w:lang w:val="en-CH"/>
        </w:rPr>
        <w:t>All elements can be enriched with more information where it makes sense.</w:t>
      </w:r>
    </w:p>
    <w:p w14:paraId="61829FC5" w14:textId="77777777" w:rsidR="00945F45" w:rsidRDefault="00945F45">
      <w:pPr>
        <w:spacing w:after="160"/>
        <w:rPr>
          <w:lang w:val="en-CH"/>
        </w:rPr>
      </w:pPr>
      <w:r>
        <w:rPr>
          <w:lang w:val="en-CH"/>
        </w:rPr>
        <w:br w:type="page"/>
      </w:r>
    </w:p>
    <w:p w14:paraId="51FC1A59" w14:textId="77777777" w:rsidR="00945F45" w:rsidRDefault="00945F45" w:rsidP="00945F45">
      <w:pPr>
        <w:pStyle w:val="Heading3"/>
        <w:rPr>
          <w:lang w:val="en-CH"/>
        </w:rPr>
      </w:pPr>
      <w:r>
        <w:rPr>
          <w:lang w:val="en-CH"/>
        </w:rPr>
        <w:lastRenderedPageBreak/>
        <w:t xml:space="preserve">Module B – </w:t>
      </w:r>
      <w:r w:rsidRPr="00945F45">
        <w:rPr>
          <w:lang w:val="en-CH"/>
        </w:rPr>
        <w:t>Dynamic website with server-side rendering</w:t>
      </w:r>
    </w:p>
    <w:p w14:paraId="698F78BB" w14:textId="75CBB176" w:rsidR="00945F45" w:rsidRPr="00BA5984" w:rsidRDefault="00BA5984" w:rsidP="00945F45">
      <w:pPr>
        <w:pStyle w:val="Sectiontext"/>
        <w:rPr>
          <w:b/>
          <w:bCs/>
          <w:lang w:val="en-CH"/>
        </w:rPr>
      </w:pPr>
      <w:r w:rsidRPr="00BA5984">
        <w:rPr>
          <w:b/>
          <w:bCs/>
          <w:lang w:val="en-CH"/>
        </w:rPr>
        <w:t>Goal</w:t>
      </w:r>
    </w:p>
    <w:p w14:paraId="28B084BD" w14:textId="1201D99C" w:rsidR="00BA5984" w:rsidRPr="00BA5984" w:rsidRDefault="00BA5984" w:rsidP="00BA5984">
      <w:pPr>
        <w:pStyle w:val="Sectiontext"/>
        <w:rPr>
          <w:lang w:val="en-CH"/>
        </w:rPr>
      </w:pPr>
      <w:r w:rsidRPr="00BA5984">
        <w:rPr>
          <w:lang w:val="en-CH"/>
        </w:rPr>
        <w:t xml:space="preserve">Build a </w:t>
      </w:r>
      <w:r w:rsidRPr="00BA5984">
        <w:rPr>
          <w:b/>
          <w:bCs/>
          <w:lang w:val="en-CH"/>
        </w:rPr>
        <w:t>server</w:t>
      </w:r>
      <w:r w:rsidRPr="00BA5984">
        <w:rPr>
          <w:rFonts w:ascii="Cambria Math" w:hAnsi="Cambria Math" w:cs="Cambria Math"/>
          <w:b/>
          <w:bCs/>
          <w:lang w:val="en-CH"/>
        </w:rPr>
        <w:t>‑</w:t>
      </w:r>
      <w:r w:rsidRPr="00BA5984">
        <w:rPr>
          <w:b/>
          <w:bCs/>
          <w:lang w:val="en-CH"/>
        </w:rPr>
        <w:t>side rendered (SSR)</w:t>
      </w:r>
      <w:r w:rsidRPr="00BA5984">
        <w:rPr>
          <w:lang w:val="en-CH"/>
        </w:rPr>
        <w:t xml:space="preserve"> web app.</w:t>
      </w:r>
    </w:p>
    <w:p w14:paraId="07E4F65B" w14:textId="5991C7BF" w:rsidR="00BA5984" w:rsidRDefault="00BA5984" w:rsidP="008D29C3">
      <w:pPr>
        <w:pStyle w:val="Sectiontext"/>
        <w:rPr>
          <w:lang w:val="en-CH"/>
        </w:rPr>
      </w:pPr>
      <w:r w:rsidRPr="00BA5984">
        <w:rPr>
          <w:lang w:val="en-CH"/>
        </w:rPr>
        <w:t>You can optionally use JavaScript to enhance the user experience, but the initial content of each must be rendered on</w:t>
      </w:r>
      <w:r w:rsidR="008D29C3">
        <w:rPr>
          <w:lang w:val="en-CH"/>
        </w:rPr>
        <w:t xml:space="preserve"> </w:t>
      </w:r>
      <w:r w:rsidRPr="00BA5984">
        <w:rPr>
          <w:lang w:val="en-CH"/>
        </w:rPr>
        <w:t xml:space="preserve">the server. Test to check: Fetch the page in a CLI tool (like </w:t>
      </w:r>
      <w:r w:rsidRPr="00BA5984">
        <w:rPr>
          <w:rFonts w:ascii="Consolas" w:hAnsi="Consolas" w:cs="Consolas"/>
          <w:lang w:val="en-CH"/>
        </w:rPr>
        <w:t>curl</w:t>
      </w:r>
      <w:r w:rsidRPr="00BA5984">
        <w:rPr>
          <w:lang w:val="en-CH"/>
        </w:rPr>
        <w:t xml:space="preserve"> or </w:t>
      </w:r>
      <w:r w:rsidRPr="00BA5984">
        <w:rPr>
          <w:rFonts w:ascii="Consolas" w:hAnsi="Consolas" w:cs="Consolas"/>
          <w:lang w:val="en-CH"/>
        </w:rPr>
        <w:t>wget</w:t>
      </w:r>
      <w:r w:rsidRPr="00BA5984">
        <w:rPr>
          <w:lang w:val="en-CH"/>
        </w:rPr>
        <w:t>) and verify that the HTML</w:t>
      </w:r>
      <w:r w:rsidR="008D29C3">
        <w:rPr>
          <w:lang w:val="en-CH"/>
        </w:rPr>
        <w:t xml:space="preserve"> </w:t>
      </w:r>
      <w:r w:rsidRPr="00BA5984">
        <w:rPr>
          <w:lang w:val="en-CH"/>
        </w:rPr>
        <w:t>contains the content.</w:t>
      </w:r>
    </w:p>
    <w:p w14:paraId="1B3A4868" w14:textId="3CDF4577" w:rsidR="00BA5984" w:rsidRPr="00BA5984" w:rsidRDefault="00BA5984" w:rsidP="00BA5984">
      <w:pPr>
        <w:pStyle w:val="Sectiontext"/>
        <w:rPr>
          <w:b/>
          <w:bCs/>
          <w:lang w:val="en-CH"/>
        </w:rPr>
      </w:pPr>
      <w:r w:rsidRPr="00BA5984">
        <w:rPr>
          <w:b/>
          <w:bCs/>
          <w:lang w:val="en-CH"/>
        </w:rPr>
        <w:t>Tech Rules</w:t>
      </w:r>
    </w:p>
    <w:p w14:paraId="010AA8A1" w14:textId="52AC6733" w:rsidR="00BA5984" w:rsidRPr="00BA5984" w:rsidRDefault="00BA5984" w:rsidP="00B71374">
      <w:pPr>
        <w:pStyle w:val="Sectiontext"/>
        <w:numPr>
          <w:ilvl w:val="0"/>
          <w:numId w:val="12"/>
        </w:numPr>
        <w:rPr>
          <w:lang w:val="en-CH"/>
        </w:rPr>
      </w:pPr>
      <w:r w:rsidRPr="00BA5984">
        <w:rPr>
          <w:lang w:val="en-CH"/>
        </w:rPr>
        <w:t>Must work in Google Chrome.</w:t>
      </w:r>
    </w:p>
    <w:p w14:paraId="4AF7B64A" w14:textId="3B0000E5" w:rsidR="00BA5984" w:rsidRDefault="00BA5984" w:rsidP="00B71374">
      <w:pPr>
        <w:pStyle w:val="Sectiontext"/>
        <w:numPr>
          <w:ilvl w:val="0"/>
          <w:numId w:val="12"/>
        </w:numPr>
        <w:rPr>
          <w:lang w:val="en-CH"/>
        </w:rPr>
      </w:pPr>
      <w:r w:rsidRPr="00BA5984">
        <w:rPr>
          <w:lang w:val="en-CH"/>
        </w:rPr>
        <w:t>Use any CSS framework or your own styles, but keep branding consistent.</w:t>
      </w:r>
    </w:p>
    <w:p w14:paraId="112DF770" w14:textId="3EF34753" w:rsidR="00BA5984" w:rsidRPr="00BA5984" w:rsidRDefault="00BA5984" w:rsidP="00BA5984">
      <w:pPr>
        <w:pStyle w:val="Sectiontext"/>
        <w:rPr>
          <w:b/>
          <w:bCs/>
          <w:lang w:val="en-CH"/>
        </w:rPr>
      </w:pPr>
      <w:r w:rsidRPr="00BA5984">
        <w:rPr>
          <w:b/>
          <w:bCs/>
          <w:lang w:val="en-CH"/>
        </w:rPr>
        <w:t>Website &amp; Branding Integration</w:t>
      </w:r>
    </w:p>
    <w:p w14:paraId="58374248" w14:textId="73132BF8" w:rsidR="00BA5984" w:rsidRPr="00BA5984" w:rsidRDefault="00BA5984" w:rsidP="00B71374">
      <w:pPr>
        <w:pStyle w:val="Sectiontext"/>
        <w:numPr>
          <w:ilvl w:val="0"/>
          <w:numId w:val="12"/>
        </w:numPr>
        <w:rPr>
          <w:lang w:val="en-CH"/>
        </w:rPr>
      </w:pPr>
      <w:r w:rsidRPr="00BA5984">
        <w:rPr>
          <w:lang w:val="en-CH"/>
        </w:rPr>
        <w:t>Optional merge with Module A: You may embed your static pages from Module A into this app, or keep them separate.</w:t>
      </w:r>
    </w:p>
    <w:p w14:paraId="5AF6B90B" w14:textId="418ACB3F" w:rsidR="00BA5984" w:rsidRPr="00BA5984" w:rsidRDefault="00BA5984" w:rsidP="00B71374">
      <w:pPr>
        <w:pStyle w:val="Sectiontext"/>
        <w:numPr>
          <w:ilvl w:val="0"/>
          <w:numId w:val="12"/>
        </w:numPr>
        <w:rPr>
          <w:lang w:val="en-CH"/>
        </w:rPr>
      </w:pPr>
      <w:r w:rsidRPr="00BA5984">
        <w:rPr>
          <w:lang w:val="en-CH"/>
        </w:rPr>
        <w:t>Consistent look: Colours, fonts, and logo placements must match across all pages (static &amp; dynamic).</w:t>
      </w:r>
    </w:p>
    <w:p w14:paraId="31A82F9F" w14:textId="20E7CAD9" w:rsidR="00BA5984" w:rsidRPr="00BA5984" w:rsidRDefault="00BA5984" w:rsidP="00B71374">
      <w:pPr>
        <w:pStyle w:val="Sectiontext"/>
        <w:numPr>
          <w:ilvl w:val="0"/>
          <w:numId w:val="12"/>
        </w:numPr>
        <w:rPr>
          <w:lang w:val="en-CH"/>
        </w:rPr>
      </w:pPr>
      <w:r w:rsidRPr="00BA5984">
        <w:rPr>
          <w:lang w:val="en-CH"/>
        </w:rPr>
        <w:t>Easy navigation: Put clear links in the main nav bar (or landing page buttons) so experts can reach Investors, Tours,</w:t>
      </w:r>
      <w:r>
        <w:rPr>
          <w:lang w:val="en-CH"/>
        </w:rPr>
        <w:t xml:space="preserve"> </w:t>
      </w:r>
      <w:r w:rsidRPr="00BA5984">
        <w:rPr>
          <w:lang w:val="en-CH"/>
        </w:rPr>
        <w:t>Admin pages in ≤2 clicks.</w:t>
      </w:r>
    </w:p>
    <w:p w14:paraId="1C37A2C8" w14:textId="48D1193F" w:rsidR="00BA5984" w:rsidRPr="00BA5984" w:rsidRDefault="00BA5984" w:rsidP="00B71374">
      <w:pPr>
        <w:pStyle w:val="Sectiontext"/>
        <w:numPr>
          <w:ilvl w:val="0"/>
          <w:numId w:val="13"/>
        </w:numPr>
        <w:rPr>
          <w:lang w:val="en-CH"/>
        </w:rPr>
      </w:pPr>
      <w:r w:rsidRPr="00BA5984">
        <w:rPr>
          <w:lang w:val="en-CH"/>
        </w:rPr>
        <w:t>Media: Re</w:t>
      </w:r>
      <w:r w:rsidRPr="00BA5984">
        <w:rPr>
          <w:rFonts w:ascii="Cambria Math" w:hAnsi="Cambria Math" w:cs="Cambria Math"/>
          <w:lang w:val="en-CH"/>
        </w:rPr>
        <w:t>‑</w:t>
      </w:r>
      <w:r w:rsidRPr="00BA5984">
        <w:rPr>
          <w:lang w:val="en-CH"/>
        </w:rPr>
        <w:t>use images/media from Module A or create your own files.</w:t>
      </w:r>
    </w:p>
    <w:p w14:paraId="32956941" w14:textId="18C2698B" w:rsidR="00BA5984" w:rsidRDefault="00BA5984" w:rsidP="00B71374">
      <w:pPr>
        <w:pStyle w:val="Sectiontext"/>
        <w:numPr>
          <w:ilvl w:val="0"/>
          <w:numId w:val="13"/>
        </w:numPr>
        <w:rPr>
          <w:lang w:val="en-CH"/>
        </w:rPr>
      </w:pPr>
      <w:r w:rsidRPr="00BA5984">
        <w:rPr>
          <w:lang w:val="en-CH"/>
        </w:rPr>
        <w:t>Admin section: Has a clear and polished design, it is very clear to the user how to approve / reject requests.</w:t>
      </w:r>
    </w:p>
    <w:p w14:paraId="1D4CAC26" w14:textId="40A23AC4" w:rsidR="00BA5984" w:rsidRPr="00BA5984" w:rsidRDefault="00BA5984" w:rsidP="00BA5984">
      <w:pPr>
        <w:pStyle w:val="Sectiontext"/>
        <w:rPr>
          <w:b/>
          <w:bCs/>
          <w:lang w:val="en-CH"/>
        </w:rPr>
      </w:pPr>
      <w:r w:rsidRPr="00BA5984">
        <w:rPr>
          <w:b/>
          <w:bCs/>
          <w:lang w:val="en-CH"/>
        </w:rPr>
        <w:t>Global Requirements</w:t>
      </w:r>
    </w:p>
    <w:p w14:paraId="49355471" w14:textId="3BF9849E" w:rsidR="00BA5984" w:rsidRPr="00BA5984" w:rsidRDefault="00BA5984" w:rsidP="00B71374">
      <w:pPr>
        <w:pStyle w:val="Sectiontext"/>
        <w:numPr>
          <w:ilvl w:val="0"/>
          <w:numId w:val="13"/>
        </w:numPr>
        <w:rPr>
          <w:lang w:val="en-CH"/>
        </w:rPr>
      </w:pPr>
      <w:r w:rsidRPr="00BA5984">
        <w:rPr>
          <w:lang w:val="en-CH"/>
        </w:rPr>
        <w:t>Authentication:</w:t>
      </w:r>
    </w:p>
    <w:p w14:paraId="64D32CAC" w14:textId="2C8B074A" w:rsidR="00BA5984" w:rsidRPr="00BA5984" w:rsidRDefault="00BA5984" w:rsidP="00B71374">
      <w:pPr>
        <w:pStyle w:val="Sectiontext"/>
        <w:numPr>
          <w:ilvl w:val="1"/>
          <w:numId w:val="13"/>
        </w:numPr>
        <w:ind w:left="1985" w:hanging="425"/>
        <w:rPr>
          <w:lang w:val="en-CH"/>
        </w:rPr>
      </w:pPr>
      <w:r w:rsidRPr="00BA5984">
        <w:rPr>
          <w:lang w:val="en-CH"/>
        </w:rPr>
        <w:t>To log in, users enter their email. The system sends a login link to their email. Clicking the link</w:t>
      </w:r>
      <w:r>
        <w:rPr>
          <w:lang w:val="en-CH"/>
        </w:rPr>
        <w:t xml:space="preserve"> </w:t>
      </w:r>
      <w:r w:rsidRPr="00BA5984">
        <w:rPr>
          <w:lang w:val="en-CH"/>
        </w:rPr>
        <w:t>logs them in. Users are identified by their email. There are no passwords. The same is true for the admin user.</w:t>
      </w:r>
    </w:p>
    <w:p w14:paraId="1465B8F3" w14:textId="6CA37CEB" w:rsidR="00BA5984" w:rsidRPr="00BA5984" w:rsidRDefault="00BA5984" w:rsidP="00B71374">
      <w:pPr>
        <w:pStyle w:val="Sectiontext"/>
        <w:numPr>
          <w:ilvl w:val="0"/>
          <w:numId w:val="13"/>
        </w:numPr>
        <w:rPr>
          <w:lang w:val="en-CH"/>
        </w:rPr>
      </w:pPr>
      <w:r w:rsidRPr="00BA5984">
        <w:rPr>
          <w:lang w:val="en-CH"/>
        </w:rPr>
        <w:t>Security:</w:t>
      </w:r>
    </w:p>
    <w:p w14:paraId="1D74FC6D" w14:textId="24F5E488" w:rsidR="00BA5984" w:rsidRPr="00BA5984" w:rsidRDefault="00BA5984" w:rsidP="00B71374">
      <w:pPr>
        <w:pStyle w:val="Sectiontext"/>
        <w:numPr>
          <w:ilvl w:val="1"/>
          <w:numId w:val="13"/>
        </w:numPr>
        <w:ind w:left="1985" w:hanging="425"/>
        <w:rPr>
          <w:lang w:val="en-CH"/>
        </w:rPr>
      </w:pPr>
      <w:r w:rsidRPr="00BA5984">
        <w:rPr>
          <w:lang w:val="en-CH"/>
        </w:rPr>
        <w:t>Implement a CSRF token on every form or action (POST/PUT/DELETE), usually with a hidden input field.</w:t>
      </w:r>
    </w:p>
    <w:p w14:paraId="2C049347" w14:textId="0ACE096C" w:rsidR="00BA5984" w:rsidRPr="00BA5984" w:rsidRDefault="00BA5984" w:rsidP="00B71374">
      <w:pPr>
        <w:pStyle w:val="Sectiontext"/>
        <w:numPr>
          <w:ilvl w:val="1"/>
          <w:numId w:val="13"/>
        </w:numPr>
        <w:ind w:left="1985" w:hanging="425"/>
        <w:rPr>
          <w:lang w:val="en-CH"/>
        </w:rPr>
      </w:pPr>
      <w:r w:rsidRPr="00BA5984">
        <w:rPr>
          <w:lang w:val="en-CH"/>
        </w:rPr>
        <w:t>Escape/encode user input in views to avoid cross-site scripting (XSS) attacks.</w:t>
      </w:r>
    </w:p>
    <w:p w14:paraId="4692CEAE" w14:textId="0DFB1E86" w:rsidR="00BA5984" w:rsidRPr="00BA5984" w:rsidRDefault="00BA5984" w:rsidP="00B71374">
      <w:pPr>
        <w:pStyle w:val="Sectiontext"/>
        <w:numPr>
          <w:ilvl w:val="1"/>
          <w:numId w:val="13"/>
        </w:numPr>
        <w:ind w:left="1985" w:hanging="425"/>
        <w:rPr>
          <w:lang w:val="en-CH"/>
        </w:rPr>
      </w:pPr>
      <w:r w:rsidRPr="00BA5984">
        <w:rPr>
          <w:lang w:val="en-CH"/>
        </w:rPr>
        <w:t>Use parameterised queries or rely on an ORM to prevent SQL injection.</w:t>
      </w:r>
    </w:p>
    <w:p w14:paraId="090FB26B" w14:textId="75CEBF29" w:rsidR="00BA5984" w:rsidRPr="00BA5984" w:rsidRDefault="00BA5984" w:rsidP="00B71374">
      <w:pPr>
        <w:pStyle w:val="Sectiontext"/>
        <w:numPr>
          <w:ilvl w:val="0"/>
          <w:numId w:val="13"/>
        </w:numPr>
        <w:rPr>
          <w:lang w:val="en-CH"/>
        </w:rPr>
      </w:pPr>
      <w:r w:rsidRPr="00BA5984">
        <w:rPr>
          <w:lang w:val="en-CH"/>
        </w:rPr>
        <w:t>Organization:</w:t>
      </w:r>
    </w:p>
    <w:p w14:paraId="3CD8775B" w14:textId="6BF6B788" w:rsidR="00BA5984" w:rsidRPr="00BA5984" w:rsidRDefault="00BA5984" w:rsidP="00B71374">
      <w:pPr>
        <w:pStyle w:val="Sectiontext"/>
        <w:numPr>
          <w:ilvl w:val="1"/>
          <w:numId w:val="13"/>
        </w:numPr>
        <w:ind w:left="1985" w:hanging="425"/>
        <w:rPr>
          <w:lang w:val="en-CH"/>
        </w:rPr>
      </w:pPr>
      <w:r w:rsidRPr="00BA5984">
        <w:rPr>
          <w:lang w:val="en-CH"/>
        </w:rPr>
        <w:t>Your code must be split into clear modules and ensure consistent separation of concerns (database, render / model,</w:t>
      </w:r>
      <w:r>
        <w:rPr>
          <w:lang w:val="en-CH"/>
        </w:rPr>
        <w:t xml:space="preserve"> </w:t>
      </w:r>
      <w:r w:rsidRPr="00BA5984">
        <w:rPr>
          <w:lang w:val="en-CH"/>
        </w:rPr>
        <w:t>logic).</w:t>
      </w:r>
    </w:p>
    <w:p w14:paraId="1E5D5D07" w14:textId="5E07F801" w:rsidR="00BA5984" w:rsidRDefault="00BA5984" w:rsidP="00B71374">
      <w:pPr>
        <w:pStyle w:val="Sectiontext"/>
        <w:numPr>
          <w:ilvl w:val="1"/>
          <w:numId w:val="13"/>
        </w:numPr>
        <w:ind w:left="1985" w:hanging="425"/>
        <w:rPr>
          <w:lang w:val="en-CH"/>
        </w:rPr>
      </w:pPr>
      <w:r w:rsidRPr="00BA5984">
        <w:rPr>
          <w:lang w:val="en-CH"/>
        </w:rPr>
        <w:t>Forms with missing or invalid data must show an error message. The error message must be clear, understandable and</w:t>
      </w:r>
      <w:r>
        <w:rPr>
          <w:lang w:val="en-CH"/>
        </w:rPr>
        <w:t xml:space="preserve"> </w:t>
      </w:r>
      <w:r w:rsidRPr="00BA5984">
        <w:rPr>
          <w:lang w:val="en-CH"/>
        </w:rPr>
        <w:t>user-friendly.</w:t>
      </w:r>
    </w:p>
    <w:p w14:paraId="143505F2" w14:textId="318B8194" w:rsidR="00BA5984" w:rsidRPr="00BA5984" w:rsidRDefault="00BA5984" w:rsidP="00BA5984">
      <w:pPr>
        <w:pStyle w:val="Sectiontext"/>
        <w:rPr>
          <w:b/>
          <w:lang w:val="en-CH"/>
        </w:rPr>
      </w:pPr>
      <w:r w:rsidRPr="00BA5984">
        <w:rPr>
          <w:b/>
          <w:lang w:val="en-CH"/>
        </w:rPr>
        <w:t>Email</w:t>
      </w:r>
    </w:p>
    <w:p w14:paraId="491E7BAA" w14:textId="77777777" w:rsidR="008D29C3" w:rsidRPr="008D29C3" w:rsidRDefault="008D29C3" w:rsidP="008D29C3">
      <w:pPr>
        <w:pStyle w:val="Sectiontext"/>
        <w:rPr>
          <w:lang w:val="en-CH"/>
        </w:rPr>
      </w:pPr>
      <w:r w:rsidRPr="008D29C3">
        <w:rPr>
          <w:lang w:val="en-CH"/>
        </w:rPr>
        <w:t>At various points, the system sends emails to users. You must not actually send emails, but mock their sending.</w:t>
      </w:r>
    </w:p>
    <w:p w14:paraId="4B14DDDB" w14:textId="317B0106" w:rsidR="00BA5984" w:rsidRDefault="008D29C3" w:rsidP="008D29C3">
      <w:pPr>
        <w:pStyle w:val="Sectiontext"/>
        <w:rPr>
          <w:lang w:val="en-CH"/>
        </w:rPr>
      </w:pPr>
      <w:r w:rsidRPr="008D29C3">
        <w:rPr>
          <w:lang w:val="en-CH"/>
        </w:rPr>
        <w:t>You can define the email body in plain text or HTML format.</w:t>
      </w:r>
    </w:p>
    <w:p w14:paraId="3FE435C2" w14:textId="715A8B48" w:rsidR="008D29C3" w:rsidRDefault="008D29C3" w:rsidP="008D29C3">
      <w:pPr>
        <w:pStyle w:val="Sectiontext"/>
        <w:rPr>
          <w:lang w:val="en-CH"/>
        </w:rPr>
      </w:pPr>
      <w:r w:rsidRPr="008D29C3">
        <w:rPr>
          <w:lang w:val="en-CH"/>
        </w:rPr>
        <w:lastRenderedPageBreak/>
        <w:t xml:space="preserve">Store the sent emails in a database table and display them on a dedicated page </w:t>
      </w:r>
      <w:r w:rsidRPr="008D29C3">
        <w:rPr>
          <w:rFonts w:ascii="Consolas" w:hAnsi="Consolas" w:cs="Consolas"/>
          <w:lang w:val="en-CH"/>
        </w:rPr>
        <w:t>/mock-emails</w:t>
      </w:r>
      <w:r w:rsidRPr="008D29C3">
        <w:rPr>
          <w:lang w:val="en-CH"/>
        </w:rPr>
        <w:t>. The table must</w:t>
      </w:r>
      <w:r>
        <w:rPr>
          <w:lang w:val="en-CH"/>
        </w:rPr>
        <w:t xml:space="preserve"> </w:t>
      </w:r>
      <w:r w:rsidRPr="008D29C3">
        <w:rPr>
          <w:lang w:val="en-CH"/>
        </w:rPr>
        <w:t>include the recipient, subject, body, and sent timestamp. Sent emails are sorted by their timestamp. The body of the</w:t>
      </w:r>
      <w:r>
        <w:rPr>
          <w:lang w:val="en-CH"/>
        </w:rPr>
        <w:t xml:space="preserve"> </w:t>
      </w:r>
      <w:r w:rsidRPr="008D29C3">
        <w:rPr>
          <w:lang w:val="en-CH"/>
        </w:rPr>
        <w:t>email must be rendered with new lines preserved and links clickable. If you decided to use plain text emails, you must</w:t>
      </w:r>
      <w:r>
        <w:rPr>
          <w:lang w:val="en-CH"/>
        </w:rPr>
        <w:t xml:space="preserve"> </w:t>
      </w:r>
      <w:r w:rsidRPr="008D29C3">
        <w:rPr>
          <w:lang w:val="en-CH"/>
        </w:rPr>
        <w:t xml:space="preserve">convert them to HTML for display on the </w:t>
      </w:r>
      <w:r w:rsidRPr="008D29C3">
        <w:rPr>
          <w:rFonts w:ascii="Consolas" w:hAnsi="Consolas" w:cs="Consolas"/>
          <w:lang w:val="en-CH"/>
        </w:rPr>
        <w:t>/mock-emails</w:t>
      </w:r>
      <w:r w:rsidRPr="008D29C3">
        <w:rPr>
          <w:lang w:val="en-CH"/>
        </w:rPr>
        <w:t xml:space="preserve"> page.</w:t>
      </w:r>
    </w:p>
    <w:p w14:paraId="00EDD697" w14:textId="5E5F47FA" w:rsidR="008D29C3" w:rsidRPr="008D29C3" w:rsidRDefault="008D29C3" w:rsidP="008D29C3">
      <w:pPr>
        <w:pStyle w:val="Sectiontext"/>
        <w:rPr>
          <w:lang w:val="en-CH"/>
        </w:rPr>
      </w:pPr>
      <w:r w:rsidRPr="008D29C3">
        <w:rPr>
          <w:lang w:val="en-CH"/>
        </w:rPr>
        <w:t>Additional requirements:</w:t>
      </w:r>
    </w:p>
    <w:p w14:paraId="3F4E091E" w14:textId="1AEE9CDE" w:rsidR="008D29C3" w:rsidRPr="008D29C3" w:rsidRDefault="008D29C3" w:rsidP="00B71374">
      <w:pPr>
        <w:pStyle w:val="Sectiontext"/>
        <w:numPr>
          <w:ilvl w:val="0"/>
          <w:numId w:val="13"/>
        </w:numPr>
        <w:rPr>
          <w:lang w:val="en-CH"/>
        </w:rPr>
      </w:pPr>
      <w:r w:rsidRPr="008D29C3">
        <w:rPr>
          <w:lang w:val="en-CH"/>
        </w:rPr>
        <w:t>The page must be accessible without authentication.</w:t>
      </w:r>
    </w:p>
    <w:p w14:paraId="2FC08876" w14:textId="4F04B31C" w:rsidR="008D29C3" w:rsidRPr="008D29C3" w:rsidRDefault="008D29C3" w:rsidP="00B71374">
      <w:pPr>
        <w:pStyle w:val="Sectiontext"/>
        <w:numPr>
          <w:ilvl w:val="0"/>
          <w:numId w:val="13"/>
        </w:numPr>
        <w:rPr>
          <w:lang w:val="en-CH"/>
        </w:rPr>
      </w:pPr>
      <w:r w:rsidRPr="008D29C3">
        <w:rPr>
          <w:lang w:val="en-CH"/>
        </w:rPr>
        <w:t>Styling is not required, but the table must be readable.</w:t>
      </w:r>
    </w:p>
    <w:p w14:paraId="77F00780" w14:textId="02581770" w:rsidR="008D29C3" w:rsidRDefault="008D29C3" w:rsidP="00B71374">
      <w:pPr>
        <w:pStyle w:val="Sectiontext"/>
        <w:numPr>
          <w:ilvl w:val="0"/>
          <w:numId w:val="13"/>
        </w:numPr>
        <w:rPr>
          <w:lang w:val="en-CH"/>
        </w:rPr>
      </w:pPr>
      <w:r w:rsidRPr="008D29C3">
        <w:rPr>
          <w:lang w:val="en-CH"/>
        </w:rPr>
        <w:t>The page does not have to be linked anywhere. When in doubt you can specify the link in the README.md file of your Git</w:t>
      </w:r>
      <w:r>
        <w:rPr>
          <w:lang w:val="en-CH"/>
        </w:rPr>
        <w:t xml:space="preserve"> </w:t>
      </w:r>
      <w:r w:rsidRPr="008D29C3">
        <w:rPr>
          <w:lang w:val="en-CH"/>
        </w:rPr>
        <w:t>repository.</w:t>
      </w:r>
    </w:p>
    <w:p w14:paraId="5B7C18C8" w14:textId="770471E9" w:rsidR="008D29C3" w:rsidRPr="008D29C3" w:rsidRDefault="008D29C3" w:rsidP="008D29C3">
      <w:pPr>
        <w:pStyle w:val="Sectiontext"/>
        <w:rPr>
          <w:b/>
          <w:bCs/>
          <w:lang w:val="en-CH"/>
        </w:rPr>
      </w:pPr>
      <w:r w:rsidRPr="008D29C3">
        <w:rPr>
          <w:b/>
          <w:bCs/>
          <w:lang w:val="en-CH"/>
        </w:rPr>
        <w:t>Pages and Features</w:t>
      </w:r>
    </w:p>
    <w:p w14:paraId="1E5B32B0" w14:textId="321895F4" w:rsidR="008D29C3" w:rsidRDefault="008D29C3" w:rsidP="008D29C3">
      <w:pPr>
        <w:pStyle w:val="Sectiontext"/>
        <w:rPr>
          <w:lang w:val="en-CH"/>
        </w:rPr>
      </w:pPr>
      <w:r w:rsidRPr="008D29C3">
        <w:rPr>
          <w:lang w:val="en-CH"/>
        </w:rPr>
        <w:t>Each page must be accessible via a unique URL. The URLs must be descriptive and follow a consistent pattern.</w:t>
      </w:r>
    </w:p>
    <w:p w14:paraId="745CAA8C" w14:textId="30F91D8C" w:rsidR="008D29C3" w:rsidRPr="008D29C3" w:rsidRDefault="008D29C3" w:rsidP="008D29C3">
      <w:pPr>
        <w:pStyle w:val="Sectiontext"/>
        <w:ind w:left="1418"/>
        <w:rPr>
          <w:b/>
          <w:bCs/>
          <w:lang w:val="en-CH"/>
        </w:rPr>
      </w:pPr>
      <w:r w:rsidRPr="008D29C3">
        <w:rPr>
          <w:b/>
          <w:bCs/>
          <w:lang w:val="en-CH"/>
        </w:rPr>
        <w:t>Presenting Sponsor Page</w:t>
      </w:r>
    </w:p>
    <w:p w14:paraId="34F3218D" w14:textId="1808B687" w:rsidR="008D29C3" w:rsidRPr="008D29C3" w:rsidRDefault="008D29C3" w:rsidP="008D29C3">
      <w:pPr>
        <w:pStyle w:val="Sectiontext"/>
        <w:ind w:left="1418"/>
        <w:rPr>
          <w:lang w:val="en-CH"/>
        </w:rPr>
      </w:pPr>
      <w:r w:rsidRPr="008D29C3">
        <w:rPr>
          <w:lang w:val="en-CH"/>
        </w:rPr>
        <w:t>The presenting sponsor page displays the logo of the approved presenting sponsors.</w:t>
      </w:r>
    </w:p>
    <w:p w14:paraId="7ADF453C" w14:textId="60701FA6" w:rsidR="008D29C3" w:rsidRDefault="008D29C3" w:rsidP="008D29C3">
      <w:pPr>
        <w:pStyle w:val="Sectiontext"/>
        <w:ind w:left="1418"/>
        <w:rPr>
          <w:lang w:val="en-CH"/>
        </w:rPr>
      </w:pPr>
      <w:r w:rsidRPr="008D29C3">
        <w:rPr>
          <w:lang w:val="en-CH"/>
        </w:rPr>
        <w:t>The page shows at least 3 sponsors. However, if there are fewer than 3 approved sponsors, the page replaces those</w:t>
      </w:r>
      <w:r>
        <w:rPr>
          <w:lang w:val="en-CH"/>
        </w:rPr>
        <w:t xml:space="preserve"> </w:t>
      </w:r>
      <w:r w:rsidRPr="008D29C3">
        <w:rPr>
          <w:lang w:val="en-CH"/>
        </w:rPr>
        <w:t>with a placeholder image. The page is not limited to 3 sponsors, but must show at least 3 (real or placeholder).</w:t>
      </w:r>
    </w:p>
    <w:p w14:paraId="10BD1CEB" w14:textId="4A762422" w:rsidR="008D29C3" w:rsidRDefault="008D29C3" w:rsidP="008D29C3">
      <w:pPr>
        <w:pStyle w:val="Sectiontext"/>
        <w:ind w:left="1418"/>
        <w:rPr>
          <w:b/>
          <w:bCs/>
          <w:lang w:val="en-CH"/>
        </w:rPr>
      </w:pPr>
      <w:r w:rsidRPr="008D29C3">
        <w:rPr>
          <w:b/>
          <w:bCs/>
          <w:lang w:val="en-CH"/>
        </w:rPr>
        <w:t>Investors Page</w:t>
      </w:r>
    </w:p>
    <w:p w14:paraId="76BE8416" w14:textId="1CEA7D8D" w:rsidR="008D29C3" w:rsidRPr="008D29C3" w:rsidRDefault="008D29C3" w:rsidP="008D29C3">
      <w:pPr>
        <w:pStyle w:val="Sectiontext"/>
        <w:ind w:left="1418"/>
        <w:rPr>
          <w:lang w:val="en-CH"/>
        </w:rPr>
      </w:pPr>
      <w:r w:rsidRPr="008D29C3">
        <w:rPr>
          <w:lang w:val="en-CH"/>
        </w:rPr>
        <w:t>The investors page allows website visitors to invest and show existing investments.</w:t>
      </w:r>
    </w:p>
    <w:p w14:paraId="3A20B22F" w14:textId="711DCDBE" w:rsidR="008D29C3" w:rsidRPr="008D29C3" w:rsidRDefault="008D29C3" w:rsidP="008D29C3">
      <w:pPr>
        <w:pStyle w:val="Sectiontext"/>
        <w:ind w:left="1418"/>
        <w:rPr>
          <w:lang w:val="en-CH"/>
        </w:rPr>
      </w:pPr>
      <w:r w:rsidRPr="008D29C3">
        <w:rPr>
          <w:u w:val="single"/>
          <w:lang w:val="en-CH"/>
        </w:rPr>
        <w:t>Total support amount</w:t>
      </w:r>
      <w:r w:rsidRPr="008D29C3">
        <w:rPr>
          <w:lang w:val="en-CH"/>
        </w:rPr>
        <w:t>: Displays the total amount of support in DKK by all investors across all investment types.</w:t>
      </w:r>
    </w:p>
    <w:p w14:paraId="2748670D" w14:textId="74D5AC05" w:rsidR="008D29C3" w:rsidRDefault="008D29C3" w:rsidP="008D29C3">
      <w:pPr>
        <w:pStyle w:val="Sectiontext"/>
        <w:ind w:left="1418"/>
        <w:rPr>
          <w:lang w:val="en-CH"/>
        </w:rPr>
      </w:pPr>
      <w:r w:rsidRPr="008D29C3">
        <w:rPr>
          <w:u w:val="single"/>
          <w:lang w:val="en-CH"/>
        </w:rPr>
        <w:t>Turbine spots visual</w:t>
      </w:r>
      <w:r w:rsidRPr="008D29C3">
        <w:rPr>
          <w:lang w:val="en-CH"/>
        </w:rPr>
        <w:t xml:space="preserve">: Shows available, pending, and approved turbine spots. A turbine has </w:t>
      </w:r>
      <w:r w:rsidRPr="008D29C3">
        <w:rPr>
          <w:b/>
          <w:bCs/>
          <w:lang w:val="en-CH"/>
        </w:rPr>
        <w:t>10 spots</w:t>
      </w:r>
      <w:r w:rsidRPr="008D29C3">
        <w:rPr>
          <w:lang w:val="en-CH"/>
        </w:rPr>
        <w:t xml:space="preserve"> and they are</w:t>
      </w:r>
      <w:r>
        <w:rPr>
          <w:lang w:val="en-CH"/>
        </w:rPr>
        <w:t xml:space="preserve"> </w:t>
      </w:r>
      <w:r w:rsidRPr="008D29C3">
        <w:rPr>
          <w:lang w:val="en-CH"/>
        </w:rPr>
        <w:t>numbered from 1 to 10. Each spot can be funded by a single investor. Any website visitors can see the spots and their</w:t>
      </w:r>
      <w:r>
        <w:rPr>
          <w:lang w:val="en-CH"/>
        </w:rPr>
        <w:t xml:space="preserve"> </w:t>
      </w:r>
      <w:r w:rsidRPr="008D29C3">
        <w:rPr>
          <w:lang w:val="en-CH"/>
        </w:rPr>
        <w:t>availability.</w:t>
      </w:r>
    </w:p>
    <w:p w14:paraId="1F2CEC3F" w14:textId="387B3A5D" w:rsidR="008D29C3" w:rsidRDefault="008D29C3" w:rsidP="008D29C3">
      <w:pPr>
        <w:pStyle w:val="Sectiontext"/>
        <w:ind w:left="1418"/>
        <w:rPr>
          <w:lang w:val="en-CH"/>
        </w:rPr>
      </w:pPr>
      <w:r w:rsidRPr="008D29C3">
        <w:rPr>
          <w:u w:val="single"/>
          <w:lang w:val="en-CH"/>
        </w:rPr>
        <w:t>Investing</w:t>
      </w:r>
      <w:r w:rsidRPr="008D29C3">
        <w:rPr>
          <w:lang w:val="en-CH"/>
        </w:rPr>
        <w:t>: A link or button opens a form to submit an investment request:</w:t>
      </w:r>
    </w:p>
    <w:p w14:paraId="39186490" w14:textId="695609D1" w:rsidR="008D29C3" w:rsidRPr="008D29C3" w:rsidRDefault="008D29C3" w:rsidP="00B71374">
      <w:pPr>
        <w:pStyle w:val="Sectiontext"/>
        <w:numPr>
          <w:ilvl w:val="0"/>
          <w:numId w:val="13"/>
        </w:numPr>
        <w:ind w:left="2268" w:hanging="567"/>
        <w:rPr>
          <w:lang w:val="en-CH"/>
        </w:rPr>
      </w:pPr>
      <w:r w:rsidRPr="008D29C3">
        <w:rPr>
          <w:lang w:val="en-CH"/>
        </w:rPr>
        <w:t>Requires name, email, address, phone number</w:t>
      </w:r>
    </w:p>
    <w:p w14:paraId="77D6AC7F" w14:textId="24C3769D" w:rsidR="008D29C3" w:rsidRPr="008D29C3" w:rsidRDefault="008D29C3" w:rsidP="00B71374">
      <w:pPr>
        <w:pStyle w:val="Sectiontext"/>
        <w:numPr>
          <w:ilvl w:val="0"/>
          <w:numId w:val="13"/>
        </w:numPr>
        <w:ind w:left="2268" w:hanging="567"/>
        <w:rPr>
          <w:lang w:val="en-CH"/>
        </w:rPr>
      </w:pPr>
      <w:r w:rsidRPr="008D29C3">
        <w:rPr>
          <w:lang w:val="en-CH"/>
        </w:rPr>
        <w:t>Choose type of investment which shows different fields:</w:t>
      </w:r>
    </w:p>
    <w:p w14:paraId="01A46938" w14:textId="3D406884" w:rsidR="008D29C3" w:rsidRPr="008D29C3" w:rsidRDefault="008D29C3" w:rsidP="00B71374">
      <w:pPr>
        <w:pStyle w:val="Sectiontext"/>
        <w:numPr>
          <w:ilvl w:val="1"/>
          <w:numId w:val="13"/>
        </w:numPr>
        <w:ind w:left="2835" w:hanging="567"/>
        <w:rPr>
          <w:lang w:val="en-CH"/>
        </w:rPr>
      </w:pPr>
      <w:r w:rsidRPr="008D29C3">
        <w:rPr>
          <w:u w:val="single"/>
          <w:lang w:val="en-CH"/>
        </w:rPr>
        <w:t>Fund turbine</w:t>
      </w:r>
      <w:r w:rsidRPr="008D29C3">
        <w:rPr>
          <w:lang w:val="en-CH"/>
        </w:rPr>
        <w:t>: Requires a turbine spot selection, a logo upload (PNG, max 1 MB) or a ≤25 char text.</w:t>
      </w:r>
    </w:p>
    <w:p w14:paraId="1B653E2C" w14:textId="14DCDB63" w:rsidR="008D29C3" w:rsidRPr="008D29C3" w:rsidRDefault="008D29C3" w:rsidP="00B71374">
      <w:pPr>
        <w:pStyle w:val="Sectiontext"/>
        <w:numPr>
          <w:ilvl w:val="1"/>
          <w:numId w:val="13"/>
        </w:numPr>
        <w:ind w:left="2835" w:hanging="567"/>
        <w:rPr>
          <w:lang w:val="en-CH"/>
        </w:rPr>
      </w:pPr>
      <w:r w:rsidRPr="008D29C3">
        <w:rPr>
          <w:u w:val="single"/>
          <w:lang w:val="en-CH"/>
        </w:rPr>
        <w:t>Presenting sponsor</w:t>
      </w:r>
      <w:r w:rsidRPr="008D29C3">
        <w:rPr>
          <w:lang w:val="en-CH"/>
        </w:rPr>
        <w:t>: Requires a logo upload (PNG, max 1 MB).</w:t>
      </w:r>
    </w:p>
    <w:p w14:paraId="6CC2AEF1" w14:textId="3D674D41" w:rsidR="008D29C3" w:rsidRDefault="008D29C3" w:rsidP="00B71374">
      <w:pPr>
        <w:pStyle w:val="Sectiontext"/>
        <w:numPr>
          <w:ilvl w:val="1"/>
          <w:numId w:val="13"/>
        </w:numPr>
        <w:ind w:left="2835" w:hanging="567"/>
        <w:rPr>
          <w:lang w:val="en-CH"/>
        </w:rPr>
      </w:pPr>
      <w:r w:rsidRPr="008D29C3">
        <w:rPr>
          <w:u w:val="single"/>
          <w:lang w:val="en-CH"/>
        </w:rPr>
        <w:t>Support amount</w:t>
      </w:r>
      <w:r w:rsidRPr="008D29C3">
        <w:rPr>
          <w:lang w:val="en-CH"/>
        </w:rPr>
        <w:t>: Requires a money field for the amount. (Currency is DKK)</w:t>
      </w:r>
    </w:p>
    <w:p w14:paraId="03BBD828" w14:textId="35C30C28" w:rsidR="008D29C3" w:rsidRDefault="000B62D4" w:rsidP="008D29C3">
      <w:pPr>
        <w:pStyle w:val="Sectiontext"/>
        <w:ind w:left="1418"/>
        <w:rPr>
          <w:lang w:val="en-CH"/>
        </w:rPr>
      </w:pPr>
      <w:r w:rsidRPr="000B62D4">
        <w:rPr>
          <w:lang w:val="en-CH"/>
        </w:rPr>
        <w:t>After submitting a valid form, the user receives an email confirming their requests and that it is now pending.</w:t>
      </w:r>
    </w:p>
    <w:p w14:paraId="125D76AF" w14:textId="77327117" w:rsidR="000B62D4" w:rsidRPr="000B62D4" w:rsidRDefault="000B62D4" w:rsidP="00B71374">
      <w:pPr>
        <w:pStyle w:val="Sectiontext"/>
        <w:numPr>
          <w:ilvl w:val="0"/>
          <w:numId w:val="13"/>
        </w:numPr>
        <w:ind w:left="2268" w:hanging="567"/>
        <w:rPr>
          <w:lang w:val="en-CH"/>
        </w:rPr>
      </w:pPr>
      <w:r w:rsidRPr="000B62D4">
        <w:rPr>
          <w:lang w:val="en-CH"/>
        </w:rPr>
        <w:t>Subject: "Investment Request Confirmation #{investmentReference}"</w:t>
      </w:r>
    </w:p>
    <w:p w14:paraId="38785A03" w14:textId="0F894D0A" w:rsidR="000B62D4" w:rsidRPr="000B62D4" w:rsidRDefault="000B62D4" w:rsidP="00B71374">
      <w:pPr>
        <w:pStyle w:val="Sectiontext"/>
        <w:numPr>
          <w:ilvl w:val="1"/>
          <w:numId w:val="13"/>
        </w:numPr>
        <w:ind w:left="2835" w:hanging="567"/>
        <w:rPr>
          <w:lang w:val="en-CH"/>
        </w:rPr>
      </w:pPr>
      <w:r w:rsidRPr="000B62D4">
        <w:rPr>
          <w:lang w:val="en-CH"/>
        </w:rPr>
        <w:t>`{investmentReference}` is a unique reference generated by the system. The format is `INV-XXXXXXXX`, where</w:t>
      </w:r>
      <w:r>
        <w:rPr>
          <w:lang w:val="en-CH"/>
        </w:rPr>
        <w:t xml:space="preserve"> </w:t>
      </w:r>
      <w:r w:rsidRPr="000B62D4">
        <w:rPr>
          <w:lang w:val="en-CH"/>
        </w:rPr>
        <w:t>`XXXXXXXX` is composed of 8 digits, incrementing by one for each investment request.</w:t>
      </w:r>
    </w:p>
    <w:p w14:paraId="7E5D67B2" w14:textId="0AF50F66" w:rsidR="000B62D4" w:rsidRDefault="000B62D4" w:rsidP="00B71374">
      <w:pPr>
        <w:pStyle w:val="Sectiontext"/>
        <w:numPr>
          <w:ilvl w:val="0"/>
          <w:numId w:val="14"/>
        </w:numPr>
        <w:ind w:left="2268" w:hanging="567"/>
        <w:rPr>
          <w:lang w:val="en-CH"/>
        </w:rPr>
      </w:pPr>
      <w:r w:rsidRPr="000B62D4">
        <w:rPr>
          <w:lang w:val="en-CH"/>
        </w:rPr>
        <w:t>Body:</w:t>
      </w:r>
    </w:p>
    <w:p w14:paraId="26EDC6EC" w14:textId="72F8ADC3" w:rsidR="008D29C3" w:rsidRPr="000B62D4" w:rsidRDefault="000B62D4" w:rsidP="000B62D4">
      <w:pPr>
        <w:spacing w:after="160"/>
        <w:rPr>
          <w:lang w:val="en-CH"/>
        </w:rPr>
      </w:pPr>
      <w:r>
        <w:rPr>
          <w:lang w:val="en-CH"/>
        </w:rPr>
        <w:br w:type="page"/>
      </w:r>
    </w:p>
    <w:p w14:paraId="4C4A11A2" w14:textId="1673CB95" w:rsidR="000B62D4" w:rsidRPr="000B62D4" w:rsidRDefault="000B62D4" w:rsidP="000B62D4">
      <w:pPr>
        <w:pStyle w:val="Sectiontext"/>
        <w:ind w:left="1418"/>
        <w:rPr>
          <w:rFonts w:ascii="Consolas" w:hAnsi="Consolas" w:cs="Consolas"/>
          <w:lang w:val="en-CH"/>
        </w:rPr>
      </w:pPr>
      <w:r w:rsidRPr="000B62D4">
        <w:rPr>
          <w:rFonts w:ascii="Consolas" w:hAnsi="Consolas" w:cs="Consolas"/>
          <w:lang w:val="en-CH"/>
        </w:rPr>
        <w:lastRenderedPageBreak/>
        <w:t>Hi {name}!</w:t>
      </w:r>
    </w:p>
    <w:p w14:paraId="78623745" w14:textId="77777777" w:rsidR="000B62D4" w:rsidRPr="000B62D4" w:rsidRDefault="000B62D4" w:rsidP="000B62D4">
      <w:pPr>
        <w:pStyle w:val="Sectiontext"/>
        <w:ind w:left="1418"/>
        <w:rPr>
          <w:rFonts w:ascii="Consolas" w:hAnsi="Consolas" w:cs="Consolas"/>
          <w:lang w:val="en-CH"/>
        </w:rPr>
      </w:pPr>
    </w:p>
    <w:p w14:paraId="509357E1" w14:textId="77777777" w:rsidR="000B62D4" w:rsidRPr="000B62D4" w:rsidRDefault="000B62D4" w:rsidP="000B62D4">
      <w:pPr>
        <w:pStyle w:val="Sectiontext"/>
        <w:ind w:left="1418"/>
        <w:rPr>
          <w:rFonts w:ascii="Consolas" w:hAnsi="Consolas" w:cs="Consolas"/>
          <w:lang w:val="en-CH"/>
        </w:rPr>
      </w:pPr>
      <w:r w:rsidRPr="000B62D4">
        <w:rPr>
          <w:rFonts w:ascii="Consolas" w:hAnsi="Consolas" w:cs="Consolas"/>
          <w:lang w:val="en-CH"/>
        </w:rPr>
        <w:t>Thank you for your investment request.</w:t>
      </w:r>
    </w:p>
    <w:p w14:paraId="5B4F7AFA" w14:textId="0FCED9FE" w:rsidR="000B62D4" w:rsidRPr="000B62D4" w:rsidRDefault="000B62D4" w:rsidP="000B62D4">
      <w:pPr>
        <w:pStyle w:val="Sectiontext"/>
        <w:ind w:left="1418"/>
        <w:rPr>
          <w:rFonts w:ascii="Consolas" w:hAnsi="Consolas" w:cs="Consolas"/>
          <w:lang w:val="en-CH"/>
        </w:rPr>
      </w:pPr>
      <w:r w:rsidRPr="000B62D4">
        <w:rPr>
          <w:rFonts w:ascii="Consolas" w:hAnsi="Consolas" w:cs="Consolas"/>
          <w:lang w:val="en-CH"/>
        </w:rPr>
        <w:t>We have received your request and it is now pending approval.</w:t>
      </w:r>
    </w:p>
    <w:p w14:paraId="7BE48F4F" w14:textId="77777777" w:rsidR="000B62D4" w:rsidRPr="000B62D4" w:rsidRDefault="000B62D4" w:rsidP="000B62D4">
      <w:pPr>
        <w:pStyle w:val="Sectiontext"/>
        <w:ind w:left="1418"/>
        <w:rPr>
          <w:rFonts w:ascii="Consolas" w:hAnsi="Consolas" w:cs="Consolas"/>
          <w:lang w:val="en-CH"/>
        </w:rPr>
      </w:pPr>
    </w:p>
    <w:p w14:paraId="132DA3A3" w14:textId="77777777" w:rsidR="000B62D4" w:rsidRPr="000B62D4" w:rsidRDefault="000B62D4" w:rsidP="000B62D4">
      <w:pPr>
        <w:pStyle w:val="Sectiontext"/>
        <w:ind w:left="1418"/>
        <w:rPr>
          <w:rFonts w:ascii="Consolas" w:hAnsi="Consolas" w:cs="Consolas"/>
          <w:lang w:val="en-CH"/>
        </w:rPr>
      </w:pPr>
      <w:r w:rsidRPr="000B62D4">
        <w:rPr>
          <w:rFonts w:ascii="Consolas" w:hAnsi="Consolas" w:cs="Consolas"/>
          <w:lang w:val="en-CH"/>
        </w:rPr>
        <w:t>Investemnt reference: {investmentReference}</w:t>
      </w:r>
    </w:p>
    <w:p w14:paraId="58EB5D62" w14:textId="77777777" w:rsidR="000B62D4" w:rsidRPr="000B62D4" w:rsidRDefault="000B62D4" w:rsidP="000B62D4">
      <w:pPr>
        <w:pStyle w:val="Sectiontext"/>
        <w:ind w:left="1418"/>
        <w:rPr>
          <w:rFonts w:ascii="Consolas" w:hAnsi="Consolas" w:cs="Consolas"/>
          <w:lang w:val="en-CH"/>
        </w:rPr>
      </w:pPr>
      <w:r w:rsidRPr="000B62D4">
        <w:rPr>
          <w:rFonts w:ascii="Consolas" w:hAnsi="Consolas" w:cs="Consolas"/>
          <w:lang w:val="en-CH"/>
        </w:rPr>
        <w:t>Investment Type: {investmentType}</w:t>
      </w:r>
    </w:p>
    <w:p w14:paraId="586A6925" w14:textId="77777777" w:rsidR="000B62D4" w:rsidRPr="000B62D4" w:rsidRDefault="000B62D4" w:rsidP="000B62D4">
      <w:pPr>
        <w:pStyle w:val="Sectiontext"/>
        <w:ind w:left="1418"/>
        <w:rPr>
          <w:rFonts w:ascii="Consolas" w:hAnsi="Consolas" w:cs="Consolas"/>
          <w:lang w:val="en-CH"/>
        </w:rPr>
      </w:pPr>
      <w:r w:rsidRPr="000B62D4">
        <w:rPr>
          <w:rFonts w:ascii="Consolas" w:hAnsi="Consolas" w:cs="Consolas"/>
          <w:lang w:val="en-CH"/>
        </w:rPr>
        <w:t>Turbine Spot: {turbineSpot} (if applicable)</w:t>
      </w:r>
    </w:p>
    <w:p w14:paraId="0550838A" w14:textId="77777777" w:rsidR="000B62D4" w:rsidRPr="000B62D4" w:rsidRDefault="000B62D4" w:rsidP="000B62D4">
      <w:pPr>
        <w:pStyle w:val="Sectiontext"/>
        <w:ind w:left="1418"/>
        <w:rPr>
          <w:rFonts w:ascii="Consolas" w:hAnsi="Consolas" w:cs="Consolas"/>
          <w:lang w:val="en-CH"/>
        </w:rPr>
      </w:pPr>
      <w:r w:rsidRPr="000B62D4">
        <w:rPr>
          <w:rFonts w:ascii="Consolas" w:hAnsi="Consolas" w:cs="Consolas"/>
          <w:lang w:val="en-CH"/>
        </w:rPr>
        <w:t>Logo/Text: {logoOrText} (if applicable)</w:t>
      </w:r>
    </w:p>
    <w:p w14:paraId="471F0D3F" w14:textId="2CDEFC58" w:rsidR="000B62D4" w:rsidRPr="000B62D4" w:rsidRDefault="000B62D4" w:rsidP="000B62D4">
      <w:pPr>
        <w:pStyle w:val="Sectiontext"/>
        <w:ind w:left="1418"/>
        <w:rPr>
          <w:rFonts w:ascii="Consolas" w:hAnsi="Consolas" w:cs="Consolas"/>
          <w:lang w:val="en-CH"/>
        </w:rPr>
      </w:pPr>
      <w:r w:rsidRPr="000B62D4">
        <w:rPr>
          <w:rFonts w:ascii="Consolas" w:hAnsi="Consolas" w:cs="Consolas"/>
          <w:lang w:val="en-CH"/>
        </w:rPr>
        <w:t>Support Amount: {supportAmount} (if applicable)</w:t>
      </w:r>
    </w:p>
    <w:p w14:paraId="5781FA5B" w14:textId="77777777" w:rsidR="000B62D4" w:rsidRPr="000B62D4" w:rsidRDefault="000B62D4" w:rsidP="000B62D4">
      <w:pPr>
        <w:pStyle w:val="Sectiontext"/>
        <w:ind w:left="1418"/>
        <w:rPr>
          <w:rFonts w:ascii="Consolas" w:hAnsi="Consolas" w:cs="Consolas"/>
          <w:lang w:val="en-CH"/>
        </w:rPr>
      </w:pPr>
    </w:p>
    <w:p w14:paraId="372F5424" w14:textId="0183906B" w:rsidR="000B62D4" w:rsidRPr="000B62D4" w:rsidRDefault="000B62D4" w:rsidP="000B62D4">
      <w:pPr>
        <w:pStyle w:val="Sectiontext"/>
        <w:ind w:left="1418"/>
        <w:rPr>
          <w:rFonts w:ascii="Consolas" w:hAnsi="Consolas" w:cs="Consolas"/>
          <w:lang w:val="en-CH"/>
        </w:rPr>
      </w:pPr>
      <w:r w:rsidRPr="000B62D4">
        <w:rPr>
          <w:rFonts w:ascii="Consolas" w:hAnsi="Consolas" w:cs="Consolas"/>
          <w:lang w:val="en-CH"/>
        </w:rPr>
        <w:t>We will shortly review your request and provide you with details on the next steps (such as payment details).</w:t>
      </w:r>
    </w:p>
    <w:p w14:paraId="123D4615" w14:textId="77777777" w:rsidR="000B62D4" w:rsidRPr="000B62D4" w:rsidRDefault="000B62D4" w:rsidP="000B62D4">
      <w:pPr>
        <w:pStyle w:val="Sectiontext"/>
        <w:ind w:left="1418"/>
        <w:rPr>
          <w:rFonts w:ascii="Consolas" w:hAnsi="Consolas" w:cs="Consolas"/>
          <w:lang w:val="en-CH"/>
        </w:rPr>
      </w:pPr>
    </w:p>
    <w:p w14:paraId="5E75745E" w14:textId="2DBBBDF9" w:rsidR="008D29C3" w:rsidRPr="000B62D4" w:rsidRDefault="000B62D4" w:rsidP="000B62D4">
      <w:pPr>
        <w:pStyle w:val="Sectiontext"/>
        <w:ind w:left="1418"/>
        <w:rPr>
          <w:rFonts w:ascii="Consolas" w:hAnsi="Consolas" w:cs="Consolas"/>
          <w:lang w:val="en-CH"/>
        </w:rPr>
      </w:pPr>
      <w:r w:rsidRPr="000B62D4">
        <w:rPr>
          <w:rFonts w:ascii="Consolas" w:hAnsi="Consolas" w:cs="Consolas"/>
          <w:lang w:val="en-CH"/>
        </w:rPr>
        <w:t>Stay breezy and sustainable!</w:t>
      </w:r>
    </w:p>
    <w:p w14:paraId="60E43BFC" w14:textId="77777777" w:rsidR="008D29C3" w:rsidRDefault="008D29C3" w:rsidP="008D29C3">
      <w:pPr>
        <w:pStyle w:val="Sectiontext"/>
        <w:ind w:left="1418"/>
        <w:rPr>
          <w:lang w:val="en-CH"/>
        </w:rPr>
      </w:pPr>
    </w:p>
    <w:p w14:paraId="204D0C47" w14:textId="300F58B0" w:rsidR="000B62D4" w:rsidRDefault="000B62D4" w:rsidP="000B62D4">
      <w:pPr>
        <w:pStyle w:val="Sectiontext"/>
        <w:ind w:left="1418"/>
        <w:rPr>
          <w:lang w:val="en-CH"/>
        </w:rPr>
      </w:pPr>
      <w:r w:rsidRPr="000B62D4">
        <w:rPr>
          <w:lang w:val="en-CH"/>
        </w:rPr>
        <w:t>Additionally, if they chose to fund a turbine, the turbine spot is blocked for other users until the admin approves or</w:t>
      </w:r>
      <w:r>
        <w:rPr>
          <w:lang w:val="en-CH"/>
        </w:rPr>
        <w:t xml:space="preserve"> </w:t>
      </w:r>
      <w:r w:rsidRPr="000B62D4">
        <w:rPr>
          <w:lang w:val="en-CH"/>
        </w:rPr>
        <w:t>rejects the request. The turbine spot shows as "pending".</w:t>
      </w:r>
    </w:p>
    <w:p w14:paraId="0F86C4ED" w14:textId="2019ADFA" w:rsidR="000B62D4" w:rsidRPr="000B62D4" w:rsidRDefault="000B62D4" w:rsidP="000B62D4">
      <w:pPr>
        <w:pStyle w:val="Sectiontext"/>
        <w:ind w:left="1418"/>
        <w:rPr>
          <w:lang w:val="en-CH"/>
        </w:rPr>
      </w:pPr>
      <w:r w:rsidRPr="000B62D4">
        <w:rPr>
          <w:lang w:val="en-CH"/>
        </w:rPr>
        <w:t>Once an investment is approved by an admin:</w:t>
      </w:r>
    </w:p>
    <w:p w14:paraId="403D6129" w14:textId="59D1A964" w:rsidR="000B62D4" w:rsidRPr="000B62D4" w:rsidRDefault="000B62D4" w:rsidP="00B71374">
      <w:pPr>
        <w:pStyle w:val="Sectiontext"/>
        <w:numPr>
          <w:ilvl w:val="0"/>
          <w:numId w:val="14"/>
        </w:numPr>
        <w:ind w:left="2268" w:hanging="567"/>
        <w:rPr>
          <w:lang w:val="en-CH"/>
        </w:rPr>
      </w:pPr>
      <w:r w:rsidRPr="000B62D4">
        <w:rPr>
          <w:u w:val="single"/>
          <w:lang w:val="en-CH"/>
        </w:rPr>
        <w:t>Fund turbines</w:t>
      </w:r>
      <w:r w:rsidRPr="000B62D4">
        <w:rPr>
          <w:lang w:val="en-CH"/>
        </w:rPr>
        <w:t>: The turbine spot shows the uploaded logo or text (and no longer shows "pending").</w:t>
      </w:r>
    </w:p>
    <w:p w14:paraId="0DC52A0E" w14:textId="5B5C3D44" w:rsidR="000B62D4" w:rsidRPr="000B62D4" w:rsidRDefault="000B62D4" w:rsidP="00B71374">
      <w:pPr>
        <w:pStyle w:val="Sectiontext"/>
        <w:numPr>
          <w:ilvl w:val="0"/>
          <w:numId w:val="14"/>
        </w:numPr>
        <w:ind w:left="2268" w:hanging="567"/>
        <w:rPr>
          <w:lang w:val="en-CH"/>
        </w:rPr>
      </w:pPr>
      <w:r w:rsidRPr="000B62D4">
        <w:rPr>
          <w:u w:val="single"/>
          <w:lang w:val="en-CH"/>
        </w:rPr>
        <w:t>Presenting sponsor</w:t>
      </w:r>
      <w:r w:rsidRPr="000B62D4">
        <w:rPr>
          <w:lang w:val="en-CH"/>
        </w:rPr>
        <w:t>: The logo shows on the presenting sponsor page.</w:t>
      </w:r>
    </w:p>
    <w:p w14:paraId="5724A149" w14:textId="7CA72EAB" w:rsidR="000B62D4" w:rsidRPr="000B62D4" w:rsidRDefault="000B62D4" w:rsidP="00B71374">
      <w:pPr>
        <w:pStyle w:val="Sectiontext"/>
        <w:numPr>
          <w:ilvl w:val="0"/>
          <w:numId w:val="14"/>
        </w:numPr>
        <w:ind w:left="2268" w:hanging="567"/>
        <w:rPr>
          <w:lang w:val="en-CH"/>
        </w:rPr>
      </w:pPr>
      <w:r w:rsidRPr="000B62D4">
        <w:rPr>
          <w:u w:val="single"/>
          <w:lang w:val="en-CH"/>
        </w:rPr>
        <w:t>Support amount</w:t>
      </w:r>
      <w:r w:rsidRPr="000B62D4">
        <w:rPr>
          <w:lang w:val="en-CH"/>
        </w:rPr>
        <w:t>: The amount is added to the total support amount.</w:t>
      </w:r>
    </w:p>
    <w:p w14:paraId="129C2C1A" w14:textId="5C0C0715" w:rsidR="000B62D4" w:rsidRPr="000B62D4" w:rsidRDefault="000B62D4" w:rsidP="000B62D4">
      <w:pPr>
        <w:pStyle w:val="Sectiontext"/>
        <w:ind w:left="1418"/>
        <w:rPr>
          <w:lang w:val="en-CH"/>
        </w:rPr>
      </w:pPr>
      <w:r w:rsidRPr="000B62D4">
        <w:rPr>
          <w:lang w:val="en-CH"/>
        </w:rPr>
        <w:t>... and the user receives an email confirming the approval:</w:t>
      </w:r>
    </w:p>
    <w:p w14:paraId="0C54A423" w14:textId="7906B649" w:rsidR="000B62D4" w:rsidRPr="000B62D4" w:rsidRDefault="000B62D4" w:rsidP="00B71374">
      <w:pPr>
        <w:pStyle w:val="Sectiontext"/>
        <w:numPr>
          <w:ilvl w:val="0"/>
          <w:numId w:val="14"/>
        </w:numPr>
        <w:ind w:left="2268" w:hanging="567"/>
        <w:rPr>
          <w:lang w:val="en-CH"/>
        </w:rPr>
      </w:pPr>
      <w:r w:rsidRPr="000B62D4">
        <w:rPr>
          <w:lang w:val="en-CH"/>
        </w:rPr>
        <w:t>Subject: "Investment Request Approved #{investmentReference}"</w:t>
      </w:r>
    </w:p>
    <w:p w14:paraId="7072936F" w14:textId="118C0E0D" w:rsidR="000B62D4" w:rsidRDefault="000B62D4" w:rsidP="00B71374">
      <w:pPr>
        <w:pStyle w:val="Sectiontext"/>
        <w:numPr>
          <w:ilvl w:val="0"/>
          <w:numId w:val="14"/>
        </w:numPr>
        <w:ind w:left="2268" w:hanging="567"/>
        <w:rPr>
          <w:lang w:val="en-CH"/>
        </w:rPr>
      </w:pPr>
      <w:r w:rsidRPr="000B62D4">
        <w:rPr>
          <w:lang w:val="en-CH"/>
        </w:rPr>
        <w:t>Body:</w:t>
      </w:r>
    </w:p>
    <w:p w14:paraId="2EE9B91F" w14:textId="77777777" w:rsidR="000B62D4" w:rsidRPr="000B62D4" w:rsidRDefault="000B62D4" w:rsidP="000B62D4">
      <w:pPr>
        <w:pStyle w:val="Sectiontext"/>
        <w:ind w:left="1418"/>
        <w:rPr>
          <w:rFonts w:ascii="Consolas" w:hAnsi="Consolas" w:cs="Consolas"/>
          <w:lang w:val="en-CH"/>
        </w:rPr>
      </w:pPr>
      <w:r w:rsidRPr="000B62D4">
        <w:rPr>
          <w:rFonts w:ascii="Consolas" w:hAnsi="Consolas" w:cs="Consolas"/>
          <w:lang w:val="en-CH"/>
        </w:rPr>
        <w:t>Hi {name}!</w:t>
      </w:r>
    </w:p>
    <w:p w14:paraId="576FB30D" w14:textId="77777777" w:rsidR="000B62D4" w:rsidRPr="000B62D4" w:rsidRDefault="000B62D4" w:rsidP="000B62D4">
      <w:pPr>
        <w:pStyle w:val="Sectiontext"/>
        <w:ind w:left="1418"/>
        <w:rPr>
          <w:rFonts w:ascii="Consolas" w:hAnsi="Consolas" w:cs="Consolas"/>
          <w:lang w:val="en-CH"/>
        </w:rPr>
      </w:pPr>
    </w:p>
    <w:p w14:paraId="7334DCED" w14:textId="77777777" w:rsidR="000B62D4" w:rsidRPr="000B62D4" w:rsidRDefault="000B62D4" w:rsidP="000B62D4">
      <w:pPr>
        <w:pStyle w:val="Sectiontext"/>
        <w:ind w:left="1418"/>
        <w:rPr>
          <w:rFonts w:ascii="Consolas" w:hAnsi="Consolas" w:cs="Consolas"/>
          <w:lang w:val="en-CH"/>
        </w:rPr>
      </w:pPr>
      <w:r w:rsidRPr="000B62D4">
        <w:rPr>
          <w:rFonts w:ascii="Consolas" w:hAnsi="Consolas" w:cs="Consolas"/>
          <w:lang w:val="en-CH"/>
        </w:rPr>
        <w:t>Your investment request has been approved!</w:t>
      </w:r>
    </w:p>
    <w:p w14:paraId="4E0C5CD1" w14:textId="77777777" w:rsidR="000B62D4" w:rsidRPr="000B62D4" w:rsidRDefault="000B62D4" w:rsidP="000B62D4">
      <w:pPr>
        <w:pStyle w:val="Sectiontext"/>
        <w:ind w:left="1418"/>
        <w:rPr>
          <w:rFonts w:ascii="Consolas" w:hAnsi="Consolas" w:cs="Consolas"/>
          <w:lang w:val="en-CH"/>
        </w:rPr>
      </w:pPr>
    </w:p>
    <w:p w14:paraId="4B51AD58" w14:textId="77777777" w:rsidR="000B62D4" w:rsidRPr="000B62D4" w:rsidRDefault="000B62D4" w:rsidP="000B62D4">
      <w:pPr>
        <w:pStyle w:val="Sectiontext"/>
        <w:ind w:left="1418"/>
        <w:rPr>
          <w:rFonts w:ascii="Consolas" w:hAnsi="Consolas" w:cs="Consolas"/>
          <w:lang w:val="en-CH"/>
        </w:rPr>
      </w:pPr>
      <w:r w:rsidRPr="000B62D4">
        <w:rPr>
          <w:rFonts w:ascii="Consolas" w:hAnsi="Consolas" w:cs="Consolas"/>
          <w:lang w:val="en-CH"/>
        </w:rPr>
        <w:t>Investment reference: {investmentReference}</w:t>
      </w:r>
    </w:p>
    <w:p w14:paraId="1773E6A2" w14:textId="77777777" w:rsidR="000B62D4" w:rsidRPr="000B62D4" w:rsidRDefault="000B62D4" w:rsidP="000B62D4">
      <w:pPr>
        <w:pStyle w:val="Sectiontext"/>
        <w:ind w:left="1418"/>
        <w:rPr>
          <w:rFonts w:ascii="Consolas" w:hAnsi="Consolas" w:cs="Consolas"/>
          <w:lang w:val="en-CH"/>
        </w:rPr>
      </w:pPr>
    </w:p>
    <w:p w14:paraId="7E66A4B1" w14:textId="54638A46" w:rsidR="000B62D4" w:rsidRPr="000B62D4" w:rsidRDefault="000B62D4" w:rsidP="000B62D4">
      <w:pPr>
        <w:pStyle w:val="Sectiontext"/>
        <w:ind w:left="1418"/>
        <w:rPr>
          <w:rFonts w:ascii="Consolas" w:hAnsi="Consolas" w:cs="Consolas"/>
          <w:lang w:val="en-CH"/>
        </w:rPr>
      </w:pPr>
      <w:r w:rsidRPr="000B62D4">
        <w:rPr>
          <w:rFonts w:ascii="Consolas" w:hAnsi="Consolas" w:cs="Consolas"/>
          <w:lang w:val="en-CH"/>
        </w:rPr>
        <w:t>Stay breezy and sustainable!</w:t>
      </w:r>
    </w:p>
    <w:p w14:paraId="37CB5B75" w14:textId="77777777" w:rsidR="000B62D4" w:rsidRDefault="000B62D4" w:rsidP="000B62D4">
      <w:pPr>
        <w:pStyle w:val="Sectiontext"/>
        <w:ind w:left="1418"/>
        <w:rPr>
          <w:lang w:val="en-CH"/>
        </w:rPr>
      </w:pPr>
    </w:p>
    <w:p w14:paraId="67ADCC8A" w14:textId="77777777" w:rsidR="000B62D4" w:rsidRPr="000B62D4" w:rsidRDefault="000B62D4" w:rsidP="000B62D4">
      <w:pPr>
        <w:pStyle w:val="Sectiontext"/>
        <w:ind w:left="1418"/>
        <w:rPr>
          <w:lang w:val="en-CH"/>
        </w:rPr>
      </w:pPr>
      <w:r w:rsidRPr="000B62D4">
        <w:rPr>
          <w:lang w:val="en-CH"/>
        </w:rPr>
        <w:t>If the admin rejects the investment request, the user receives an email with the rejection.</w:t>
      </w:r>
    </w:p>
    <w:p w14:paraId="4ADA0D8D" w14:textId="118CBA3B" w:rsidR="000B62D4" w:rsidRDefault="000B62D4" w:rsidP="000B62D4">
      <w:pPr>
        <w:pStyle w:val="Sectiontext"/>
        <w:ind w:left="1418"/>
        <w:rPr>
          <w:lang w:val="en-CH"/>
        </w:rPr>
      </w:pPr>
      <w:r w:rsidRPr="000B62D4">
        <w:rPr>
          <w:lang w:val="en-CH"/>
        </w:rPr>
        <w:t>You must use the same subject and body as for the approval, but replace the word "Approved" with "Rejected".</w:t>
      </w:r>
    </w:p>
    <w:p w14:paraId="15C7F9E8" w14:textId="67257BA2" w:rsidR="000B62D4" w:rsidRPr="000B62D4" w:rsidRDefault="000B62D4" w:rsidP="000B62D4">
      <w:pPr>
        <w:pStyle w:val="Sectiontext"/>
        <w:ind w:left="1418"/>
        <w:rPr>
          <w:b/>
          <w:bCs/>
          <w:lang w:val="en-CH"/>
        </w:rPr>
      </w:pPr>
      <w:r w:rsidRPr="000B62D4">
        <w:rPr>
          <w:b/>
          <w:bCs/>
          <w:lang w:val="en-CH"/>
        </w:rPr>
        <w:lastRenderedPageBreak/>
        <w:t>Visitor Tours Page</w:t>
      </w:r>
    </w:p>
    <w:p w14:paraId="6D2A9750" w14:textId="7B41A0F5" w:rsidR="000B62D4" w:rsidRPr="000B62D4" w:rsidRDefault="000B62D4" w:rsidP="000B62D4">
      <w:pPr>
        <w:pStyle w:val="Sectiontext"/>
        <w:ind w:left="1418"/>
        <w:rPr>
          <w:lang w:val="en-CH"/>
        </w:rPr>
      </w:pPr>
      <w:r w:rsidRPr="000B62D4">
        <w:rPr>
          <w:lang w:val="en-CH"/>
        </w:rPr>
        <w:t>The tours page allows users to book seats on tours.</w:t>
      </w:r>
    </w:p>
    <w:p w14:paraId="15FBCD2E" w14:textId="4EEB4979" w:rsidR="000B62D4" w:rsidRPr="000B62D4" w:rsidRDefault="000B62D4" w:rsidP="00B71374">
      <w:pPr>
        <w:pStyle w:val="Sectiontext"/>
        <w:numPr>
          <w:ilvl w:val="0"/>
          <w:numId w:val="14"/>
        </w:numPr>
        <w:ind w:left="2268" w:hanging="567"/>
        <w:rPr>
          <w:lang w:val="en-CH"/>
        </w:rPr>
      </w:pPr>
      <w:r w:rsidRPr="000B62D4">
        <w:rPr>
          <w:lang w:val="en-CH"/>
        </w:rPr>
        <w:t>Shows all tours with date, time, and available seats left.</w:t>
      </w:r>
    </w:p>
    <w:p w14:paraId="738551DB" w14:textId="336E7DF3" w:rsidR="000B62D4" w:rsidRDefault="000B62D4" w:rsidP="00B71374">
      <w:pPr>
        <w:pStyle w:val="Sectiontext"/>
        <w:numPr>
          <w:ilvl w:val="0"/>
          <w:numId w:val="14"/>
        </w:numPr>
        <w:ind w:left="2268" w:hanging="567"/>
        <w:rPr>
          <w:lang w:val="en-CH"/>
        </w:rPr>
      </w:pPr>
      <w:r w:rsidRPr="000B62D4">
        <w:rPr>
          <w:lang w:val="en-CH"/>
        </w:rPr>
        <w:t>Authenticated users can book seats on a tour. If the user books more seats than available, the system prevents</w:t>
      </w:r>
      <w:r>
        <w:rPr>
          <w:lang w:val="en-CH"/>
        </w:rPr>
        <w:t xml:space="preserve"> </w:t>
      </w:r>
      <w:r w:rsidRPr="000B62D4">
        <w:rPr>
          <w:lang w:val="en-CH"/>
        </w:rPr>
        <w:t>over-booking and shows an error message, and allows the user to select fewer seats.</w:t>
      </w:r>
    </w:p>
    <w:p w14:paraId="67C042E7" w14:textId="77777777" w:rsidR="000B62D4" w:rsidRPr="000B62D4" w:rsidRDefault="000B62D4" w:rsidP="000B62D4">
      <w:pPr>
        <w:pStyle w:val="Sectiontext"/>
        <w:ind w:left="1418"/>
        <w:rPr>
          <w:lang w:val="en-CH"/>
        </w:rPr>
      </w:pPr>
      <w:r w:rsidRPr="000B62D4">
        <w:rPr>
          <w:lang w:val="en-CH"/>
        </w:rPr>
        <w:t>The booking form requires tour selection, number of seats, and personal details: name, address, and phone number.</w:t>
      </w:r>
    </w:p>
    <w:p w14:paraId="48281BA7" w14:textId="2D415B94" w:rsidR="000B62D4" w:rsidRPr="000B62D4" w:rsidRDefault="000B62D4" w:rsidP="000B62D4">
      <w:pPr>
        <w:pStyle w:val="Sectiontext"/>
        <w:ind w:left="1418"/>
        <w:rPr>
          <w:lang w:val="en-CH"/>
        </w:rPr>
      </w:pPr>
      <w:r w:rsidRPr="000B62D4">
        <w:rPr>
          <w:lang w:val="en-CH"/>
        </w:rPr>
        <w:t>The booking is linked to the authenticated user. A single user can book multiple tours, including multiple times on the</w:t>
      </w:r>
      <w:r>
        <w:rPr>
          <w:lang w:val="en-CH"/>
        </w:rPr>
        <w:t xml:space="preserve"> </w:t>
      </w:r>
      <w:r w:rsidRPr="000B62D4">
        <w:rPr>
          <w:lang w:val="en-CH"/>
        </w:rPr>
        <w:t>same tour.</w:t>
      </w:r>
    </w:p>
    <w:p w14:paraId="4AA3802A" w14:textId="353FE0E0" w:rsidR="000B62D4" w:rsidRPr="000B62D4" w:rsidRDefault="000B62D4" w:rsidP="000B62D4">
      <w:pPr>
        <w:pStyle w:val="Sectiontext"/>
        <w:ind w:left="1418"/>
        <w:rPr>
          <w:lang w:val="en-CH"/>
        </w:rPr>
      </w:pPr>
      <w:r w:rsidRPr="000B62D4">
        <w:rPr>
          <w:lang w:val="en-CH"/>
        </w:rPr>
        <w:t>Once the booking form is submitted and successfully validated, the user is redirected to the Tours page, where they can</w:t>
      </w:r>
      <w:r>
        <w:rPr>
          <w:lang w:val="en-CH"/>
        </w:rPr>
        <w:t xml:space="preserve"> </w:t>
      </w:r>
      <w:r w:rsidRPr="000B62D4">
        <w:rPr>
          <w:lang w:val="en-CH"/>
        </w:rPr>
        <w:t>see their bookings at the top of the page. The booking status is "confirmed".</w:t>
      </w:r>
    </w:p>
    <w:p w14:paraId="6587B327" w14:textId="7D7898CE" w:rsidR="000B62D4" w:rsidRDefault="000B62D4" w:rsidP="000B62D4">
      <w:pPr>
        <w:pStyle w:val="Sectiontext"/>
        <w:ind w:left="1418"/>
        <w:rPr>
          <w:lang w:val="en-CH"/>
        </w:rPr>
      </w:pPr>
      <w:r w:rsidRPr="000B62D4">
        <w:rPr>
          <w:lang w:val="en-CH"/>
        </w:rPr>
        <w:t>Also after a successful booking, the system sends an email to the user with the booking details:</w:t>
      </w:r>
    </w:p>
    <w:p w14:paraId="29528AE6" w14:textId="39F88039" w:rsidR="000B62D4" w:rsidRPr="000B62D4" w:rsidRDefault="000B62D4" w:rsidP="00B71374">
      <w:pPr>
        <w:pStyle w:val="Sectiontext"/>
        <w:numPr>
          <w:ilvl w:val="0"/>
          <w:numId w:val="14"/>
        </w:numPr>
        <w:ind w:left="2268" w:hanging="567"/>
        <w:rPr>
          <w:lang w:val="en-CH"/>
        </w:rPr>
      </w:pPr>
      <w:r w:rsidRPr="000B62D4">
        <w:rPr>
          <w:lang w:val="en-CH"/>
        </w:rPr>
        <w:t>Subject: "Wind Farm Tour Booking Confirmation"</w:t>
      </w:r>
    </w:p>
    <w:p w14:paraId="73C41311" w14:textId="0D5BE41A" w:rsidR="000B62D4" w:rsidRDefault="000B62D4" w:rsidP="00B71374">
      <w:pPr>
        <w:pStyle w:val="Sectiontext"/>
        <w:numPr>
          <w:ilvl w:val="0"/>
          <w:numId w:val="14"/>
        </w:numPr>
        <w:ind w:left="2268" w:hanging="567"/>
        <w:rPr>
          <w:lang w:val="en-CH"/>
        </w:rPr>
      </w:pPr>
      <w:r w:rsidRPr="000B62D4">
        <w:rPr>
          <w:lang w:val="en-CH"/>
        </w:rPr>
        <w:t>Body:</w:t>
      </w:r>
    </w:p>
    <w:p w14:paraId="2FC67F5E" w14:textId="77777777" w:rsidR="00EC2D33" w:rsidRPr="00EC2D33" w:rsidRDefault="00EC2D33" w:rsidP="00EC2D33">
      <w:pPr>
        <w:pStyle w:val="Sectiontext"/>
        <w:ind w:left="1418"/>
        <w:rPr>
          <w:rFonts w:ascii="Consolas" w:hAnsi="Consolas" w:cs="Consolas"/>
          <w:lang w:val="en-CH"/>
        </w:rPr>
      </w:pPr>
      <w:r w:rsidRPr="00EC2D33">
        <w:rPr>
          <w:rFonts w:ascii="Consolas" w:hAnsi="Consolas" w:cs="Consolas"/>
          <w:lang w:val="en-CH"/>
        </w:rPr>
        <w:t>Hi {name}!</w:t>
      </w:r>
    </w:p>
    <w:p w14:paraId="6D110B44" w14:textId="77777777" w:rsidR="00EC2D33" w:rsidRPr="00EC2D33" w:rsidRDefault="00EC2D33" w:rsidP="00EC2D33">
      <w:pPr>
        <w:pStyle w:val="Sectiontext"/>
        <w:ind w:left="1418"/>
        <w:rPr>
          <w:rFonts w:ascii="Consolas" w:hAnsi="Consolas" w:cs="Consolas"/>
          <w:lang w:val="en-CH"/>
        </w:rPr>
      </w:pPr>
    </w:p>
    <w:p w14:paraId="41EA32E7" w14:textId="77777777" w:rsidR="00EC2D33" w:rsidRPr="00EC2D33" w:rsidRDefault="00EC2D33" w:rsidP="00EC2D33">
      <w:pPr>
        <w:pStyle w:val="Sectiontext"/>
        <w:ind w:left="1418"/>
        <w:rPr>
          <w:rFonts w:ascii="Consolas" w:hAnsi="Consolas" w:cs="Consolas"/>
          <w:lang w:val="en-CH"/>
        </w:rPr>
      </w:pPr>
      <w:r w:rsidRPr="00EC2D33">
        <w:rPr>
          <w:rFonts w:ascii="Consolas" w:hAnsi="Consolas" w:cs="Consolas"/>
          <w:lang w:val="en-CH"/>
        </w:rPr>
        <w:t>You have successfully booked {numberOfSeats} seats on our Wind Farm tour.</w:t>
      </w:r>
    </w:p>
    <w:p w14:paraId="50AFA3DB" w14:textId="77777777" w:rsidR="00EC2D33" w:rsidRPr="00EC2D33" w:rsidRDefault="00EC2D33" w:rsidP="00EC2D33">
      <w:pPr>
        <w:pStyle w:val="Sectiontext"/>
        <w:ind w:left="1418"/>
        <w:rPr>
          <w:rFonts w:ascii="Consolas" w:hAnsi="Consolas" w:cs="Consolas"/>
          <w:lang w:val="en-CH"/>
        </w:rPr>
      </w:pPr>
    </w:p>
    <w:p w14:paraId="7D2DDD86" w14:textId="77777777" w:rsidR="00EC2D33" w:rsidRPr="00EC2D33" w:rsidRDefault="00EC2D33" w:rsidP="00EC2D33">
      <w:pPr>
        <w:pStyle w:val="Sectiontext"/>
        <w:ind w:left="1418"/>
        <w:rPr>
          <w:rFonts w:ascii="Consolas" w:hAnsi="Consolas" w:cs="Consolas"/>
          <w:lang w:val="en-CH"/>
        </w:rPr>
      </w:pPr>
      <w:r w:rsidRPr="00EC2D33">
        <w:rPr>
          <w:rFonts w:ascii="Consolas" w:hAnsi="Consolas" w:cs="Consolas"/>
          <w:lang w:val="en-CH"/>
        </w:rPr>
        <w:t>Date: {tourDate} {tourTime}</w:t>
      </w:r>
    </w:p>
    <w:p w14:paraId="63985D22" w14:textId="77777777" w:rsidR="00EC2D33" w:rsidRPr="00EC2D33" w:rsidRDefault="00EC2D33" w:rsidP="00EC2D33">
      <w:pPr>
        <w:pStyle w:val="Sectiontext"/>
        <w:ind w:left="1418"/>
        <w:rPr>
          <w:rFonts w:ascii="Consolas" w:hAnsi="Consolas" w:cs="Consolas"/>
          <w:lang w:val="en-CH"/>
        </w:rPr>
      </w:pPr>
      <w:r w:rsidRPr="00EC2D33">
        <w:rPr>
          <w:rFonts w:ascii="Consolas" w:hAnsi="Consolas" w:cs="Consolas"/>
          <w:lang w:val="en-CH"/>
        </w:rPr>
        <w:t>Booking Details: {linkToToursPage}</w:t>
      </w:r>
    </w:p>
    <w:p w14:paraId="6739BA24" w14:textId="77777777" w:rsidR="00EC2D33" w:rsidRPr="00EC2D33" w:rsidRDefault="00EC2D33" w:rsidP="00EC2D33">
      <w:pPr>
        <w:pStyle w:val="Sectiontext"/>
        <w:ind w:left="1418"/>
        <w:rPr>
          <w:rFonts w:ascii="Consolas" w:hAnsi="Consolas" w:cs="Consolas"/>
          <w:lang w:val="en-CH"/>
        </w:rPr>
      </w:pPr>
    </w:p>
    <w:p w14:paraId="2CA6DA49" w14:textId="77777777" w:rsidR="00EC2D33" w:rsidRPr="00EC2D33" w:rsidRDefault="00EC2D33" w:rsidP="00EC2D33">
      <w:pPr>
        <w:pStyle w:val="Sectiontext"/>
        <w:ind w:left="1418"/>
        <w:rPr>
          <w:rFonts w:ascii="Consolas" w:hAnsi="Consolas" w:cs="Consolas"/>
          <w:lang w:val="en-CH"/>
        </w:rPr>
      </w:pPr>
      <w:r w:rsidRPr="00EC2D33">
        <w:rPr>
          <w:rFonts w:ascii="Consolas" w:hAnsi="Consolas" w:cs="Consolas"/>
          <w:lang w:val="en-CH"/>
        </w:rPr>
        <w:t>We look forward to seeing you.</w:t>
      </w:r>
    </w:p>
    <w:p w14:paraId="1810E8E1" w14:textId="77777777" w:rsidR="00EC2D33" w:rsidRPr="00EC2D33" w:rsidRDefault="00EC2D33" w:rsidP="00EC2D33">
      <w:pPr>
        <w:pStyle w:val="Sectiontext"/>
        <w:ind w:left="1418"/>
        <w:rPr>
          <w:rFonts w:ascii="Consolas" w:hAnsi="Consolas" w:cs="Consolas"/>
          <w:lang w:val="en-CH"/>
        </w:rPr>
      </w:pPr>
    </w:p>
    <w:p w14:paraId="11668EB7" w14:textId="5BC2C8B8" w:rsidR="000B62D4" w:rsidRPr="00EC2D33" w:rsidRDefault="00EC2D33" w:rsidP="00EC2D33">
      <w:pPr>
        <w:pStyle w:val="Sectiontext"/>
        <w:ind w:left="1418"/>
        <w:rPr>
          <w:rFonts w:ascii="Consolas" w:hAnsi="Consolas" w:cs="Consolas"/>
          <w:lang w:val="en-CH"/>
        </w:rPr>
      </w:pPr>
      <w:r w:rsidRPr="00EC2D33">
        <w:rPr>
          <w:rFonts w:ascii="Consolas" w:hAnsi="Consolas" w:cs="Consolas"/>
          <w:lang w:val="en-CH"/>
        </w:rPr>
        <w:t>Stay breezy and sustainable!</w:t>
      </w:r>
    </w:p>
    <w:p w14:paraId="1D50F496" w14:textId="77777777" w:rsidR="000B62D4" w:rsidRDefault="000B62D4" w:rsidP="000B62D4">
      <w:pPr>
        <w:pStyle w:val="Sectiontext"/>
        <w:ind w:left="1418"/>
        <w:rPr>
          <w:lang w:val="en-CH"/>
        </w:rPr>
      </w:pPr>
    </w:p>
    <w:p w14:paraId="05F575FE" w14:textId="1320322C" w:rsidR="00EC2D33" w:rsidRPr="00EC2D33" w:rsidRDefault="00EC2D33" w:rsidP="00EC2D33">
      <w:pPr>
        <w:pStyle w:val="Sectiontext"/>
        <w:ind w:left="1418"/>
        <w:rPr>
          <w:lang w:val="en-CH"/>
        </w:rPr>
      </w:pPr>
      <w:r w:rsidRPr="00EC2D33">
        <w:rPr>
          <w:lang w:val="en-CH"/>
        </w:rPr>
        <w:t>Once the booking is confirmed, the user can cancel it. They can do this by clicking a "Cancel" button next to the</w:t>
      </w:r>
      <w:r>
        <w:rPr>
          <w:lang w:val="en-CH"/>
        </w:rPr>
        <w:t xml:space="preserve"> </w:t>
      </w:r>
      <w:r w:rsidRPr="00EC2D33">
        <w:rPr>
          <w:lang w:val="en-CH"/>
        </w:rPr>
        <w:t>booking on the Tours page. The booking status changes to "cancelled". The user can cancel a booking at any time.</w:t>
      </w:r>
    </w:p>
    <w:p w14:paraId="053DFE8E" w14:textId="34BC5024" w:rsidR="000B62D4" w:rsidRDefault="00EC2D33" w:rsidP="00EC2D33">
      <w:pPr>
        <w:pStyle w:val="Sectiontext"/>
        <w:ind w:left="1418"/>
        <w:rPr>
          <w:lang w:val="en-CH"/>
        </w:rPr>
      </w:pPr>
      <w:r w:rsidRPr="00EC2D33">
        <w:rPr>
          <w:lang w:val="en-CH"/>
        </w:rPr>
        <w:t>The seats booked by the user are released back to the available seats for that tour.</w:t>
      </w:r>
    </w:p>
    <w:p w14:paraId="62FED576" w14:textId="58661459" w:rsidR="000B62D4" w:rsidRPr="00EC2D33" w:rsidRDefault="00EC2D33" w:rsidP="000B62D4">
      <w:pPr>
        <w:pStyle w:val="Sectiontext"/>
        <w:ind w:left="1418"/>
        <w:rPr>
          <w:b/>
          <w:bCs/>
          <w:lang w:val="en-CH"/>
        </w:rPr>
      </w:pPr>
      <w:r w:rsidRPr="00EC2D33">
        <w:rPr>
          <w:b/>
          <w:bCs/>
          <w:lang w:val="en-CH"/>
        </w:rPr>
        <w:t xml:space="preserve">Admin </w:t>
      </w:r>
      <w:r w:rsidRPr="00EC2D33">
        <w:rPr>
          <w:rFonts w:ascii="Consolas" w:hAnsi="Consolas" w:cs="Consolas"/>
          <w:b/>
          <w:bCs/>
          <w:lang w:val="en-CH"/>
        </w:rPr>
        <w:t>/admin/*</w:t>
      </w:r>
      <w:r w:rsidRPr="00EC2D33">
        <w:rPr>
          <w:b/>
          <w:bCs/>
          <w:lang w:val="en-CH"/>
        </w:rPr>
        <w:t xml:space="preserve"> Pages</w:t>
      </w:r>
    </w:p>
    <w:p w14:paraId="5422D5FF" w14:textId="2057E4F5" w:rsidR="00EC2D33" w:rsidRPr="00EC2D33" w:rsidRDefault="00EC2D33" w:rsidP="00EC2D33">
      <w:pPr>
        <w:pStyle w:val="Sectiontext"/>
        <w:ind w:left="1418"/>
        <w:rPr>
          <w:lang w:val="en-CH"/>
        </w:rPr>
      </w:pPr>
      <w:r w:rsidRPr="00EC2D33">
        <w:rPr>
          <w:lang w:val="en-CH"/>
        </w:rPr>
        <w:t xml:space="preserve">All admin pages are protected by authentication. Only users with the </w:t>
      </w:r>
      <w:r w:rsidRPr="00EC2D33">
        <w:rPr>
          <w:b/>
          <w:bCs/>
          <w:lang w:val="en-CH"/>
        </w:rPr>
        <w:t>admin</w:t>
      </w:r>
      <w:r>
        <w:rPr>
          <w:lang w:val="en-CH"/>
        </w:rPr>
        <w:t xml:space="preserve"> </w:t>
      </w:r>
      <w:r w:rsidRPr="00EC2D33">
        <w:rPr>
          <w:lang w:val="en-CH"/>
        </w:rPr>
        <w:t>role can access them.</w:t>
      </w:r>
    </w:p>
    <w:p w14:paraId="44D0EE08" w14:textId="4762DFF0" w:rsidR="00EC2D33" w:rsidRPr="00EC2D33" w:rsidRDefault="00EC2D33" w:rsidP="00EC2D33">
      <w:pPr>
        <w:pStyle w:val="Sectiontext"/>
        <w:ind w:left="1418"/>
        <w:rPr>
          <w:lang w:val="en-CH"/>
        </w:rPr>
      </w:pPr>
      <w:r w:rsidRPr="00EC2D33">
        <w:rPr>
          <w:lang w:val="en-CH"/>
        </w:rPr>
        <w:t xml:space="preserve">All admin pages should be accessible via the </w:t>
      </w:r>
      <w:r w:rsidRPr="00EC2D33">
        <w:rPr>
          <w:rFonts w:ascii="Consolas" w:hAnsi="Consolas" w:cs="Consolas"/>
          <w:lang w:val="en-CH"/>
        </w:rPr>
        <w:t>/admin/*</w:t>
      </w:r>
      <w:r w:rsidRPr="00EC2D33">
        <w:rPr>
          <w:lang w:val="en-CH"/>
        </w:rPr>
        <w:t xml:space="preserve"> URL pattern.</w:t>
      </w:r>
    </w:p>
    <w:p w14:paraId="60453A1D" w14:textId="290E97C0" w:rsidR="00EC2D33" w:rsidRPr="00EC2D33" w:rsidRDefault="00EC2D33" w:rsidP="00EC2D33">
      <w:pPr>
        <w:pStyle w:val="Sectiontext"/>
        <w:ind w:left="1418"/>
        <w:rPr>
          <w:lang w:val="en-CH"/>
        </w:rPr>
      </w:pPr>
      <w:r w:rsidRPr="00EC2D33">
        <w:rPr>
          <w:lang w:val="en-CH"/>
        </w:rPr>
        <w:t xml:space="preserve">The route </w:t>
      </w:r>
      <w:r w:rsidRPr="00EC2D33">
        <w:rPr>
          <w:rFonts w:ascii="Consolas" w:hAnsi="Consolas" w:cs="Consolas"/>
          <w:lang w:val="en-CH"/>
        </w:rPr>
        <w:t>/admin</w:t>
      </w:r>
      <w:r w:rsidRPr="00EC2D33">
        <w:rPr>
          <w:lang w:val="en-CH"/>
        </w:rPr>
        <w:t xml:space="preserve"> shows the admin dashboard which contains links to the following pages:</w:t>
      </w:r>
    </w:p>
    <w:p w14:paraId="5AD36784" w14:textId="49EF44F7" w:rsidR="00EC2D33" w:rsidRPr="00EC2D33" w:rsidRDefault="00EC2D33" w:rsidP="00B71374">
      <w:pPr>
        <w:pStyle w:val="Sectiontext"/>
        <w:numPr>
          <w:ilvl w:val="0"/>
          <w:numId w:val="14"/>
        </w:numPr>
        <w:ind w:left="2268" w:hanging="567"/>
        <w:rPr>
          <w:lang w:val="en-CH"/>
        </w:rPr>
      </w:pPr>
      <w:r w:rsidRPr="00EC2D33">
        <w:rPr>
          <w:lang w:val="en-CH"/>
        </w:rPr>
        <w:t>Investment Admin Page</w:t>
      </w:r>
    </w:p>
    <w:p w14:paraId="7F301901" w14:textId="2097E94F" w:rsidR="00EC2D33" w:rsidRPr="00EC2D33" w:rsidRDefault="00EC2D33" w:rsidP="00B71374">
      <w:pPr>
        <w:pStyle w:val="Sectiontext"/>
        <w:numPr>
          <w:ilvl w:val="0"/>
          <w:numId w:val="14"/>
        </w:numPr>
        <w:ind w:left="2268" w:hanging="567"/>
        <w:rPr>
          <w:lang w:val="en-CH"/>
        </w:rPr>
      </w:pPr>
      <w:r w:rsidRPr="00EC2D33">
        <w:rPr>
          <w:lang w:val="en-CH"/>
        </w:rPr>
        <w:t>Tours Admin Page</w:t>
      </w:r>
    </w:p>
    <w:p w14:paraId="77E7BD77" w14:textId="093B9736" w:rsidR="00EC2D33" w:rsidRPr="00EC2D33" w:rsidRDefault="00EC2D33" w:rsidP="00EC2D33">
      <w:pPr>
        <w:pStyle w:val="Sectiontext"/>
        <w:ind w:left="1843"/>
        <w:rPr>
          <w:b/>
          <w:bCs/>
          <w:lang w:val="en-CH"/>
        </w:rPr>
      </w:pPr>
      <w:r w:rsidRPr="00EC2D33">
        <w:rPr>
          <w:b/>
          <w:bCs/>
          <w:lang w:val="en-CH"/>
        </w:rPr>
        <w:lastRenderedPageBreak/>
        <w:t>Investment Admin Page</w:t>
      </w:r>
    </w:p>
    <w:p w14:paraId="63BC0F59" w14:textId="67CE23A4" w:rsidR="00EC2D33" w:rsidRPr="00EC2D33" w:rsidRDefault="00EC2D33" w:rsidP="00EC2D33">
      <w:pPr>
        <w:pStyle w:val="Sectiontext"/>
        <w:ind w:left="1843"/>
        <w:rPr>
          <w:lang w:val="en-CH"/>
        </w:rPr>
      </w:pPr>
      <w:r w:rsidRPr="00EC2D33">
        <w:rPr>
          <w:lang w:val="en-CH"/>
        </w:rPr>
        <w:t>The investment admin page allows the admin to manage all investments made by users.</w:t>
      </w:r>
    </w:p>
    <w:p w14:paraId="33DB580C" w14:textId="46D03001" w:rsidR="00EC2D33" w:rsidRPr="00EC2D33" w:rsidRDefault="00EC2D33" w:rsidP="00EC2D33">
      <w:pPr>
        <w:pStyle w:val="Sectiontext"/>
        <w:ind w:left="1843"/>
        <w:rPr>
          <w:lang w:val="en-CH"/>
        </w:rPr>
      </w:pPr>
      <w:r w:rsidRPr="00EC2D33">
        <w:rPr>
          <w:lang w:val="en-CH"/>
        </w:rPr>
        <w:t>It shows all investments made by users, including the type, status, and personal details (name, email, address, phone</w:t>
      </w:r>
      <w:r>
        <w:rPr>
          <w:lang w:val="en-CH"/>
        </w:rPr>
        <w:t xml:space="preserve"> </w:t>
      </w:r>
      <w:r w:rsidRPr="00EC2D33">
        <w:rPr>
          <w:lang w:val="en-CH"/>
        </w:rPr>
        <w:t>number).</w:t>
      </w:r>
    </w:p>
    <w:p w14:paraId="31061202" w14:textId="00CD8759" w:rsidR="00EC2D33" w:rsidRDefault="00EC2D33" w:rsidP="00EC2D33">
      <w:pPr>
        <w:pStyle w:val="Sectiontext"/>
        <w:ind w:left="1843"/>
        <w:rPr>
          <w:lang w:val="en-CH"/>
        </w:rPr>
      </w:pPr>
      <w:r w:rsidRPr="00EC2D33">
        <w:rPr>
          <w:lang w:val="en-CH"/>
        </w:rPr>
        <w:t>The admin can approve or reject the pending investment requests with a button.</w:t>
      </w:r>
    </w:p>
    <w:p w14:paraId="14728F37" w14:textId="729391CF" w:rsidR="00EC2D33" w:rsidRPr="00EC2D33" w:rsidRDefault="00EC2D33" w:rsidP="00EC2D33">
      <w:pPr>
        <w:pStyle w:val="Sectiontext"/>
        <w:ind w:left="1843"/>
        <w:rPr>
          <w:b/>
          <w:bCs/>
          <w:lang w:val="en-CH"/>
        </w:rPr>
      </w:pPr>
      <w:r w:rsidRPr="00EC2D33">
        <w:rPr>
          <w:b/>
          <w:bCs/>
          <w:lang w:val="en-CH"/>
        </w:rPr>
        <w:t>Tours Admin Page</w:t>
      </w:r>
    </w:p>
    <w:p w14:paraId="5F9D0B5E" w14:textId="4C3CC044" w:rsidR="00EC2D33" w:rsidRPr="00EC2D33" w:rsidRDefault="00EC2D33" w:rsidP="00EC2D33">
      <w:pPr>
        <w:pStyle w:val="Sectiontext"/>
        <w:ind w:left="1843"/>
        <w:rPr>
          <w:lang w:val="en-CH"/>
        </w:rPr>
      </w:pPr>
      <w:r w:rsidRPr="00EC2D33">
        <w:rPr>
          <w:lang w:val="en-CH"/>
        </w:rPr>
        <w:t>The tours admin page allows the admin to manage tours.</w:t>
      </w:r>
    </w:p>
    <w:p w14:paraId="26CA0C49" w14:textId="2DACFFEB" w:rsidR="00EC2D33" w:rsidRPr="00EC2D33" w:rsidRDefault="00EC2D33" w:rsidP="00B71374">
      <w:pPr>
        <w:pStyle w:val="Sectiontext"/>
        <w:numPr>
          <w:ilvl w:val="0"/>
          <w:numId w:val="14"/>
        </w:numPr>
        <w:rPr>
          <w:lang w:val="en-CH"/>
        </w:rPr>
      </w:pPr>
      <w:r w:rsidRPr="00EC2D33">
        <w:rPr>
          <w:lang w:val="en-CH"/>
        </w:rPr>
        <w:t>Shows all tours with date, time, capacity and available seats.</w:t>
      </w:r>
    </w:p>
    <w:p w14:paraId="30461F04" w14:textId="60E2A885" w:rsidR="00EC2D33" w:rsidRPr="00EC2D33" w:rsidRDefault="00EC2D33" w:rsidP="00B71374">
      <w:pPr>
        <w:pStyle w:val="Sectiontext"/>
        <w:numPr>
          <w:ilvl w:val="0"/>
          <w:numId w:val="14"/>
        </w:numPr>
        <w:rPr>
          <w:lang w:val="en-CH"/>
        </w:rPr>
      </w:pPr>
      <w:r w:rsidRPr="00EC2D33">
        <w:rPr>
          <w:lang w:val="en-CH"/>
        </w:rPr>
        <w:t>Allows the admin to create new tours.</w:t>
      </w:r>
    </w:p>
    <w:p w14:paraId="0D20B5C5" w14:textId="7267E176" w:rsidR="00EC2D33" w:rsidRPr="00EC2D33" w:rsidRDefault="00EC2D33" w:rsidP="00B71374">
      <w:pPr>
        <w:pStyle w:val="Sectiontext"/>
        <w:numPr>
          <w:ilvl w:val="0"/>
          <w:numId w:val="14"/>
        </w:numPr>
        <w:rPr>
          <w:lang w:val="en-CH"/>
        </w:rPr>
      </w:pPr>
      <w:r w:rsidRPr="00EC2D33">
        <w:rPr>
          <w:lang w:val="en-CH"/>
        </w:rPr>
        <w:t>Tours without any bookings can be deleted.</w:t>
      </w:r>
    </w:p>
    <w:p w14:paraId="40212787" w14:textId="16416255" w:rsidR="00EC2D33" w:rsidRPr="00EC2D33" w:rsidRDefault="00EC2D33" w:rsidP="00B71374">
      <w:pPr>
        <w:pStyle w:val="Sectiontext"/>
        <w:numPr>
          <w:ilvl w:val="0"/>
          <w:numId w:val="14"/>
        </w:numPr>
        <w:rPr>
          <w:lang w:val="en-CH"/>
        </w:rPr>
      </w:pPr>
      <w:r w:rsidRPr="00EC2D33">
        <w:rPr>
          <w:lang w:val="en-CH"/>
        </w:rPr>
        <w:t>Each tour has a link to view bookings for that tour. Each booking shows the personal details and the number of</w:t>
      </w:r>
      <w:r>
        <w:rPr>
          <w:lang w:val="en-CH"/>
        </w:rPr>
        <w:t xml:space="preserve"> </w:t>
      </w:r>
      <w:r w:rsidRPr="00EC2D33">
        <w:rPr>
          <w:lang w:val="en-CH"/>
        </w:rPr>
        <w:t>seats booked.</w:t>
      </w:r>
    </w:p>
    <w:p w14:paraId="52F631A5" w14:textId="65661119" w:rsidR="00EC2D33" w:rsidRPr="00EC2D33" w:rsidRDefault="00EC2D33" w:rsidP="00B71374">
      <w:pPr>
        <w:pStyle w:val="Sectiontext"/>
        <w:numPr>
          <w:ilvl w:val="0"/>
          <w:numId w:val="14"/>
        </w:numPr>
        <w:rPr>
          <w:lang w:val="en-CH"/>
        </w:rPr>
      </w:pPr>
      <w:r w:rsidRPr="00EC2D33">
        <w:rPr>
          <w:lang w:val="en-CH"/>
        </w:rPr>
        <w:t>The admin can cancel individual bookings:</w:t>
      </w:r>
    </w:p>
    <w:p w14:paraId="49DB6B58" w14:textId="0E3E177C" w:rsidR="00EC2D33" w:rsidRPr="00EC2D33" w:rsidRDefault="00EC2D33" w:rsidP="00B71374">
      <w:pPr>
        <w:pStyle w:val="Sectiontext"/>
        <w:numPr>
          <w:ilvl w:val="1"/>
          <w:numId w:val="14"/>
        </w:numPr>
        <w:rPr>
          <w:lang w:val="en-CH"/>
        </w:rPr>
      </w:pPr>
      <w:r w:rsidRPr="00EC2D33">
        <w:rPr>
          <w:lang w:val="en-CH"/>
        </w:rPr>
        <w:t>releases the booked seats back to the available seats.</w:t>
      </w:r>
    </w:p>
    <w:p w14:paraId="01B1F819" w14:textId="4C391733" w:rsidR="00EC2D33" w:rsidRPr="00EC2D33" w:rsidRDefault="00EC2D33" w:rsidP="00B71374">
      <w:pPr>
        <w:pStyle w:val="Sectiontext"/>
        <w:numPr>
          <w:ilvl w:val="1"/>
          <w:numId w:val="14"/>
        </w:numPr>
        <w:rPr>
          <w:lang w:val="en-CH"/>
        </w:rPr>
      </w:pPr>
      <w:r w:rsidRPr="00EC2D33">
        <w:rPr>
          <w:lang w:val="en-CH"/>
        </w:rPr>
        <w:t>if all seats are cancelled, the tour can be deleted.</w:t>
      </w:r>
    </w:p>
    <w:p w14:paraId="2387847E" w14:textId="25C968E8" w:rsidR="00EC2D33" w:rsidRPr="00EC2D33" w:rsidRDefault="00EC2D33" w:rsidP="00B71374">
      <w:pPr>
        <w:pStyle w:val="Sectiontext"/>
        <w:numPr>
          <w:ilvl w:val="1"/>
          <w:numId w:val="14"/>
        </w:numPr>
        <w:rPr>
          <w:lang w:val="en-CH"/>
        </w:rPr>
      </w:pPr>
      <w:r w:rsidRPr="00EC2D33">
        <w:rPr>
          <w:lang w:val="en-CH"/>
        </w:rPr>
        <w:t>sends an email to the user with the cancellation details:</w:t>
      </w:r>
    </w:p>
    <w:p w14:paraId="20F28C1A" w14:textId="7E8C29A9" w:rsidR="00EC2D33" w:rsidRPr="00EC2D33" w:rsidRDefault="00EC2D33" w:rsidP="00B71374">
      <w:pPr>
        <w:pStyle w:val="Sectiontext"/>
        <w:numPr>
          <w:ilvl w:val="2"/>
          <w:numId w:val="14"/>
        </w:numPr>
        <w:rPr>
          <w:lang w:val="en-CH"/>
        </w:rPr>
      </w:pPr>
      <w:r w:rsidRPr="00EC2D33">
        <w:rPr>
          <w:lang w:val="en-CH"/>
        </w:rPr>
        <w:t>Subject: "Wind Farm Tour Booking Cancellation"</w:t>
      </w:r>
    </w:p>
    <w:p w14:paraId="6D86E494" w14:textId="55A1EB3F" w:rsidR="00EC2D33" w:rsidRPr="00EC2D33" w:rsidRDefault="00EC2D33" w:rsidP="00B71374">
      <w:pPr>
        <w:pStyle w:val="Sectiontext"/>
        <w:numPr>
          <w:ilvl w:val="2"/>
          <w:numId w:val="14"/>
        </w:numPr>
        <w:rPr>
          <w:lang w:val="en-CH"/>
        </w:rPr>
      </w:pPr>
      <w:r w:rsidRPr="00EC2D33">
        <w:rPr>
          <w:lang w:val="en-CH"/>
        </w:rPr>
        <w:t>Body:</w:t>
      </w:r>
    </w:p>
    <w:p w14:paraId="6B57FAAD" w14:textId="77777777" w:rsidR="00EC2D33" w:rsidRPr="00EC2D33" w:rsidRDefault="00EC2D33" w:rsidP="00EC2D33">
      <w:pPr>
        <w:pStyle w:val="Sectiontext"/>
        <w:ind w:left="1843"/>
        <w:rPr>
          <w:rFonts w:ascii="Consolas" w:hAnsi="Consolas" w:cs="Consolas"/>
          <w:lang w:val="en-CH"/>
        </w:rPr>
      </w:pPr>
      <w:r w:rsidRPr="00EC2D33">
        <w:rPr>
          <w:rFonts w:ascii="Consolas" w:hAnsi="Consolas" w:cs="Consolas"/>
          <w:lang w:val="en-CH"/>
        </w:rPr>
        <w:t>Hi {name}!</w:t>
      </w:r>
    </w:p>
    <w:p w14:paraId="2938A80C" w14:textId="77777777" w:rsidR="00EC2D33" w:rsidRPr="00EC2D33" w:rsidRDefault="00EC2D33" w:rsidP="00EC2D33">
      <w:pPr>
        <w:pStyle w:val="Sectiontext"/>
        <w:ind w:left="1843"/>
        <w:rPr>
          <w:rFonts w:ascii="Consolas" w:hAnsi="Consolas" w:cs="Consolas"/>
          <w:lang w:val="en-CH"/>
        </w:rPr>
      </w:pPr>
    </w:p>
    <w:p w14:paraId="7D93AF18" w14:textId="77777777" w:rsidR="00EC2D33" w:rsidRPr="00EC2D33" w:rsidRDefault="00EC2D33" w:rsidP="00EC2D33">
      <w:pPr>
        <w:pStyle w:val="Sectiontext"/>
        <w:ind w:left="1843"/>
        <w:rPr>
          <w:rFonts w:ascii="Consolas" w:hAnsi="Consolas" w:cs="Consolas"/>
          <w:lang w:val="en-CH"/>
        </w:rPr>
      </w:pPr>
      <w:r w:rsidRPr="00EC2D33">
        <w:rPr>
          <w:rFonts w:ascii="Consolas" w:hAnsi="Consolas" w:cs="Consolas"/>
          <w:lang w:val="en-CH"/>
        </w:rPr>
        <w:t>Your booking for the Wind Farm tour on {tourDate} at {tourTime} has been cancelled.</w:t>
      </w:r>
    </w:p>
    <w:p w14:paraId="25B12AA6" w14:textId="77777777" w:rsidR="00EC2D33" w:rsidRPr="00EC2D33" w:rsidRDefault="00EC2D33" w:rsidP="00EC2D33">
      <w:pPr>
        <w:pStyle w:val="Sectiontext"/>
        <w:ind w:left="1843"/>
        <w:rPr>
          <w:rFonts w:ascii="Consolas" w:hAnsi="Consolas" w:cs="Consolas"/>
          <w:lang w:val="en-CH"/>
        </w:rPr>
      </w:pPr>
      <w:r w:rsidRPr="00EC2D33">
        <w:rPr>
          <w:rFonts w:ascii="Consolas" w:hAnsi="Consolas" w:cs="Consolas"/>
          <w:lang w:val="en-CH"/>
        </w:rPr>
        <w:t>We apologize for any inconvenience this may cause.</w:t>
      </w:r>
    </w:p>
    <w:p w14:paraId="18BDF0C2" w14:textId="77777777" w:rsidR="00EC2D33" w:rsidRPr="00EC2D33" w:rsidRDefault="00EC2D33" w:rsidP="00EC2D33">
      <w:pPr>
        <w:pStyle w:val="Sectiontext"/>
        <w:ind w:left="1843"/>
        <w:rPr>
          <w:rFonts w:ascii="Consolas" w:hAnsi="Consolas" w:cs="Consolas"/>
          <w:lang w:val="en-CH"/>
        </w:rPr>
      </w:pPr>
      <w:r w:rsidRPr="00EC2D33">
        <w:rPr>
          <w:rFonts w:ascii="Consolas" w:hAnsi="Consolas" w:cs="Consolas"/>
          <w:lang w:val="en-CH"/>
        </w:rPr>
        <w:t>If you have any questions, please contact us.</w:t>
      </w:r>
    </w:p>
    <w:p w14:paraId="49C9FCC5" w14:textId="77777777" w:rsidR="00EC2D33" w:rsidRPr="00EC2D33" w:rsidRDefault="00EC2D33" w:rsidP="00EC2D33">
      <w:pPr>
        <w:pStyle w:val="Sectiontext"/>
        <w:ind w:left="1843"/>
        <w:rPr>
          <w:rFonts w:ascii="Consolas" w:hAnsi="Consolas" w:cs="Consolas"/>
          <w:lang w:val="en-CH"/>
        </w:rPr>
      </w:pPr>
    </w:p>
    <w:p w14:paraId="5DD02211" w14:textId="44168EE0" w:rsidR="000B62D4" w:rsidRPr="00EC2D33" w:rsidRDefault="00EC2D33" w:rsidP="00EC2D33">
      <w:pPr>
        <w:pStyle w:val="Sectiontext"/>
        <w:ind w:left="1843"/>
        <w:rPr>
          <w:rFonts w:ascii="Consolas" w:hAnsi="Consolas" w:cs="Consolas"/>
          <w:lang w:val="en-CH"/>
        </w:rPr>
      </w:pPr>
      <w:r w:rsidRPr="00EC2D33">
        <w:rPr>
          <w:rFonts w:ascii="Consolas" w:hAnsi="Consolas" w:cs="Consolas"/>
          <w:lang w:val="en-CH"/>
        </w:rPr>
        <w:t>Stay breezy and sustainable!</w:t>
      </w:r>
    </w:p>
    <w:p w14:paraId="76998061" w14:textId="514F6AC3" w:rsidR="008D29C3" w:rsidRDefault="00EC2D33" w:rsidP="00EC2D33">
      <w:pPr>
        <w:pStyle w:val="Sectiontext"/>
        <w:rPr>
          <w:b/>
          <w:bCs/>
          <w:lang w:val="en-CH"/>
        </w:rPr>
      </w:pPr>
      <w:r w:rsidRPr="00EC2D33">
        <w:rPr>
          <w:b/>
          <w:bCs/>
          <w:lang w:val="en-CH"/>
        </w:rPr>
        <w:t>Database</w:t>
      </w:r>
    </w:p>
    <w:p w14:paraId="296EF0AA" w14:textId="26BDF727" w:rsidR="00EC2D33" w:rsidRPr="00EC2D33" w:rsidRDefault="00EC2D33" w:rsidP="00EC2D33">
      <w:pPr>
        <w:pStyle w:val="Sectiontext"/>
        <w:rPr>
          <w:lang w:val="en-CH"/>
        </w:rPr>
      </w:pPr>
      <w:r w:rsidRPr="00EC2D33">
        <w:rPr>
          <w:lang w:val="en-CH"/>
        </w:rPr>
        <w:t>You are free to design the database schema as you see fit.</w:t>
      </w:r>
    </w:p>
    <w:p w14:paraId="23A7448E" w14:textId="4C2AF1C2" w:rsidR="00EC2D33" w:rsidRPr="00EC2D33" w:rsidRDefault="00EC2D33" w:rsidP="00EC2D33">
      <w:pPr>
        <w:pStyle w:val="Sectiontext"/>
        <w:rPr>
          <w:lang w:val="en-CH"/>
        </w:rPr>
      </w:pPr>
      <w:r w:rsidRPr="00EC2D33">
        <w:rPr>
          <w:lang w:val="en-CH"/>
        </w:rPr>
        <w:t xml:space="preserve">You must provide a SQL dump file with both the </w:t>
      </w:r>
      <w:r w:rsidRPr="00EC2D33">
        <w:rPr>
          <w:b/>
          <w:bCs/>
          <w:lang w:val="en-CH"/>
        </w:rPr>
        <w:t>structure</w:t>
      </w:r>
      <w:r w:rsidRPr="00EC2D33">
        <w:rPr>
          <w:lang w:val="en-CH"/>
        </w:rPr>
        <w:t xml:space="preserve"> and </w:t>
      </w:r>
      <w:r w:rsidRPr="00EC2D33">
        <w:rPr>
          <w:b/>
          <w:bCs/>
          <w:lang w:val="en-CH"/>
        </w:rPr>
        <w:t>initial data</w:t>
      </w:r>
      <w:r w:rsidRPr="00EC2D33">
        <w:rPr>
          <w:lang w:val="en-CH"/>
        </w:rPr>
        <w:t xml:space="preserve"> to seed the database.</w:t>
      </w:r>
    </w:p>
    <w:p w14:paraId="3BC12D00" w14:textId="2E866042" w:rsidR="00EC2D33" w:rsidRPr="00EC2D33" w:rsidRDefault="00EC2D33" w:rsidP="00EC2D33">
      <w:pPr>
        <w:pStyle w:val="Sectiontext"/>
        <w:rPr>
          <w:lang w:val="en-CH"/>
        </w:rPr>
      </w:pPr>
      <w:r w:rsidRPr="00EC2D33">
        <w:rPr>
          <w:lang w:val="en-CH"/>
        </w:rPr>
        <w:t xml:space="preserve">It must be committed to the Git repository in the root directory as </w:t>
      </w:r>
      <w:r w:rsidRPr="00EC2D33">
        <w:rPr>
          <w:rFonts w:ascii="Consolas" w:hAnsi="Consolas" w:cs="Consolas"/>
          <w:lang w:val="en-CH"/>
        </w:rPr>
        <w:t>seed.sql</w:t>
      </w:r>
      <w:r w:rsidRPr="00EC2D33">
        <w:rPr>
          <w:lang w:val="en-CH"/>
        </w:rPr>
        <w:t>.</w:t>
      </w:r>
    </w:p>
    <w:p w14:paraId="700D9524" w14:textId="74279C8A" w:rsidR="00EC2D33" w:rsidRPr="00EC2D33" w:rsidRDefault="00EC2D33" w:rsidP="00EC2D33">
      <w:pPr>
        <w:pStyle w:val="Sectiontext"/>
        <w:rPr>
          <w:lang w:val="en-CH"/>
        </w:rPr>
      </w:pPr>
      <w:r w:rsidRPr="00EC2D33">
        <w:rPr>
          <w:lang w:val="en-CH"/>
        </w:rPr>
        <w:t>The SQL dump must include the following data:</w:t>
      </w:r>
    </w:p>
    <w:p w14:paraId="541F7AE4" w14:textId="1CC12918" w:rsidR="00EC2D33" w:rsidRPr="00EC2D33" w:rsidRDefault="00EC2D33" w:rsidP="00B71374">
      <w:pPr>
        <w:pStyle w:val="Sectiontext"/>
        <w:numPr>
          <w:ilvl w:val="0"/>
          <w:numId w:val="14"/>
        </w:numPr>
        <w:ind w:left="1276" w:hanging="425"/>
        <w:rPr>
          <w:lang w:val="en-CH"/>
        </w:rPr>
      </w:pPr>
      <w:r w:rsidRPr="00EC2D33">
        <w:rPr>
          <w:u w:val="single"/>
          <w:lang w:val="en-CH"/>
        </w:rPr>
        <w:t>2 users</w:t>
      </w:r>
      <w:r w:rsidRPr="00EC2D33">
        <w:rPr>
          <w:lang w:val="en-CH"/>
        </w:rPr>
        <w:t>:</w:t>
      </w:r>
    </w:p>
    <w:p w14:paraId="56BA5D8F" w14:textId="22E8294F" w:rsidR="00EC2D33" w:rsidRPr="00EC2D33" w:rsidRDefault="00EC2D33" w:rsidP="00B71374">
      <w:pPr>
        <w:pStyle w:val="Sectiontext"/>
        <w:numPr>
          <w:ilvl w:val="1"/>
          <w:numId w:val="14"/>
        </w:numPr>
        <w:ind w:left="1843" w:hanging="283"/>
        <w:rPr>
          <w:lang w:val="en-CH"/>
        </w:rPr>
      </w:pPr>
      <w:r w:rsidRPr="00EC2D33">
        <w:rPr>
          <w:lang w:val="en-CH"/>
        </w:rPr>
        <w:t xml:space="preserve">Email: </w:t>
      </w:r>
      <w:r w:rsidRPr="00EC2D33">
        <w:rPr>
          <w:rFonts w:ascii="Consolas" w:hAnsi="Consolas" w:cs="Consolas"/>
          <w:lang w:val="en-CH"/>
        </w:rPr>
        <w:t>admin@localhost</w:t>
      </w:r>
      <w:r w:rsidRPr="00EC2D33">
        <w:rPr>
          <w:lang w:val="en-CH"/>
        </w:rPr>
        <w:t xml:space="preserve"> / Role: </w:t>
      </w:r>
      <w:r w:rsidRPr="00EC2D33">
        <w:rPr>
          <w:rFonts w:ascii="Consolas" w:hAnsi="Consolas" w:cs="Consolas"/>
          <w:lang w:val="en-CH"/>
        </w:rPr>
        <w:t>admin</w:t>
      </w:r>
    </w:p>
    <w:p w14:paraId="46A423E5" w14:textId="01709033" w:rsidR="00EC2D33" w:rsidRPr="00EC2D33" w:rsidRDefault="00EC2D33" w:rsidP="00B71374">
      <w:pPr>
        <w:pStyle w:val="Sectiontext"/>
        <w:numPr>
          <w:ilvl w:val="1"/>
          <w:numId w:val="14"/>
        </w:numPr>
        <w:ind w:left="1843" w:hanging="283"/>
        <w:rPr>
          <w:lang w:val="en-CH"/>
        </w:rPr>
      </w:pPr>
      <w:r w:rsidRPr="00EC2D33">
        <w:rPr>
          <w:lang w:val="en-CH"/>
        </w:rPr>
        <w:t xml:space="preserve">Email: </w:t>
      </w:r>
      <w:r w:rsidRPr="00EC2D33">
        <w:rPr>
          <w:rFonts w:ascii="Consolas" w:hAnsi="Consolas" w:cs="Consolas"/>
          <w:lang w:val="en-CH"/>
        </w:rPr>
        <w:t>user@localhost</w:t>
      </w:r>
      <w:r w:rsidRPr="00EC2D33">
        <w:rPr>
          <w:lang w:val="en-CH"/>
        </w:rPr>
        <w:t xml:space="preserve"> / Role: </w:t>
      </w:r>
      <w:r w:rsidRPr="00EC2D33">
        <w:rPr>
          <w:rFonts w:ascii="Consolas" w:hAnsi="Consolas" w:cs="Consolas"/>
          <w:lang w:val="en-CH"/>
        </w:rPr>
        <w:t>user</w:t>
      </w:r>
    </w:p>
    <w:p w14:paraId="2201E614" w14:textId="56589F3C" w:rsidR="00EC2D33" w:rsidRPr="00EC2D33" w:rsidRDefault="00EC2D33" w:rsidP="00B71374">
      <w:pPr>
        <w:pStyle w:val="Sectiontext"/>
        <w:numPr>
          <w:ilvl w:val="0"/>
          <w:numId w:val="14"/>
        </w:numPr>
        <w:ind w:left="1276" w:hanging="425"/>
        <w:rPr>
          <w:lang w:val="en-CH"/>
        </w:rPr>
      </w:pPr>
      <w:r w:rsidRPr="00EC2D33">
        <w:rPr>
          <w:u w:val="single"/>
          <w:lang w:val="en-CH"/>
        </w:rPr>
        <w:t>10 turbines</w:t>
      </w:r>
      <w:r w:rsidRPr="00EC2D33">
        <w:rPr>
          <w:lang w:val="en-CH"/>
        </w:rPr>
        <w:t xml:space="preserve"> (unique names, e.g. </w:t>
      </w:r>
      <w:r w:rsidRPr="00EC2D33">
        <w:rPr>
          <w:rFonts w:ascii="Consolas" w:hAnsi="Consolas" w:cs="Consolas"/>
          <w:lang w:val="en-CH"/>
        </w:rPr>
        <w:t>Turbine 1</w:t>
      </w:r>
      <w:r w:rsidRPr="00EC2D33">
        <w:rPr>
          <w:lang w:val="en-CH"/>
        </w:rPr>
        <w:t xml:space="preserve">, </w:t>
      </w:r>
      <w:r w:rsidRPr="00EC2D33">
        <w:rPr>
          <w:rFonts w:ascii="Consolas" w:hAnsi="Consolas" w:cs="Consolas"/>
          <w:lang w:val="en-CH"/>
        </w:rPr>
        <w:t>Turbine 2</w:t>
      </w:r>
      <w:r w:rsidRPr="00EC2D33">
        <w:rPr>
          <w:lang w:val="en-CH"/>
        </w:rPr>
        <w:t>, etc.)</w:t>
      </w:r>
    </w:p>
    <w:p w14:paraId="3DE45798" w14:textId="20E1AF2B" w:rsidR="00EC2D33" w:rsidRPr="00EC2D33" w:rsidRDefault="00EC2D33" w:rsidP="00B71374">
      <w:pPr>
        <w:pStyle w:val="Sectiontext"/>
        <w:numPr>
          <w:ilvl w:val="0"/>
          <w:numId w:val="14"/>
        </w:numPr>
        <w:ind w:left="1276" w:hanging="425"/>
        <w:rPr>
          <w:lang w:val="en-CH"/>
        </w:rPr>
      </w:pPr>
      <w:r w:rsidRPr="00EC2D33">
        <w:rPr>
          <w:u w:val="single"/>
          <w:lang w:val="en-CH"/>
        </w:rPr>
        <w:t>2 investments: Fund turbine</w:t>
      </w:r>
      <w:r w:rsidRPr="00EC2D33">
        <w:rPr>
          <w:lang w:val="en-CH"/>
        </w:rPr>
        <w:t>: Turbine, text</w:t>
      </w:r>
    </w:p>
    <w:p w14:paraId="7C01433F" w14:textId="0D09D8EB" w:rsidR="00EC2D33" w:rsidRPr="00EC2D33" w:rsidRDefault="00EC2D33" w:rsidP="00B71374">
      <w:pPr>
        <w:pStyle w:val="Sectiontext"/>
        <w:numPr>
          <w:ilvl w:val="0"/>
          <w:numId w:val="14"/>
        </w:numPr>
        <w:ind w:left="1276" w:hanging="425"/>
        <w:rPr>
          <w:lang w:val="en-CH"/>
        </w:rPr>
      </w:pPr>
      <w:r w:rsidRPr="00EC2D33">
        <w:rPr>
          <w:u w:val="single"/>
          <w:lang w:val="en-CH"/>
        </w:rPr>
        <w:lastRenderedPageBreak/>
        <w:t>2 investments: Fund turbine</w:t>
      </w:r>
      <w:r w:rsidRPr="00EC2D33">
        <w:rPr>
          <w:lang w:val="en-CH"/>
        </w:rPr>
        <w:t>: Turbine, logo</w:t>
      </w:r>
    </w:p>
    <w:p w14:paraId="577DD0B4" w14:textId="4DD3701C" w:rsidR="00EC2D33" w:rsidRPr="00EC2D33" w:rsidRDefault="00EC2D33" w:rsidP="00B71374">
      <w:pPr>
        <w:pStyle w:val="Sectiontext"/>
        <w:numPr>
          <w:ilvl w:val="0"/>
          <w:numId w:val="14"/>
        </w:numPr>
        <w:ind w:left="1276" w:hanging="425"/>
        <w:rPr>
          <w:lang w:val="en-CH"/>
        </w:rPr>
      </w:pPr>
      <w:r w:rsidRPr="00EC2D33">
        <w:rPr>
          <w:u w:val="single"/>
          <w:lang w:val="en-CH"/>
        </w:rPr>
        <w:t>2 investments: Presenting sponsor</w:t>
      </w:r>
      <w:r w:rsidRPr="00EC2D33">
        <w:rPr>
          <w:lang w:val="en-CH"/>
        </w:rPr>
        <w:t>: Logo</w:t>
      </w:r>
    </w:p>
    <w:p w14:paraId="10BC7D4F" w14:textId="4380B99D" w:rsidR="00EC2D33" w:rsidRPr="00EC2D33" w:rsidRDefault="00EC2D33" w:rsidP="00B71374">
      <w:pPr>
        <w:pStyle w:val="Sectiontext"/>
        <w:numPr>
          <w:ilvl w:val="0"/>
          <w:numId w:val="14"/>
        </w:numPr>
        <w:ind w:left="1276" w:hanging="425"/>
        <w:rPr>
          <w:lang w:val="en-CH"/>
        </w:rPr>
      </w:pPr>
      <w:r w:rsidRPr="00EC2D33">
        <w:rPr>
          <w:u w:val="single"/>
          <w:lang w:val="en-CH"/>
        </w:rPr>
        <w:t>5 tours</w:t>
      </w:r>
      <w:r w:rsidRPr="00EC2D33">
        <w:rPr>
          <w:lang w:val="en-CH"/>
        </w:rPr>
        <w:t>: unique date + time, capacity 10</w:t>
      </w:r>
    </w:p>
    <w:p w14:paraId="45675804" w14:textId="3C5D94E7" w:rsidR="00EC2D33" w:rsidRDefault="00EC2D33" w:rsidP="00B71374">
      <w:pPr>
        <w:pStyle w:val="Sectiontext"/>
        <w:numPr>
          <w:ilvl w:val="0"/>
          <w:numId w:val="14"/>
        </w:numPr>
        <w:ind w:left="1276" w:hanging="425"/>
        <w:rPr>
          <w:lang w:val="en-CH"/>
        </w:rPr>
      </w:pPr>
      <w:r w:rsidRPr="00EC2D33">
        <w:rPr>
          <w:u w:val="single"/>
          <w:lang w:val="en-CH"/>
        </w:rPr>
        <w:t>2 bookings</w:t>
      </w:r>
      <w:r w:rsidRPr="00EC2D33">
        <w:rPr>
          <w:lang w:val="en-CH"/>
        </w:rPr>
        <w:t>: on same tour, 2 seats each</w:t>
      </w:r>
    </w:p>
    <w:p w14:paraId="59E85FFE" w14:textId="14D00175" w:rsidR="00CA4446" w:rsidRPr="00CA4446" w:rsidRDefault="00CA4446" w:rsidP="00CA4446">
      <w:pPr>
        <w:pStyle w:val="Sectiontext"/>
        <w:rPr>
          <w:lang w:val="en-CH"/>
        </w:rPr>
      </w:pPr>
      <w:r w:rsidRPr="00CA4446">
        <w:rPr>
          <w:lang w:val="en-CH"/>
        </w:rPr>
        <w:t>The SQL dump will be assessed for correctness and completeness.</w:t>
      </w:r>
    </w:p>
    <w:p w14:paraId="5D9F4B25" w14:textId="42B780AB" w:rsidR="00EC2D33" w:rsidRDefault="00CA4446" w:rsidP="00CA4446">
      <w:pPr>
        <w:pStyle w:val="Sectiontext"/>
        <w:rPr>
          <w:lang w:val="en-CH"/>
        </w:rPr>
      </w:pPr>
      <w:r w:rsidRPr="00CA4446">
        <w:rPr>
          <w:lang w:val="en-CH"/>
        </w:rPr>
        <w:t>You may include additional seed data as long as the required rows above remain intact.</w:t>
      </w:r>
    </w:p>
    <w:p w14:paraId="3EBC1E3D" w14:textId="72BD8482" w:rsidR="00EC2D33" w:rsidRPr="00CA4446" w:rsidRDefault="00CA4446" w:rsidP="00EC2D33">
      <w:pPr>
        <w:pStyle w:val="Sectiontext"/>
        <w:rPr>
          <w:b/>
          <w:bCs/>
          <w:lang w:val="en-CH"/>
        </w:rPr>
      </w:pPr>
      <w:r w:rsidRPr="00CA4446">
        <w:rPr>
          <w:b/>
          <w:bCs/>
          <w:lang w:val="en-CH"/>
        </w:rPr>
        <w:t>Example user flow</w:t>
      </w:r>
    </w:p>
    <w:p w14:paraId="35A0463D" w14:textId="77777777" w:rsidR="00CA4446" w:rsidRPr="00CA4446" w:rsidRDefault="00CA4446" w:rsidP="00CA4446">
      <w:pPr>
        <w:pStyle w:val="Sectiontext"/>
        <w:rPr>
          <w:lang w:val="en-CH"/>
        </w:rPr>
      </w:pPr>
      <w:r w:rsidRPr="00CA4446">
        <w:rPr>
          <w:lang w:val="en-CH"/>
        </w:rPr>
        <w:t>These user flows demonstrate the expected functionality of the application. You can use it to test your implementation.</w:t>
      </w:r>
    </w:p>
    <w:p w14:paraId="3DC54C95" w14:textId="60B35931" w:rsidR="00EC2D33" w:rsidRDefault="00CA4446" w:rsidP="00CA4446">
      <w:pPr>
        <w:pStyle w:val="Sectiontext"/>
        <w:rPr>
          <w:lang w:val="en-CH"/>
        </w:rPr>
      </w:pPr>
      <w:r w:rsidRPr="00CA4446">
        <w:rPr>
          <w:lang w:val="en-CH"/>
        </w:rPr>
        <w:t>It does not cover all edge cases, but it should give you a good idea of how the application should work.</w:t>
      </w:r>
    </w:p>
    <w:p w14:paraId="0D8676F1" w14:textId="7B4C8BDC" w:rsidR="00EC2D33" w:rsidRPr="00CA4446" w:rsidRDefault="00CA4446" w:rsidP="00CA4446">
      <w:pPr>
        <w:pStyle w:val="Sectiontext"/>
        <w:ind w:left="1418"/>
        <w:rPr>
          <w:b/>
          <w:bCs/>
          <w:lang w:val="en-CH"/>
        </w:rPr>
      </w:pPr>
      <w:r w:rsidRPr="00CA4446">
        <w:rPr>
          <w:b/>
          <w:bCs/>
          <w:lang w:val="en-CH"/>
        </w:rPr>
        <w:t>Tour booking flow</w:t>
      </w:r>
    </w:p>
    <w:p w14:paraId="1A0DEDBE" w14:textId="344E79ED" w:rsidR="00CA4446" w:rsidRPr="00CA4446" w:rsidRDefault="00CA4446" w:rsidP="00B71374">
      <w:pPr>
        <w:pStyle w:val="Sectiontext"/>
        <w:numPr>
          <w:ilvl w:val="0"/>
          <w:numId w:val="15"/>
        </w:numPr>
        <w:rPr>
          <w:lang w:val="en-CH"/>
        </w:rPr>
      </w:pPr>
      <w:r w:rsidRPr="00CA4446">
        <w:rPr>
          <w:lang w:val="en-CH"/>
        </w:rPr>
        <w:t>Alex opens the website, goes to the tours page, and sees all tours.</w:t>
      </w:r>
    </w:p>
    <w:p w14:paraId="23664C9F" w14:textId="3B708693" w:rsidR="00CA4446" w:rsidRPr="00CA4446" w:rsidRDefault="00CA4446" w:rsidP="00B71374">
      <w:pPr>
        <w:pStyle w:val="Sectiontext"/>
        <w:numPr>
          <w:ilvl w:val="0"/>
          <w:numId w:val="15"/>
        </w:numPr>
        <w:rPr>
          <w:lang w:val="en-CH"/>
        </w:rPr>
      </w:pPr>
      <w:r w:rsidRPr="00CA4446">
        <w:rPr>
          <w:lang w:val="en-CH"/>
        </w:rPr>
        <w:t xml:space="preserve">Alex signs up with their email address. Receives an email (found in </w:t>
      </w:r>
      <w:r w:rsidRPr="00CA4446">
        <w:rPr>
          <w:rFonts w:ascii="Consolas" w:hAnsi="Consolas" w:cs="Consolas"/>
          <w:lang w:val="en-CH"/>
        </w:rPr>
        <w:t>/mock-emails</w:t>
      </w:r>
      <w:r w:rsidRPr="00CA4446">
        <w:rPr>
          <w:lang w:val="en-CH"/>
        </w:rPr>
        <w:t>), clicks the link to log in.</w:t>
      </w:r>
    </w:p>
    <w:p w14:paraId="269624E3" w14:textId="0AB44DA4" w:rsidR="00CA4446" w:rsidRPr="00CA4446" w:rsidRDefault="00CA4446" w:rsidP="00B71374">
      <w:pPr>
        <w:pStyle w:val="Sectiontext"/>
        <w:numPr>
          <w:ilvl w:val="0"/>
          <w:numId w:val="15"/>
        </w:numPr>
        <w:rPr>
          <w:lang w:val="en-CH"/>
        </w:rPr>
      </w:pPr>
      <w:r w:rsidRPr="00CA4446">
        <w:rPr>
          <w:lang w:val="en-CH"/>
        </w:rPr>
        <w:t xml:space="preserve">Alex selects a tour with available seats and books </w:t>
      </w:r>
      <w:r w:rsidRPr="00CA4446">
        <w:rPr>
          <w:b/>
          <w:bCs/>
          <w:lang w:val="en-CH"/>
        </w:rPr>
        <w:t>2 seats</w:t>
      </w:r>
      <w:r w:rsidRPr="00CA4446">
        <w:rPr>
          <w:lang w:val="en-CH"/>
        </w:rPr>
        <w:t>.</w:t>
      </w:r>
    </w:p>
    <w:p w14:paraId="6911E9FC" w14:textId="53806F18" w:rsidR="00CA4446" w:rsidRPr="00CA4446" w:rsidRDefault="00CA4446" w:rsidP="00B71374">
      <w:pPr>
        <w:pStyle w:val="Sectiontext"/>
        <w:numPr>
          <w:ilvl w:val="0"/>
          <w:numId w:val="15"/>
        </w:numPr>
        <w:rPr>
          <w:lang w:val="en-CH"/>
        </w:rPr>
      </w:pPr>
      <w:r w:rsidRPr="00CA4446">
        <w:rPr>
          <w:lang w:val="en-CH"/>
        </w:rPr>
        <w:t>Alex receives a confirmation email with booking details.</w:t>
      </w:r>
    </w:p>
    <w:p w14:paraId="6F4A5A5C" w14:textId="0132CFC1" w:rsidR="00CA4446" w:rsidRPr="00CA4446" w:rsidRDefault="00CA4446" w:rsidP="00B71374">
      <w:pPr>
        <w:pStyle w:val="Sectiontext"/>
        <w:numPr>
          <w:ilvl w:val="0"/>
          <w:numId w:val="15"/>
        </w:numPr>
        <w:rPr>
          <w:lang w:val="en-CH"/>
        </w:rPr>
      </w:pPr>
      <w:r w:rsidRPr="00CA4446">
        <w:rPr>
          <w:lang w:val="en-CH"/>
        </w:rPr>
        <w:t>Alex goes to the tours page and sees their booking at the top with status "confirmed".</w:t>
      </w:r>
    </w:p>
    <w:p w14:paraId="12797841" w14:textId="1558BF09" w:rsidR="00CA4446" w:rsidRPr="00CA4446" w:rsidRDefault="00CA4446" w:rsidP="00B71374">
      <w:pPr>
        <w:pStyle w:val="Sectiontext"/>
        <w:numPr>
          <w:ilvl w:val="0"/>
          <w:numId w:val="15"/>
        </w:numPr>
        <w:rPr>
          <w:lang w:val="en-CH"/>
        </w:rPr>
      </w:pPr>
      <w:r w:rsidRPr="00CA4446">
        <w:rPr>
          <w:lang w:val="en-CH"/>
        </w:rPr>
        <w:t>Alex decides to cancel the booking.</w:t>
      </w:r>
    </w:p>
    <w:p w14:paraId="590720C4" w14:textId="08A57E49" w:rsidR="00CA4446" w:rsidRPr="00CA4446" w:rsidRDefault="00CA4446" w:rsidP="00B71374">
      <w:pPr>
        <w:pStyle w:val="Sectiontext"/>
        <w:numPr>
          <w:ilvl w:val="0"/>
          <w:numId w:val="15"/>
        </w:numPr>
        <w:rPr>
          <w:lang w:val="en-CH"/>
        </w:rPr>
      </w:pPr>
      <w:r w:rsidRPr="00CA4446">
        <w:rPr>
          <w:lang w:val="en-CH"/>
        </w:rPr>
        <w:t>Alex clicks the "Cancel" button next to the booking.</w:t>
      </w:r>
    </w:p>
    <w:p w14:paraId="0180E02A" w14:textId="4FEA7678" w:rsidR="00CA4446" w:rsidRPr="00CA4446" w:rsidRDefault="00CA4446" w:rsidP="00B71374">
      <w:pPr>
        <w:pStyle w:val="Sectiontext"/>
        <w:numPr>
          <w:ilvl w:val="0"/>
          <w:numId w:val="15"/>
        </w:numPr>
        <w:rPr>
          <w:lang w:val="en-CH"/>
        </w:rPr>
      </w:pPr>
      <w:r w:rsidRPr="00CA4446">
        <w:rPr>
          <w:lang w:val="en-CH"/>
        </w:rPr>
        <w:t>Alex receives an email confirming the cancellation.</w:t>
      </w:r>
    </w:p>
    <w:p w14:paraId="48246062" w14:textId="70CFC7C6" w:rsidR="00CA4446" w:rsidRPr="00CA4446" w:rsidRDefault="00CA4446" w:rsidP="00B71374">
      <w:pPr>
        <w:pStyle w:val="Sectiontext"/>
        <w:numPr>
          <w:ilvl w:val="0"/>
          <w:numId w:val="15"/>
        </w:numPr>
        <w:rPr>
          <w:lang w:val="en-CH"/>
        </w:rPr>
      </w:pPr>
      <w:r w:rsidRPr="00CA4446">
        <w:rPr>
          <w:lang w:val="en-CH"/>
        </w:rPr>
        <w:t>Alex goes to the tours page and sees their booking status changed to "cancelled".</w:t>
      </w:r>
    </w:p>
    <w:p w14:paraId="2E668652" w14:textId="6E2FE7EB" w:rsidR="00CA4446" w:rsidRDefault="00CA4446" w:rsidP="00B71374">
      <w:pPr>
        <w:pStyle w:val="Sectiontext"/>
        <w:numPr>
          <w:ilvl w:val="0"/>
          <w:numId w:val="15"/>
        </w:numPr>
        <w:rPr>
          <w:lang w:val="en-CH"/>
        </w:rPr>
      </w:pPr>
      <w:r w:rsidRPr="00CA4446">
        <w:rPr>
          <w:lang w:val="en-CH"/>
        </w:rPr>
        <w:t>Alex can book the same tour again or a different one. The seats are available again.</w:t>
      </w:r>
    </w:p>
    <w:p w14:paraId="43905114" w14:textId="56204686" w:rsidR="00CA4446" w:rsidRDefault="00CA4446" w:rsidP="00CA4446">
      <w:pPr>
        <w:pStyle w:val="Sectiontext"/>
        <w:ind w:left="1418"/>
        <w:rPr>
          <w:b/>
          <w:bCs/>
          <w:lang w:val="en-CH"/>
        </w:rPr>
      </w:pPr>
      <w:r w:rsidRPr="00CA4446">
        <w:rPr>
          <w:b/>
          <w:bCs/>
          <w:lang w:val="en-CH"/>
        </w:rPr>
        <w:t>Investment flow</w:t>
      </w:r>
    </w:p>
    <w:p w14:paraId="64D4BC36" w14:textId="40BF4BC3" w:rsidR="00CA4446" w:rsidRPr="00CA4446" w:rsidRDefault="00CA4446" w:rsidP="00B71374">
      <w:pPr>
        <w:pStyle w:val="Sectiontext"/>
        <w:numPr>
          <w:ilvl w:val="0"/>
          <w:numId w:val="16"/>
        </w:numPr>
        <w:rPr>
          <w:lang w:val="en-CH"/>
        </w:rPr>
      </w:pPr>
      <w:r w:rsidRPr="00CA4446">
        <w:rPr>
          <w:lang w:val="en-CH"/>
        </w:rPr>
        <w:t>Alex opens the website, goes to the investors page, and sees available turbine spots.</w:t>
      </w:r>
    </w:p>
    <w:p w14:paraId="504542A0" w14:textId="3F76DAB1" w:rsidR="00CA4446" w:rsidRPr="00CA4446" w:rsidRDefault="00CA4446" w:rsidP="00B71374">
      <w:pPr>
        <w:pStyle w:val="Sectiontext"/>
        <w:numPr>
          <w:ilvl w:val="0"/>
          <w:numId w:val="16"/>
        </w:numPr>
        <w:rPr>
          <w:lang w:val="en-CH"/>
        </w:rPr>
      </w:pPr>
      <w:r w:rsidRPr="00CA4446">
        <w:rPr>
          <w:lang w:val="en-CH"/>
        </w:rPr>
        <w:t xml:space="preserve">Alex signs up with their email address. Receives an email (found in </w:t>
      </w:r>
      <w:r w:rsidRPr="00CA4446">
        <w:rPr>
          <w:rFonts w:ascii="Consolas" w:hAnsi="Consolas" w:cs="Consolas"/>
          <w:lang w:val="en-CH"/>
        </w:rPr>
        <w:t>/mock-emails</w:t>
      </w:r>
      <w:r w:rsidRPr="00CA4446">
        <w:rPr>
          <w:lang w:val="en-CH"/>
        </w:rPr>
        <w:t>), clicks the link to log in.</w:t>
      </w:r>
    </w:p>
    <w:p w14:paraId="0C19DA41" w14:textId="26EB4779" w:rsidR="00CA4446" w:rsidRPr="00CA4446" w:rsidRDefault="00CA4446" w:rsidP="00B71374">
      <w:pPr>
        <w:pStyle w:val="Sectiontext"/>
        <w:numPr>
          <w:ilvl w:val="0"/>
          <w:numId w:val="16"/>
        </w:numPr>
        <w:rPr>
          <w:lang w:val="en-CH"/>
        </w:rPr>
      </w:pPr>
      <w:r w:rsidRPr="00CA4446">
        <w:rPr>
          <w:lang w:val="en-CH"/>
        </w:rPr>
        <w:t>Opens form to invest, select "Fund turbine", enters personal details and adds text or uploads logo.</w:t>
      </w:r>
    </w:p>
    <w:p w14:paraId="56D6B931" w14:textId="2B21B3FE" w:rsidR="00CA4446" w:rsidRPr="00CA4446" w:rsidRDefault="00CA4446" w:rsidP="00B71374">
      <w:pPr>
        <w:pStyle w:val="Sectiontext"/>
        <w:numPr>
          <w:ilvl w:val="0"/>
          <w:numId w:val="16"/>
        </w:numPr>
        <w:rPr>
          <w:lang w:val="en-CH"/>
        </w:rPr>
      </w:pPr>
      <w:r w:rsidRPr="00CA4446">
        <w:rPr>
          <w:lang w:val="en-CH"/>
        </w:rPr>
        <w:t>An admin approves the investment request.</w:t>
      </w:r>
    </w:p>
    <w:p w14:paraId="05ACB4C9" w14:textId="4702D23E" w:rsidR="00CA4446" w:rsidRDefault="00CA4446" w:rsidP="00B71374">
      <w:pPr>
        <w:pStyle w:val="Sectiontext"/>
        <w:numPr>
          <w:ilvl w:val="0"/>
          <w:numId w:val="16"/>
        </w:numPr>
        <w:rPr>
          <w:lang w:val="en-CH"/>
        </w:rPr>
      </w:pPr>
      <w:r w:rsidRPr="00CA4446">
        <w:rPr>
          <w:lang w:val="en-CH"/>
        </w:rPr>
        <w:t>Alex sees the turbine spot with their logo or text on the investors page.</w:t>
      </w:r>
    </w:p>
    <w:p w14:paraId="0803365A" w14:textId="46A15A8A" w:rsidR="00CA4446" w:rsidRPr="00CA4446" w:rsidRDefault="00CA4446" w:rsidP="00CA4446">
      <w:pPr>
        <w:pStyle w:val="Sectiontext"/>
        <w:ind w:left="1418"/>
        <w:rPr>
          <w:lang w:val="en-CH"/>
        </w:rPr>
      </w:pPr>
      <w:r w:rsidRPr="00CA4446">
        <w:rPr>
          <w:lang w:val="en-CH"/>
        </w:rPr>
        <w:t>More flows exist, but this should give you a good idea of the expected functionality.</w:t>
      </w:r>
    </w:p>
    <w:p w14:paraId="65586A40" w14:textId="02ED6575" w:rsidR="00CA4446" w:rsidRDefault="00CA4446">
      <w:pPr>
        <w:spacing w:after="160"/>
        <w:rPr>
          <w:lang w:val="en-CH"/>
        </w:rPr>
      </w:pPr>
      <w:r>
        <w:rPr>
          <w:lang w:val="en-CH"/>
        </w:rPr>
        <w:br w:type="page"/>
      </w:r>
    </w:p>
    <w:p w14:paraId="6859FDE9" w14:textId="13394851" w:rsidR="00CA4446" w:rsidRDefault="00CA4446" w:rsidP="00CA4446">
      <w:pPr>
        <w:pStyle w:val="Heading3"/>
        <w:rPr>
          <w:lang w:val="en-CH"/>
        </w:rPr>
      </w:pPr>
      <w:r>
        <w:rPr>
          <w:lang w:val="en-CH"/>
        </w:rPr>
        <w:lastRenderedPageBreak/>
        <w:t>Module C – REST API</w:t>
      </w:r>
    </w:p>
    <w:p w14:paraId="32DB99A5" w14:textId="2D1AF5CF" w:rsidR="00CA4446" w:rsidRPr="00CA4446" w:rsidRDefault="00CA4446" w:rsidP="00CA4446">
      <w:pPr>
        <w:pStyle w:val="Sectiontext"/>
        <w:rPr>
          <w:lang w:val="en-CH"/>
        </w:rPr>
      </w:pPr>
      <w:r w:rsidRPr="00CA4446">
        <w:rPr>
          <w:lang w:val="en-CH"/>
        </w:rPr>
        <w:t>In this module, you must develop a backend REST API that provides live monitoring and control capabilities for an</w:t>
      </w:r>
      <w:r>
        <w:rPr>
          <w:lang w:val="en-CH"/>
        </w:rPr>
        <w:t xml:space="preserve"> </w:t>
      </w:r>
      <w:r w:rsidRPr="00CA4446">
        <w:rPr>
          <w:lang w:val="en-CH"/>
        </w:rPr>
        <w:t>offshore wind farm. You are tasked with building an API for use by a frontend application (Module D).</w:t>
      </w:r>
    </w:p>
    <w:p w14:paraId="3FD2564B" w14:textId="19600E97" w:rsidR="00CA4446" w:rsidRDefault="00CA4446" w:rsidP="00CA4446">
      <w:pPr>
        <w:pStyle w:val="Sectiontext"/>
        <w:rPr>
          <w:lang w:val="en-CH"/>
        </w:rPr>
      </w:pPr>
      <w:r w:rsidRPr="00CA4446">
        <w:rPr>
          <w:lang w:val="en-CH"/>
        </w:rPr>
        <w:t>The backend must consume turbine data from an external API, process it, cache it, and provide a clean and</w:t>
      </w:r>
      <w:r>
        <w:rPr>
          <w:lang w:val="en-CH"/>
        </w:rPr>
        <w:t xml:space="preserve"> </w:t>
      </w:r>
      <w:r w:rsidRPr="00CA4446">
        <w:rPr>
          <w:lang w:val="en-CH"/>
        </w:rPr>
        <w:t>frontend-ready version. Additionally, it must support alerts, turbine control, and assigning roles.</w:t>
      </w:r>
    </w:p>
    <w:p w14:paraId="0260DFEE" w14:textId="45052D49" w:rsidR="00CA4446" w:rsidRPr="00CA4446" w:rsidRDefault="00CA4446" w:rsidP="00CA4446">
      <w:pPr>
        <w:pStyle w:val="Sectiontext"/>
        <w:rPr>
          <w:b/>
          <w:bCs/>
          <w:lang w:val="en-CH"/>
        </w:rPr>
      </w:pPr>
      <w:r w:rsidRPr="00CA4446">
        <w:rPr>
          <w:b/>
          <w:bCs/>
          <w:lang w:val="en-CH"/>
        </w:rPr>
        <w:t>Competitor Information</w:t>
      </w:r>
    </w:p>
    <w:p w14:paraId="30E3F200" w14:textId="1595305D" w:rsidR="00CA4446" w:rsidRPr="00CA4446" w:rsidRDefault="00CA4446" w:rsidP="00B71374">
      <w:pPr>
        <w:pStyle w:val="Sectiontext"/>
        <w:numPr>
          <w:ilvl w:val="0"/>
          <w:numId w:val="14"/>
        </w:numPr>
        <w:ind w:left="1276" w:hanging="425"/>
        <w:rPr>
          <w:lang w:val="en-CH"/>
        </w:rPr>
      </w:pPr>
      <w:r w:rsidRPr="00CA4446">
        <w:rPr>
          <w:lang w:val="en-CH"/>
        </w:rPr>
        <w:t>The backend will be tested using HTTP clients and a test suite that will interact with your API.</w:t>
      </w:r>
    </w:p>
    <w:p w14:paraId="33C7B8D3" w14:textId="4DAB6CF8" w:rsidR="00CA4446" w:rsidRPr="00CA4446" w:rsidRDefault="00CA4446" w:rsidP="00B71374">
      <w:pPr>
        <w:pStyle w:val="Sectiontext"/>
        <w:numPr>
          <w:ilvl w:val="1"/>
          <w:numId w:val="14"/>
        </w:numPr>
        <w:ind w:left="1843" w:hanging="425"/>
        <w:rPr>
          <w:lang w:val="en-CH"/>
        </w:rPr>
      </w:pPr>
      <w:r w:rsidRPr="00CA4446">
        <w:rPr>
          <w:lang w:val="en-CH"/>
        </w:rPr>
        <w:t>Note: The test suite will be provided in the competitor handout.</w:t>
      </w:r>
    </w:p>
    <w:p w14:paraId="100A53CB" w14:textId="448049E6" w:rsidR="00CA4446" w:rsidRPr="00CA4446" w:rsidRDefault="00CA4446" w:rsidP="00B71374">
      <w:pPr>
        <w:pStyle w:val="Sectiontext"/>
        <w:numPr>
          <w:ilvl w:val="0"/>
          <w:numId w:val="14"/>
        </w:numPr>
        <w:ind w:left="1276" w:hanging="425"/>
        <w:rPr>
          <w:lang w:val="en-CH"/>
        </w:rPr>
      </w:pPr>
      <w:r w:rsidRPr="00CA4446">
        <w:rPr>
          <w:lang w:val="en-CH"/>
        </w:rPr>
        <w:t>A mock server that simulates the external API is provided.</w:t>
      </w:r>
    </w:p>
    <w:p w14:paraId="773D3DC0" w14:textId="76A035FB" w:rsidR="00CA4446" w:rsidRPr="00CA4446" w:rsidRDefault="00CA4446" w:rsidP="00B71374">
      <w:pPr>
        <w:pStyle w:val="Sectiontext"/>
        <w:numPr>
          <w:ilvl w:val="1"/>
          <w:numId w:val="14"/>
        </w:numPr>
        <w:ind w:left="1843" w:hanging="425"/>
        <w:rPr>
          <w:lang w:val="en-CH"/>
        </w:rPr>
      </w:pPr>
      <w:r w:rsidRPr="00CA4446">
        <w:rPr>
          <w:lang w:val="en-CH"/>
        </w:rPr>
        <w:t>Note: The competitor handout will include the mock server URL and details.</w:t>
      </w:r>
    </w:p>
    <w:p w14:paraId="0376F8FF" w14:textId="7B43DE3C" w:rsidR="00CA4446" w:rsidRPr="00CA4446" w:rsidRDefault="00CA4446" w:rsidP="00B71374">
      <w:pPr>
        <w:pStyle w:val="Sectiontext"/>
        <w:numPr>
          <w:ilvl w:val="0"/>
          <w:numId w:val="14"/>
        </w:numPr>
        <w:ind w:left="1276" w:hanging="425"/>
        <w:rPr>
          <w:lang w:val="en-CH"/>
        </w:rPr>
      </w:pPr>
      <w:r w:rsidRPr="00CA4446">
        <w:rPr>
          <w:lang w:val="en-CH"/>
        </w:rPr>
        <w:t>The API must be secure and reject unauthorized requests.</w:t>
      </w:r>
    </w:p>
    <w:p w14:paraId="063B0710" w14:textId="75B18DF8" w:rsidR="00CA4446" w:rsidRPr="00CA4446" w:rsidRDefault="00CA4446" w:rsidP="00B71374">
      <w:pPr>
        <w:pStyle w:val="Sectiontext"/>
        <w:numPr>
          <w:ilvl w:val="0"/>
          <w:numId w:val="14"/>
        </w:numPr>
        <w:ind w:left="1276" w:hanging="425"/>
        <w:rPr>
          <w:lang w:val="en-CH"/>
        </w:rPr>
      </w:pPr>
      <w:r w:rsidRPr="00CA4446">
        <w:rPr>
          <w:lang w:val="en-CH"/>
        </w:rPr>
        <w:t>The backend must provide the API specified in the provided OpenAPI specification.</w:t>
      </w:r>
    </w:p>
    <w:p w14:paraId="218A9BAC" w14:textId="37A04BC5" w:rsidR="00CA4446" w:rsidRPr="00CA4446" w:rsidRDefault="00CA4446" w:rsidP="00B71374">
      <w:pPr>
        <w:pStyle w:val="Sectiontext"/>
        <w:numPr>
          <w:ilvl w:val="0"/>
          <w:numId w:val="14"/>
        </w:numPr>
        <w:ind w:left="1276" w:hanging="425"/>
        <w:rPr>
          <w:lang w:val="en-CH"/>
        </w:rPr>
      </w:pPr>
      <w:r w:rsidRPr="00CA4446">
        <w:rPr>
          <w:lang w:val="en-CH"/>
        </w:rPr>
        <w:t>The use of a relational database is required; an in-memory or file-based store is not acceptable.</w:t>
      </w:r>
    </w:p>
    <w:p w14:paraId="6AF28380" w14:textId="1B8794F8" w:rsidR="00CA4446" w:rsidRDefault="00CA4446" w:rsidP="00B71374">
      <w:pPr>
        <w:pStyle w:val="Sectiontext"/>
        <w:numPr>
          <w:ilvl w:val="0"/>
          <w:numId w:val="14"/>
        </w:numPr>
        <w:ind w:left="1276" w:hanging="425"/>
        <w:rPr>
          <w:lang w:val="en-CH"/>
        </w:rPr>
      </w:pPr>
      <w:r w:rsidRPr="00CA4446">
        <w:rPr>
          <w:lang w:val="en-CH"/>
        </w:rPr>
        <w:t>The backend must implement all domain logic as described.</w:t>
      </w:r>
    </w:p>
    <w:p w14:paraId="7B2B8EF6" w14:textId="7C6EAC0E" w:rsidR="00CA4446" w:rsidRPr="00CA4446" w:rsidRDefault="00CA4446" w:rsidP="00CA4446">
      <w:pPr>
        <w:pStyle w:val="Sectiontext"/>
        <w:rPr>
          <w:b/>
          <w:bCs/>
          <w:lang w:val="en-CH"/>
        </w:rPr>
      </w:pPr>
      <w:r w:rsidRPr="00CA4446">
        <w:rPr>
          <w:b/>
          <w:bCs/>
          <w:lang w:val="en-CH"/>
        </w:rPr>
        <w:t>Scenario</w:t>
      </w:r>
    </w:p>
    <w:p w14:paraId="1CDB2A23" w14:textId="672EC51A" w:rsidR="00CA4446" w:rsidRDefault="0096681A" w:rsidP="0096681A">
      <w:pPr>
        <w:pStyle w:val="Sectiontext"/>
        <w:rPr>
          <w:lang w:val="en-CH"/>
        </w:rPr>
      </w:pPr>
      <w:r w:rsidRPr="0096681A">
        <w:rPr>
          <w:lang w:val="en-CH"/>
        </w:rPr>
        <w:t>You are building the backend for a wind farm off the coast of Denmark. A third-party system provides raw turbine data</w:t>
      </w:r>
      <w:r>
        <w:rPr>
          <w:lang w:val="en-CH"/>
        </w:rPr>
        <w:t xml:space="preserve"> </w:t>
      </w:r>
      <w:r w:rsidRPr="0096681A">
        <w:rPr>
          <w:lang w:val="en-CH"/>
        </w:rPr>
        <w:t>via an external API. Your backend acts as a middle layer: it fetches, validates, caches, interprets, and serves this</w:t>
      </w:r>
      <w:r>
        <w:rPr>
          <w:lang w:val="en-CH"/>
        </w:rPr>
        <w:t xml:space="preserve"> </w:t>
      </w:r>
      <w:r w:rsidRPr="0096681A">
        <w:rPr>
          <w:lang w:val="en-CH"/>
        </w:rPr>
        <w:t>data to a frontend. You also expose control, alert, and role-assigning functionality through your own API.</w:t>
      </w:r>
    </w:p>
    <w:p w14:paraId="669DED57" w14:textId="1349DFC1" w:rsidR="00CA4446" w:rsidRPr="0096681A" w:rsidRDefault="0096681A" w:rsidP="00CA4446">
      <w:pPr>
        <w:pStyle w:val="Sectiontext"/>
        <w:rPr>
          <w:b/>
          <w:bCs/>
          <w:lang w:val="en-CH"/>
        </w:rPr>
      </w:pPr>
      <w:r w:rsidRPr="0096681A">
        <w:rPr>
          <w:b/>
          <w:bCs/>
          <w:lang w:val="en-CH"/>
        </w:rPr>
        <w:t>Requirements</w:t>
      </w:r>
    </w:p>
    <w:p w14:paraId="76E6C1B1" w14:textId="36C4D1DA" w:rsidR="0096681A" w:rsidRPr="0096681A" w:rsidRDefault="0096681A" w:rsidP="0096681A">
      <w:pPr>
        <w:pStyle w:val="Sectiontext"/>
        <w:ind w:left="1418"/>
        <w:rPr>
          <w:b/>
          <w:bCs/>
          <w:lang w:val="en-CH"/>
        </w:rPr>
      </w:pPr>
      <w:r w:rsidRPr="0096681A">
        <w:rPr>
          <w:b/>
          <w:bCs/>
          <w:lang w:val="en-CH"/>
        </w:rPr>
        <w:t>1. Authentication and Access Control</w:t>
      </w:r>
    </w:p>
    <w:p w14:paraId="0B585111" w14:textId="586C2245" w:rsidR="0096681A" w:rsidRPr="0096681A" w:rsidRDefault="0096681A" w:rsidP="0096681A">
      <w:pPr>
        <w:pStyle w:val="Sectiontext"/>
        <w:ind w:left="1418"/>
        <w:rPr>
          <w:u w:val="single"/>
          <w:lang w:val="en-CH"/>
        </w:rPr>
      </w:pPr>
      <w:r w:rsidRPr="0096681A">
        <w:rPr>
          <w:u w:val="single"/>
          <w:lang w:val="en-CH"/>
        </w:rPr>
        <w:t>Roles</w:t>
      </w:r>
      <w:r>
        <w:rPr>
          <w:u w:val="single"/>
          <w:lang w:val="en-CH"/>
        </w:rPr>
        <w:t>:</w:t>
      </w:r>
    </w:p>
    <w:p w14:paraId="16427456" w14:textId="449EBA65" w:rsidR="0096681A" w:rsidRPr="0096681A" w:rsidRDefault="0096681A" w:rsidP="0096681A">
      <w:pPr>
        <w:pStyle w:val="Sectiontext"/>
        <w:ind w:left="1418"/>
        <w:rPr>
          <w:lang w:val="en-CH"/>
        </w:rPr>
      </w:pPr>
      <w:r w:rsidRPr="0096681A">
        <w:rPr>
          <w:lang w:val="en-CH"/>
        </w:rPr>
        <w:t>The API must support three roles with different access levels:</w:t>
      </w:r>
    </w:p>
    <w:p w14:paraId="0E75D5C5" w14:textId="35A7FE75" w:rsidR="0096681A" w:rsidRPr="0096681A" w:rsidRDefault="0096681A" w:rsidP="00B71374">
      <w:pPr>
        <w:pStyle w:val="Sectiontext"/>
        <w:numPr>
          <w:ilvl w:val="0"/>
          <w:numId w:val="14"/>
        </w:numPr>
        <w:ind w:left="2268" w:hanging="708"/>
        <w:rPr>
          <w:lang w:val="en-CH"/>
        </w:rPr>
      </w:pPr>
      <w:r w:rsidRPr="0096681A">
        <w:rPr>
          <w:lang w:val="en-CH"/>
        </w:rPr>
        <w:t>anonymous: no access to protected endpoints. No authentication required.</w:t>
      </w:r>
    </w:p>
    <w:p w14:paraId="5996A7D4" w14:textId="08D98FC5" w:rsidR="0096681A" w:rsidRPr="0096681A" w:rsidRDefault="0096681A" w:rsidP="00B71374">
      <w:pPr>
        <w:pStyle w:val="Sectiontext"/>
        <w:numPr>
          <w:ilvl w:val="0"/>
          <w:numId w:val="14"/>
        </w:numPr>
        <w:ind w:left="2268" w:hanging="708"/>
        <w:rPr>
          <w:lang w:val="en-CH"/>
        </w:rPr>
      </w:pPr>
      <w:r w:rsidRPr="0096681A">
        <w:rPr>
          <w:lang w:val="en-CH"/>
        </w:rPr>
        <w:t>operator: read + control + acknowledge alerts. Requires authentication.</w:t>
      </w:r>
    </w:p>
    <w:p w14:paraId="78110D1F" w14:textId="1D6D3410" w:rsidR="0096681A" w:rsidRDefault="0096681A" w:rsidP="00B71374">
      <w:pPr>
        <w:pStyle w:val="Sectiontext"/>
        <w:numPr>
          <w:ilvl w:val="0"/>
          <w:numId w:val="14"/>
        </w:numPr>
        <w:ind w:left="2268" w:hanging="708"/>
        <w:rPr>
          <w:lang w:val="en-CH"/>
        </w:rPr>
      </w:pPr>
      <w:r w:rsidRPr="0096681A">
        <w:rPr>
          <w:lang w:val="en-CH"/>
        </w:rPr>
        <w:t>admin: full access, including assigning roles. Requires authentication.</w:t>
      </w:r>
    </w:p>
    <w:p w14:paraId="5D39BD2B" w14:textId="1E7D4540" w:rsidR="0096681A" w:rsidRPr="0096681A" w:rsidRDefault="0096681A" w:rsidP="0096681A">
      <w:pPr>
        <w:pStyle w:val="Sectiontext"/>
        <w:ind w:left="1418"/>
        <w:rPr>
          <w:lang w:val="en-CH"/>
        </w:rPr>
      </w:pPr>
      <w:r w:rsidRPr="0096681A">
        <w:rPr>
          <w:lang w:val="en-CH"/>
        </w:rPr>
        <w:t xml:space="preserve">Login: </w:t>
      </w:r>
      <w:r w:rsidRPr="0096681A">
        <w:rPr>
          <w:rFonts w:ascii="Consolas" w:hAnsi="Consolas" w:cs="Consolas"/>
          <w:lang w:val="en-CH"/>
        </w:rPr>
        <w:t>POST /auth/login</w:t>
      </w:r>
    </w:p>
    <w:p w14:paraId="0B1AFAE8" w14:textId="331818CD" w:rsidR="0096681A" w:rsidRPr="0096681A" w:rsidRDefault="0096681A" w:rsidP="00B71374">
      <w:pPr>
        <w:pStyle w:val="Sectiontext"/>
        <w:numPr>
          <w:ilvl w:val="0"/>
          <w:numId w:val="14"/>
        </w:numPr>
        <w:ind w:left="2268" w:hanging="708"/>
        <w:rPr>
          <w:lang w:val="en-CH"/>
        </w:rPr>
      </w:pPr>
      <w:r w:rsidRPr="0096681A">
        <w:rPr>
          <w:lang w:val="en-CH"/>
        </w:rPr>
        <w:t xml:space="preserve">Input: </w:t>
      </w:r>
      <w:r w:rsidRPr="0096681A">
        <w:rPr>
          <w:rFonts w:ascii="Consolas" w:hAnsi="Consolas" w:cs="Consolas"/>
          <w:lang w:val="en-CH"/>
        </w:rPr>
        <w:t>{ "username": string, "password": string }</w:t>
      </w:r>
    </w:p>
    <w:p w14:paraId="2518596B" w14:textId="41A60BF3" w:rsidR="0096681A" w:rsidRPr="0096681A" w:rsidRDefault="0096681A" w:rsidP="00B71374">
      <w:pPr>
        <w:pStyle w:val="Sectiontext"/>
        <w:numPr>
          <w:ilvl w:val="0"/>
          <w:numId w:val="14"/>
        </w:numPr>
        <w:ind w:left="2268" w:hanging="708"/>
        <w:rPr>
          <w:lang w:val="en-CH"/>
        </w:rPr>
      </w:pPr>
      <w:r w:rsidRPr="0096681A">
        <w:rPr>
          <w:lang w:val="en-CH"/>
        </w:rPr>
        <w:t xml:space="preserve">Output: </w:t>
      </w:r>
      <w:r w:rsidRPr="0096681A">
        <w:rPr>
          <w:rFonts w:ascii="Consolas" w:hAnsi="Consolas" w:cs="Consolas"/>
          <w:lang w:val="en-CH"/>
        </w:rPr>
        <w:t>{ "token": string, "role": string }</w:t>
      </w:r>
    </w:p>
    <w:p w14:paraId="322B2E1F" w14:textId="679228A8" w:rsidR="0096681A" w:rsidRPr="0096681A" w:rsidRDefault="0096681A" w:rsidP="00B71374">
      <w:pPr>
        <w:pStyle w:val="Sectiontext"/>
        <w:numPr>
          <w:ilvl w:val="0"/>
          <w:numId w:val="14"/>
        </w:numPr>
        <w:ind w:left="2268" w:hanging="708"/>
        <w:rPr>
          <w:lang w:val="en-CH"/>
        </w:rPr>
      </w:pPr>
      <w:r w:rsidRPr="0096681A">
        <w:rPr>
          <w:lang w:val="en-CH"/>
        </w:rPr>
        <w:t>Validate token for subsequent requests</w:t>
      </w:r>
    </w:p>
    <w:p w14:paraId="3D952358" w14:textId="46272C9B" w:rsidR="0096681A" w:rsidRPr="0096681A" w:rsidRDefault="0096681A" w:rsidP="00B71374">
      <w:pPr>
        <w:pStyle w:val="Sectiontext"/>
        <w:numPr>
          <w:ilvl w:val="1"/>
          <w:numId w:val="14"/>
        </w:numPr>
        <w:rPr>
          <w:lang w:val="en-CH"/>
        </w:rPr>
      </w:pPr>
      <w:r w:rsidRPr="0096681A">
        <w:rPr>
          <w:lang w:val="en-CH"/>
        </w:rPr>
        <w:t xml:space="preserve">Validate token on each request to be in the </w:t>
      </w:r>
      <w:r w:rsidRPr="0096681A">
        <w:rPr>
          <w:rFonts w:ascii="Consolas" w:hAnsi="Consolas" w:cs="Consolas"/>
          <w:lang w:val="en-CH"/>
        </w:rPr>
        <w:t>Authorization</w:t>
      </w:r>
      <w:r w:rsidRPr="0096681A">
        <w:rPr>
          <w:lang w:val="en-CH"/>
        </w:rPr>
        <w:t xml:space="preserve"> header as </w:t>
      </w:r>
      <w:r w:rsidRPr="0096681A">
        <w:rPr>
          <w:rFonts w:ascii="Consolas" w:hAnsi="Consolas" w:cs="Consolas"/>
          <w:lang w:val="en-CH"/>
        </w:rPr>
        <w:t>Bearer &lt;token&gt;</w:t>
      </w:r>
    </w:p>
    <w:p w14:paraId="3BBE133B" w14:textId="7F5C33C7" w:rsidR="0096681A" w:rsidRDefault="0096681A" w:rsidP="00B71374">
      <w:pPr>
        <w:pStyle w:val="Sectiontext"/>
        <w:numPr>
          <w:ilvl w:val="1"/>
          <w:numId w:val="14"/>
        </w:numPr>
        <w:rPr>
          <w:lang w:val="en-CH"/>
        </w:rPr>
      </w:pPr>
      <w:r w:rsidRPr="0096681A">
        <w:rPr>
          <w:lang w:val="en-CH"/>
        </w:rPr>
        <w:t>The token string must sufficiently sophisticate to prevent brute-force attacks (i.e. don't just use the</w:t>
      </w:r>
      <w:r>
        <w:rPr>
          <w:lang w:val="en-CH"/>
        </w:rPr>
        <w:t xml:space="preserve"> </w:t>
      </w:r>
      <w:r w:rsidRPr="0096681A">
        <w:rPr>
          <w:lang w:val="en-CH"/>
        </w:rPr>
        <w:t>username as token)</w:t>
      </w:r>
    </w:p>
    <w:p w14:paraId="1272C987" w14:textId="2F0A35E9" w:rsidR="0096681A" w:rsidRPr="0096681A" w:rsidRDefault="0096681A" w:rsidP="0096681A">
      <w:pPr>
        <w:pStyle w:val="Sectiontext"/>
        <w:ind w:left="1418"/>
        <w:rPr>
          <w:u w:val="single"/>
          <w:lang w:val="en-CH"/>
        </w:rPr>
      </w:pPr>
      <w:r w:rsidRPr="0096681A">
        <w:rPr>
          <w:u w:val="single"/>
          <w:lang w:val="en-CH"/>
        </w:rPr>
        <w:t>Test Users:</w:t>
      </w:r>
    </w:p>
    <w:p w14:paraId="58A9EE92" w14:textId="77777777" w:rsidR="0096681A" w:rsidRPr="0096681A" w:rsidRDefault="0096681A" w:rsidP="0096681A">
      <w:pPr>
        <w:pStyle w:val="Sectiontext"/>
        <w:ind w:left="1418"/>
        <w:rPr>
          <w:lang w:val="en-CH"/>
        </w:rPr>
      </w:pPr>
      <w:r w:rsidRPr="0096681A">
        <w:rPr>
          <w:lang w:val="en-CH"/>
        </w:rPr>
        <w:t>You must provide test users for authentication.</w:t>
      </w:r>
    </w:p>
    <w:p w14:paraId="1377079F" w14:textId="63A0BBE3" w:rsidR="0096681A" w:rsidRDefault="0096681A" w:rsidP="0096681A">
      <w:pPr>
        <w:pStyle w:val="Sectiontext"/>
        <w:ind w:left="1418"/>
        <w:rPr>
          <w:lang w:val="en-CH"/>
        </w:rPr>
      </w:pPr>
      <w:r w:rsidRPr="0096681A">
        <w:rPr>
          <w:lang w:val="en-CH"/>
        </w:rPr>
        <w:t xml:space="preserve">See the </w:t>
      </w:r>
      <w:r w:rsidRPr="0096681A">
        <w:rPr>
          <w:b/>
          <w:bCs/>
          <w:lang w:val="en-CH"/>
        </w:rPr>
        <w:t>Database</w:t>
      </w:r>
      <w:r w:rsidRPr="0096681A">
        <w:rPr>
          <w:lang w:val="en-CH"/>
        </w:rPr>
        <w:t xml:space="preserve"> section below for details.</w:t>
      </w:r>
    </w:p>
    <w:p w14:paraId="5ACD5E8E" w14:textId="6D006E2A" w:rsidR="0096681A" w:rsidRPr="0096681A" w:rsidRDefault="0096681A" w:rsidP="0096681A">
      <w:pPr>
        <w:pStyle w:val="Sectiontext"/>
        <w:ind w:left="1418"/>
        <w:rPr>
          <w:u w:val="single"/>
          <w:lang w:val="en-CH"/>
        </w:rPr>
      </w:pPr>
      <w:r w:rsidRPr="0096681A">
        <w:rPr>
          <w:u w:val="single"/>
          <w:lang w:val="en-CH"/>
        </w:rPr>
        <w:lastRenderedPageBreak/>
        <w:t>Role Access:</w:t>
      </w:r>
    </w:p>
    <w:p w14:paraId="2DB93C16" w14:textId="2C488C62" w:rsidR="0096681A" w:rsidRPr="0096681A" w:rsidRDefault="0096681A" w:rsidP="00B71374">
      <w:pPr>
        <w:pStyle w:val="Sectiontext"/>
        <w:numPr>
          <w:ilvl w:val="0"/>
          <w:numId w:val="14"/>
        </w:numPr>
        <w:ind w:left="2268" w:hanging="708"/>
        <w:rPr>
          <w:lang w:val="en-CH"/>
        </w:rPr>
      </w:pPr>
      <w:r w:rsidRPr="0096681A">
        <w:rPr>
          <w:lang w:val="en-CH"/>
        </w:rPr>
        <w:t>Public (no auth required) endpoints:</w:t>
      </w:r>
    </w:p>
    <w:p w14:paraId="3642DE5A" w14:textId="52F745BE" w:rsidR="0096681A" w:rsidRPr="0096681A" w:rsidRDefault="0096681A" w:rsidP="00B71374">
      <w:pPr>
        <w:pStyle w:val="Sectiontext"/>
        <w:numPr>
          <w:ilvl w:val="1"/>
          <w:numId w:val="14"/>
        </w:numPr>
        <w:rPr>
          <w:lang w:val="en-CH"/>
        </w:rPr>
      </w:pPr>
      <w:r w:rsidRPr="0096681A">
        <w:rPr>
          <w:rFonts w:ascii="Consolas" w:hAnsi="Consolas" w:cs="Consolas"/>
          <w:lang w:val="en-CH"/>
        </w:rPr>
        <w:t>POST /auth/login</w:t>
      </w:r>
      <w:r w:rsidRPr="0096681A">
        <w:rPr>
          <w:lang w:val="en-CH"/>
        </w:rPr>
        <w:t xml:space="preserve"> — authenticate user and return token</w:t>
      </w:r>
    </w:p>
    <w:p w14:paraId="3E58EBAD" w14:textId="500E62F6" w:rsidR="0096681A" w:rsidRPr="0096681A" w:rsidRDefault="0096681A" w:rsidP="00B71374">
      <w:pPr>
        <w:pStyle w:val="Sectiontext"/>
        <w:numPr>
          <w:ilvl w:val="1"/>
          <w:numId w:val="14"/>
        </w:numPr>
        <w:rPr>
          <w:lang w:val="en-CH"/>
        </w:rPr>
      </w:pPr>
      <w:r w:rsidRPr="0096681A">
        <w:rPr>
          <w:rFonts w:ascii="Consolas" w:hAnsi="Consolas" w:cs="Consolas"/>
          <w:lang w:val="en-CH"/>
        </w:rPr>
        <w:t>GET  /turbines</w:t>
      </w:r>
      <w:r w:rsidRPr="0096681A">
        <w:rPr>
          <w:lang w:val="en-CH"/>
        </w:rPr>
        <w:t xml:space="preserve"> — read all turbines (id, name, location, status)</w:t>
      </w:r>
    </w:p>
    <w:p w14:paraId="74562289" w14:textId="13E19499" w:rsidR="0096681A" w:rsidRPr="0096681A" w:rsidRDefault="0096681A" w:rsidP="00B71374">
      <w:pPr>
        <w:pStyle w:val="Sectiontext"/>
        <w:numPr>
          <w:ilvl w:val="1"/>
          <w:numId w:val="14"/>
        </w:numPr>
        <w:rPr>
          <w:lang w:val="en-CH"/>
        </w:rPr>
      </w:pPr>
      <w:r w:rsidRPr="0096681A">
        <w:rPr>
          <w:rFonts w:ascii="Consolas" w:hAnsi="Consolas" w:cs="Consolas"/>
          <w:lang w:val="en-CH"/>
        </w:rPr>
        <w:t>GET  /turbines/:id/status</w:t>
      </w:r>
      <w:r w:rsidRPr="0096681A">
        <w:rPr>
          <w:lang w:val="en-CH"/>
        </w:rPr>
        <w:t xml:space="preserve"> — read turbine status</w:t>
      </w:r>
    </w:p>
    <w:p w14:paraId="2777E80B" w14:textId="7C8BA262" w:rsidR="0096681A" w:rsidRPr="0096681A" w:rsidRDefault="0096681A" w:rsidP="00B71374">
      <w:pPr>
        <w:pStyle w:val="Sectiontext"/>
        <w:numPr>
          <w:ilvl w:val="1"/>
          <w:numId w:val="14"/>
        </w:numPr>
        <w:rPr>
          <w:lang w:val="en-CH"/>
        </w:rPr>
      </w:pPr>
      <w:r w:rsidRPr="0096681A">
        <w:rPr>
          <w:rFonts w:ascii="Consolas" w:hAnsi="Consolas" w:cs="Consolas"/>
          <w:lang w:val="en-CH"/>
        </w:rPr>
        <w:t>GET  /turbines/:id/actions</w:t>
      </w:r>
      <w:r w:rsidRPr="0096681A">
        <w:rPr>
          <w:lang w:val="en-CH"/>
        </w:rPr>
        <w:t xml:space="preserve"> — read triggered actions for a turbine</w:t>
      </w:r>
    </w:p>
    <w:p w14:paraId="3E0DB4A7" w14:textId="5EE033BF" w:rsidR="0096681A" w:rsidRPr="0096681A" w:rsidRDefault="0096681A" w:rsidP="00B71374">
      <w:pPr>
        <w:pStyle w:val="Sectiontext"/>
        <w:numPr>
          <w:ilvl w:val="0"/>
          <w:numId w:val="14"/>
        </w:numPr>
        <w:ind w:left="2268" w:hanging="708"/>
        <w:rPr>
          <w:lang w:val="en-CH"/>
        </w:rPr>
      </w:pPr>
      <w:r w:rsidRPr="0096681A">
        <w:rPr>
          <w:lang w:val="en-CH"/>
        </w:rPr>
        <w:t>Protected endpoints (require auth &amp; role):</w:t>
      </w:r>
    </w:p>
    <w:p w14:paraId="2ED84F86" w14:textId="486D2737" w:rsidR="0096681A" w:rsidRPr="0096681A" w:rsidRDefault="0096681A" w:rsidP="00B71374">
      <w:pPr>
        <w:pStyle w:val="Sectiontext"/>
        <w:numPr>
          <w:ilvl w:val="1"/>
          <w:numId w:val="14"/>
        </w:numPr>
        <w:rPr>
          <w:lang w:val="en-CH"/>
        </w:rPr>
      </w:pPr>
      <w:r w:rsidRPr="0096681A">
        <w:rPr>
          <w:rFonts w:ascii="Consolas" w:hAnsi="Consolas" w:cs="Consolas"/>
          <w:lang w:val="en-CH"/>
        </w:rPr>
        <w:t>GET  /alerts</w:t>
      </w:r>
      <w:r w:rsidRPr="0096681A">
        <w:rPr>
          <w:lang w:val="en-CH"/>
        </w:rPr>
        <w:t xml:space="preserve"> — list active alerts</w:t>
      </w:r>
    </w:p>
    <w:p w14:paraId="3B6F8DE3" w14:textId="27750ED5" w:rsidR="0096681A" w:rsidRPr="0096681A" w:rsidRDefault="0096681A" w:rsidP="00B71374">
      <w:pPr>
        <w:pStyle w:val="Sectiontext"/>
        <w:numPr>
          <w:ilvl w:val="1"/>
          <w:numId w:val="14"/>
        </w:numPr>
        <w:rPr>
          <w:lang w:val="en-CH"/>
        </w:rPr>
      </w:pPr>
      <w:r w:rsidRPr="0096681A">
        <w:rPr>
          <w:rFonts w:ascii="Consolas" w:hAnsi="Consolas" w:cs="Consolas"/>
          <w:lang w:val="en-CH"/>
        </w:rPr>
        <w:t>POST /alerts/:id/ack</w:t>
      </w:r>
      <w:r w:rsidRPr="0096681A">
        <w:rPr>
          <w:lang w:val="en-CH"/>
        </w:rPr>
        <w:t xml:space="preserve"> — acknowledge an alert</w:t>
      </w:r>
    </w:p>
    <w:p w14:paraId="41A31EDF" w14:textId="3E784828" w:rsidR="0096681A" w:rsidRPr="0096681A" w:rsidRDefault="0096681A" w:rsidP="00B71374">
      <w:pPr>
        <w:pStyle w:val="Sectiontext"/>
        <w:numPr>
          <w:ilvl w:val="1"/>
          <w:numId w:val="14"/>
        </w:numPr>
        <w:rPr>
          <w:lang w:val="en-CH"/>
        </w:rPr>
      </w:pPr>
      <w:r w:rsidRPr="0096681A">
        <w:rPr>
          <w:rFonts w:ascii="Consolas" w:hAnsi="Consolas" w:cs="Consolas"/>
          <w:lang w:val="en-CH"/>
        </w:rPr>
        <w:t>POST /turbines/:id/control</w:t>
      </w:r>
      <w:r w:rsidRPr="0096681A">
        <w:rPr>
          <w:lang w:val="en-CH"/>
        </w:rPr>
        <w:t xml:space="preserve"> — control turbine pitch and yaw</w:t>
      </w:r>
    </w:p>
    <w:p w14:paraId="29E42FF3" w14:textId="57B7BA70" w:rsidR="0096681A" w:rsidRPr="0096681A" w:rsidRDefault="0096681A" w:rsidP="00B71374">
      <w:pPr>
        <w:pStyle w:val="Sectiontext"/>
        <w:numPr>
          <w:ilvl w:val="1"/>
          <w:numId w:val="14"/>
        </w:numPr>
        <w:rPr>
          <w:lang w:val="en-CH"/>
        </w:rPr>
      </w:pPr>
      <w:r w:rsidRPr="0096681A">
        <w:rPr>
          <w:rFonts w:ascii="Consolas" w:hAnsi="Consolas" w:cs="Consolas"/>
          <w:lang w:val="en-CH"/>
        </w:rPr>
        <w:t>POST /turbines/:id/start</w:t>
      </w:r>
      <w:r w:rsidRPr="0096681A">
        <w:rPr>
          <w:lang w:val="en-CH"/>
        </w:rPr>
        <w:t xml:space="preserve"> — start turbine</w:t>
      </w:r>
    </w:p>
    <w:p w14:paraId="32103613" w14:textId="0AAE31C3" w:rsidR="0096681A" w:rsidRPr="0096681A" w:rsidRDefault="0096681A" w:rsidP="00B71374">
      <w:pPr>
        <w:pStyle w:val="Sectiontext"/>
        <w:numPr>
          <w:ilvl w:val="1"/>
          <w:numId w:val="14"/>
        </w:numPr>
        <w:rPr>
          <w:lang w:val="en-CH"/>
        </w:rPr>
      </w:pPr>
      <w:r w:rsidRPr="0096681A">
        <w:rPr>
          <w:rFonts w:ascii="Consolas" w:hAnsi="Consolas" w:cs="Consolas"/>
          <w:lang w:val="en-CH"/>
        </w:rPr>
        <w:t>POST /turbines/:id/shutdown</w:t>
      </w:r>
      <w:r w:rsidRPr="0096681A">
        <w:rPr>
          <w:lang w:val="en-CH"/>
        </w:rPr>
        <w:t xml:space="preserve"> — shutdown turbine</w:t>
      </w:r>
    </w:p>
    <w:p w14:paraId="32F7449B" w14:textId="1D2AB6A9" w:rsidR="0096681A" w:rsidRPr="0096681A" w:rsidRDefault="0096681A" w:rsidP="00B71374">
      <w:pPr>
        <w:pStyle w:val="Sectiontext"/>
        <w:numPr>
          <w:ilvl w:val="1"/>
          <w:numId w:val="14"/>
        </w:numPr>
        <w:rPr>
          <w:lang w:val="en-CH"/>
        </w:rPr>
      </w:pPr>
      <w:r w:rsidRPr="0096681A">
        <w:rPr>
          <w:rFonts w:ascii="Consolas" w:hAnsi="Consolas" w:cs="Consolas"/>
          <w:lang w:val="en-CH"/>
        </w:rPr>
        <w:t>POST /turbines/:id/maintenance</w:t>
      </w:r>
      <w:r w:rsidRPr="0096681A">
        <w:rPr>
          <w:lang w:val="en-CH"/>
        </w:rPr>
        <w:t xml:space="preserve"> — enter maintenance mode</w:t>
      </w:r>
    </w:p>
    <w:p w14:paraId="530FAFA5" w14:textId="779B5577" w:rsidR="0096681A" w:rsidRPr="0096681A" w:rsidRDefault="0096681A" w:rsidP="00B71374">
      <w:pPr>
        <w:pStyle w:val="Sectiontext"/>
        <w:numPr>
          <w:ilvl w:val="1"/>
          <w:numId w:val="14"/>
        </w:numPr>
        <w:rPr>
          <w:lang w:val="en-CH"/>
        </w:rPr>
      </w:pPr>
      <w:r w:rsidRPr="0096681A">
        <w:rPr>
          <w:rFonts w:ascii="Consolas" w:hAnsi="Consolas" w:cs="Consolas"/>
          <w:lang w:val="en-CH"/>
        </w:rPr>
        <w:t>GET  /turbines/:id/logs</w:t>
      </w:r>
      <w:r w:rsidRPr="0096681A">
        <w:rPr>
          <w:lang w:val="en-CH"/>
        </w:rPr>
        <w:t xml:space="preserve"> — get turbine logs</w:t>
      </w:r>
    </w:p>
    <w:p w14:paraId="1E71E803" w14:textId="52F0B6A2" w:rsidR="0096681A" w:rsidRDefault="0096681A" w:rsidP="00B71374">
      <w:pPr>
        <w:pStyle w:val="Sectiontext"/>
        <w:numPr>
          <w:ilvl w:val="1"/>
          <w:numId w:val="14"/>
        </w:numPr>
        <w:rPr>
          <w:lang w:val="en-CH"/>
        </w:rPr>
      </w:pPr>
      <w:r w:rsidRPr="0096681A">
        <w:rPr>
          <w:rFonts w:ascii="Consolas" w:hAnsi="Consolas" w:cs="Consolas"/>
          <w:lang w:val="en-CH"/>
        </w:rPr>
        <w:t>POST /auth/assign</w:t>
      </w:r>
      <w:r w:rsidRPr="0096681A">
        <w:rPr>
          <w:lang w:val="en-CH"/>
        </w:rPr>
        <w:t>-role (admin only)</w:t>
      </w:r>
    </w:p>
    <w:p w14:paraId="42629092" w14:textId="05A31761" w:rsidR="0096681A" w:rsidRPr="00F75140" w:rsidRDefault="00F75140" w:rsidP="0096681A">
      <w:pPr>
        <w:pStyle w:val="Sectiontext"/>
        <w:ind w:left="1418"/>
        <w:rPr>
          <w:b/>
          <w:lang w:val="en-CH"/>
        </w:rPr>
      </w:pPr>
      <w:r w:rsidRPr="00F75140">
        <w:rPr>
          <w:b/>
          <w:lang w:val="en-CH"/>
        </w:rPr>
        <w:t>2. External API Integration</w:t>
      </w:r>
    </w:p>
    <w:p w14:paraId="452DA8A5" w14:textId="77777777" w:rsidR="00F75140" w:rsidRPr="00F75140" w:rsidRDefault="00F75140" w:rsidP="00F75140">
      <w:pPr>
        <w:pStyle w:val="Sectiontext"/>
        <w:ind w:left="1418"/>
        <w:rPr>
          <w:lang w:val="en-CH"/>
        </w:rPr>
      </w:pPr>
      <w:r w:rsidRPr="00F75140">
        <w:rPr>
          <w:lang w:val="en-CH"/>
        </w:rPr>
        <w:t>Turbine status is not stored locally. You must fetch live data from an external API when the frontend requests it.</w:t>
      </w:r>
    </w:p>
    <w:p w14:paraId="68536709" w14:textId="01B43D2A" w:rsidR="00F75140" w:rsidRPr="00F75140" w:rsidRDefault="00F75140" w:rsidP="00F75140">
      <w:pPr>
        <w:pStyle w:val="Sectiontext"/>
        <w:ind w:left="1418"/>
        <w:rPr>
          <w:lang w:val="en-CH"/>
        </w:rPr>
      </w:pPr>
      <w:r w:rsidRPr="00F75140">
        <w:rPr>
          <w:lang w:val="en-CH"/>
        </w:rPr>
        <w:t>You do not need to implement a polling mechanism; the frontend will request data as needed.</w:t>
      </w:r>
    </w:p>
    <w:p w14:paraId="627A5103" w14:textId="30A89952" w:rsidR="00F75140" w:rsidRPr="00F75140" w:rsidRDefault="00F75140" w:rsidP="00F75140">
      <w:pPr>
        <w:pStyle w:val="Sectiontext"/>
        <w:ind w:left="1418"/>
        <w:rPr>
          <w:lang w:val="en-CH"/>
        </w:rPr>
      </w:pPr>
      <w:r w:rsidRPr="00F75140">
        <w:rPr>
          <w:u w:val="single"/>
          <w:lang w:val="en-CH"/>
        </w:rPr>
        <w:t>External API Info:</w:t>
      </w:r>
    </w:p>
    <w:p w14:paraId="793A5913" w14:textId="4F0E9F27" w:rsidR="00F75140" w:rsidRPr="00F75140" w:rsidRDefault="00F75140" w:rsidP="00F75140">
      <w:pPr>
        <w:pStyle w:val="Sectiontext"/>
        <w:ind w:left="1418"/>
        <w:rPr>
          <w:lang w:val="en-CH"/>
        </w:rPr>
      </w:pPr>
      <w:r w:rsidRPr="00F75140">
        <w:rPr>
          <w:lang w:val="en-CH"/>
        </w:rPr>
        <w:t>Two URLs are provided during the competition:</w:t>
      </w:r>
    </w:p>
    <w:p w14:paraId="73991309" w14:textId="666CD4C6" w:rsidR="00F75140" w:rsidRPr="00F75140" w:rsidRDefault="00F75140" w:rsidP="00B71374">
      <w:pPr>
        <w:pStyle w:val="Sectiontext"/>
        <w:numPr>
          <w:ilvl w:val="0"/>
          <w:numId w:val="14"/>
        </w:numPr>
        <w:ind w:left="2268" w:hanging="708"/>
        <w:rPr>
          <w:lang w:val="en-CH"/>
        </w:rPr>
      </w:pPr>
      <w:r w:rsidRPr="00F75140">
        <w:rPr>
          <w:lang w:val="en-CH"/>
        </w:rPr>
        <w:t>Mock API base URL (e.g. http://mock-api:8000) – use this in code for all programmatic calls:</w:t>
      </w:r>
      <w:r>
        <w:rPr>
          <w:lang w:val="en-CH"/>
        </w:rPr>
        <w:t xml:space="preserve"> </w:t>
      </w:r>
      <w:r w:rsidRPr="00F75140">
        <w:rPr>
          <w:rFonts w:ascii="Consolas" w:hAnsi="Consolas" w:cs="Consolas"/>
          <w:lang w:val="en-CH"/>
        </w:rPr>
        <w:t>GET /turbines</w:t>
      </w:r>
      <w:r w:rsidRPr="00F75140">
        <w:rPr>
          <w:lang w:val="en-CH"/>
        </w:rPr>
        <w:t xml:space="preserve">, </w:t>
      </w:r>
      <w:r w:rsidRPr="00F75140">
        <w:rPr>
          <w:rFonts w:ascii="Consolas" w:hAnsi="Consolas" w:cs="Consolas"/>
          <w:lang w:val="en-CH"/>
        </w:rPr>
        <w:t>GET /turbines/:id/logs</w:t>
      </w:r>
      <w:r w:rsidRPr="00F75140">
        <w:rPr>
          <w:lang w:val="en-CH"/>
        </w:rPr>
        <w:t xml:space="preserve">, </w:t>
      </w:r>
      <w:r w:rsidRPr="00F75140">
        <w:rPr>
          <w:rFonts w:ascii="Consolas" w:hAnsi="Consolas" w:cs="Consolas"/>
          <w:lang w:val="en-CH"/>
        </w:rPr>
        <w:t>POST /turbines/:id/control</w:t>
      </w:r>
      <w:r w:rsidRPr="00F75140">
        <w:rPr>
          <w:lang w:val="en-CH"/>
        </w:rPr>
        <w:t>, etc.</w:t>
      </w:r>
    </w:p>
    <w:p w14:paraId="6F32ACE7" w14:textId="32C39367" w:rsidR="0096681A" w:rsidRDefault="00F75140" w:rsidP="00B71374">
      <w:pPr>
        <w:pStyle w:val="Sectiontext"/>
        <w:numPr>
          <w:ilvl w:val="0"/>
          <w:numId w:val="14"/>
        </w:numPr>
        <w:ind w:left="2268" w:hanging="708"/>
        <w:rPr>
          <w:lang w:val="en-CH"/>
        </w:rPr>
      </w:pPr>
      <w:r w:rsidRPr="00F75140">
        <w:rPr>
          <w:lang w:val="en-CH"/>
        </w:rPr>
        <w:t>Control-panel URL (e.g. http://mock-control:8080) - a browser-only UI for manually simulating</w:t>
      </w:r>
      <w:r>
        <w:rPr>
          <w:lang w:val="en-CH"/>
        </w:rPr>
        <w:t xml:space="preserve"> </w:t>
      </w:r>
      <w:r w:rsidRPr="00F75140">
        <w:rPr>
          <w:lang w:val="en-CH"/>
        </w:rPr>
        <w:t>scenarios (empty data, partial data, errors). Do not call it from your backend.</w:t>
      </w:r>
    </w:p>
    <w:p w14:paraId="4F690BF2" w14:textId="561543FF" w:rsidR="00F75140" w:rsidRPr="00F75140" w:rsidRDefault="00F75140" w:rsidP="00F75140">
      <w:pPr>
        <w:pStyle w:val="Sectiontext"/>
        <w:ind w:left="1418"/>
        <w:rPr>
          <w:lang w:val="en-CH"/>
        </w:rPr>
      </w:pPr>
      <w:r w:rsidRPr="00F75140">
        <w:rPr>
          <w:lang w:val="en-CH"/>
        </w:rPr>
        <w:t>Mock API Details:</w:t>
      </w:r>
    </w:p>
    <w:p w14:paraId="0BFC22E7" w14:textId="5E30BC90" w:rsidR="00F75140" w:rsidRPr="00F75140" w:rsidRDefault="00F75140" w:rsidP="00B71374">
      <w:pPr>
        <w:pStyle w:val="Sectiontext"/>
        <w:numPr>
          <w:ilvl w:val="0"/>
          <w:numId w:val="14"/>
        </w:numPr>
        <w:ind w:left="2268" w:hanging="708"/>
        <w:rPr>
          <w:lang w:val="en-CH"/>
        </w:rPr>
      </w:pPr>
      <w:r w:rsidRPr="00F75140">
        <w:rPr>
          <w:lang w:val="en-CH"/>
        </w:rPr>
        <w:t xml:space="preserve">Authentication: Send </w:t>
      </w:r>
      <w:r w:rsidRPr="00F75140">
        <w:rPr>
          <w:rFonts w:ascii="Consolas" w:hAnsi="Consolas" w:cs="Consolas"/>
          <w:lang w:val="en-CH"/>
        </w:rPr>
        <w:t>Authorization: Bearer &lt;token&gt;</w:t>
      </w:r>
      <w:r w:rsidRPr="00F75140">
        <w:rPr>
          <w:lang w:val="en-CH"/>
        </w:rPr>
        <w:t xml:space="preserve"> in headers (token will be provided during the competition).</w:t>
      </w:r>
    </w:p>
    <w:p w14:paraId="62D39F2E" w14:textId="46AD53B1" w:rsidR="00F75140" w:rsidRPr="00F75140" w:rsidRDefault="00F75140" w:rsidP="00B71374">
      <w:pPr>
        <w:pStyle w:val="Sectiontext"/>
        <w:numPr>
          <w:ilvl w:val="0"/>
          <w:numId w:val="14"/>
        </w:numPr>
        <w:ind w:left="2268" w:hanging="708"/>
        <w:rPr>
          <w:lang w:val="en-CH"/>
        </w:rPr>
      </w:pPr>
      <w:r w:rsidRPr="00F75140">
        <w:rPr>
          <w:lang w:val="en-CH"/>
        </w:rPr>
        <w:t xml:space="preserve">Endpoint: </w:t>
      </w:r>
      <w:r w:rsidRPr="00F75140">
        <w:rPr>
          <w:rFonts w:ascii="Consolas" w:hAnsi="Consolas" w:cs="Consolas"/>
          <w:lang w:val="en-CH"/>
        </w:rPr>
        <w:t>GET /turbines</w:t>
      </w:r>
    </w:p>
    <w:p w14:paraId="178015A1" w14:textId="1AB4B4FC" w:rsidR="00F75140" w:rsidRDefault="00F75140" w:rsidP="00B71374">
      <w:pPr>
        <w:pStyle w:val="Sectiontext"/>
        <w:numPr>
          <w:ilvl w:val="0"/>
          <w:numId w:val="14"/>
        </w:numPr>
        <w:ind w:left="2268" w:hanging="708"/>
        <w:rPr>
          <w:lang w:val="en-CH"/>
        </w:rPr>
      </w:pPr>
      <w:r w:rsidRPr="00F75140">
        <w:rPr>
          <w:lang w:val="en-CH"/>
        </w:rPr>
        <w:t>Returns:</w:t>
      </w:r>
    </w:p>
    <w:p w14:paraId="698E7F40" w14:textId="29DA63EF" w:rsidR="0096681A" w:rsidRDefault="00F75140" w:rsidP="00F75140">
      <w:pPr>
        <w:spacing w:after="160"/>
        <w:rPr>
          <w:lang w:val="en-CH"/>
        </w:rPr>
      </w:pPr>
      <w:r>
        <w:rPr>
          <w:lang w:val="en-CH"/>
        </w:rPr>
        <w:br w:type="page"/>
      </w:r>
    </w:p>
    <w:p w14:paraId="520C6E67" w14:textId="77777777" w:rsidR="00F75140" w:rsidRPr="00F75140" w:rsidRDefault="00F75140" w:rsidP="00F75140">
      <w:pPr>
        <w:pStyle w:val="Sectiontext"/>
        <w:ind w:left="1418"/>
        <w:rPr>
          <w:rFonts w:ascii="Consolas" w:hAnsi="Consolas" w:cs="Consolas"/>
          <w:lang w:val="en-CH"/>
        </w:rPr>
      </w:pPr>
      <w:r w:rsidRPr="00F75140">
        <w:rPr>
          <w:rFonts w:ascii="Consolas" w:hAnsi="Consolas" w:cs="Consolas"/>
          <w:lang w:val="en-CH"/>
        </w:rPr>
        <w:lastRenderedPageBreak/>
        <w:t>{</w:t>
      </w:r>
    </w:p>
    <w:p w14:paraId="41F434D8" w14:textId="77777777" w:rsidR="00F75140" w:rsidRPr="00F75140" w:rsidRDefault="00F75140" w:rsidP="00F75140">
      <w:pPr>
        <w:pStyle w:val="Sectiontext"/>
        <w:ind w:left="1418"/>
        <w:rPr>
          <w:rFonts w:ascii="Consolas" w:hAnsi="Consolas" w:cs="Consolas"/>
          <w:lang w:val="en-CH"/>
        </w:rPr>
      </w:pPr>
      <w:r w:rsidRPr="00F75140">
        <w:rPr>
          <w:rFonts w:ascii="Consolas" w:hAnsi="Consolas" w:cs="Consolas"/>
          <w:lang w:val="en-CH"/>
        </w:rPr>
        <w:t xml:space="preserve">    "timestamp": "2025-06-21T10:12:00Z",</w:t>
      </w:r>
    </w:p>
    <w:p w14:paraId="509C0AA0" w14:textId="77777777" w:rsidR="00F75140" w:rsidRPr="00F75140" w:rsidRDefault="00F75140" w:rsidP="00F75140">
      <w:pPr>
        <w:pStyle w:val="Sectiontext"/>
        <w:ind w:left="1418"/>
        <w:rPr>
          <w:rFonts w:ascii="Consolas" w:hAnsi="Consolas" w:cs="Consolas"/>
          <w:lang w:val="en-CH"/>
        </w:rPr>
      </w:pPr>
      <w:r w:rsidRPr="00F75140">
        <w:rPr>
          <w:rFonts w:ascii="Consolas" w:hAnsi="Consolas" w:cs="Consolas"/>
          <w:lang w:val="en-CH"/>
        </w:rPr>
        <w:t xml:space="preserve">    "data": [</w:t>
      </w:r>
    </w:p>
    <w:p w14:paraId="0D5072E5" w14:textId="77777777" w:rsidR="00F75140" w:rsidRPr="00F75140" w:rsidRDefault="00F75140" w:rsidP="00F75140">
      <w:pPr>
        <w:pStyle w:val="Sectiontext"/>
        <w:ind w:left="1418"/>
        <w:rPr>
          <w:rFonts w:ascii="Consolas" w:hAnsi="Consolas" w:cs="Consolas"/>
          <w:lang w:val="en-CH"/>
        </w:rPr>
      </w:pPr>
      <w:r w:rsidRPr="00F75140">
        <w:rPr>
          <w:rFonts w:ascii="Consolas" w:hAnsi="Consolas" w:cs="Consolas"/>
          <w:lang w:val="en-CH"/>
        </w:rPr>
        <w:t xml:space="preserve">        {</w:t>
      </w:r>
    </w:p>
    <w:p w14:paraId="62547BB4" w14:textId="77777777" w:rsidR="00F75140" w:rsidRPr="00F75140" w:rsidRDefault="00F75140" w:rsidP="00F75140">
      <w:pPr>
        <w:pStyle w:val="Sectiontext"/>
        <w:ind w:left="1418"/>
        <w:rPr>
          <w:rFonts w:ascii="Consolas" w:hAnsi="Consolas" w:cs="Consolas"/>
          <w:lang w:val="en-CH"/>
        </w:rPr>
      </w:pPr>
      <w:r w:rsidRPr="00F75140">
        <w:rPr>
          <w:rFonts w:ascii="Consolas" w:hAnsi="Consolas" w:cs="Consolas"/>
          <w:lang w:val="en-CH"/>
        </w:rPr>
        <w:t xml:space="preserve">            "id": 1,</w:t>
      </w:r>
    </w:p>
    <w:p w14:paraId="5E1A914A" w14:textId="77777777" w:rsidR="00F75140" w:rsidRPr="00F75140" w:rsidRDefault="00F75140" w:rsidP="00F75140">
      <w:pPr>
        <w:pStyle w:val="Sectiontext"/>
        <w:ind w:left="1418"/>
        <w:rPr>
          <w:rFonts w:ascii="Consolas" w:hAnsi="Consolas" w:cs="Consolas"/>
          <w:lang w:val="en-CH"/>
        </w:rPr>
      </w:pPr>
      <w:r w:rsidRPr="00F75140">
        <w:rPr>
          <w:rFonts w:ascii="Consolas" w:hAnsi="Consolas" w:cs="Consolas"/>
          <w:lang w:val="en-CH"/>
        </w:rPr>
        <w:t xml:space="preserve">            "name": "Turbine A1",</w:t>
      </w:r>
    </w:p>
    <w:p w14:paraId="3C44A91D" w14:textId="77777777" w:rsidR="00F75140" w:rsidRPr="00F75140" w:rsidRDefault="00F75140" w:rsidP="00F75140">
      <w:pPr>
        <w:pStyle w:val="Sectiontext"/>
        <w:ind w:left="1418"/>
        <w:rPr>
          <w:rFonts w:ascii="Consolas" w:hAnsi="Consolas" w:cs="Consolas"/>
          <w:lang w:val="en-CH"/>
        </w:rPr>
      </w:pPr>
      <w:r w:rsidRPr="00F75140">
        <w:rPr>
          <w:rFonts w:ascii="Consolas" w:hAnsi="Consolas" w:cs="Consolas"/>
          <w:lang w:val="en-CH"/>
        </w:rPr>
        <w:t xml:space="preserve">            "location": {</w:t>
      </w:r>
    </w:p>
    <w:p w14:paraId="31188039" w14:textId="77777777" w:rsidR="00F75140" w:rsidRPr="00F75140" w:rsidRDefault="00F75140" w:rsidP="00F75140">
      <w:pPr>
        <w:pStyle w:val="Sectiontext"/>
        <w:ind w:left="1418"/>
        <w:rPr>
          <w:rFonts w:ascii="Consolas" w:hAnsi="Consolas" w:cs="Consolas"/>
          <w:lang w:val="en-CH"/>
        </w:rPr>
      </w:pPr>
      <w:r w:rsidRPr="00F75140">
        <w:rPr>
          <w:rFonts w:ascii="Consolas" w:hAnsi="Consolas" w:cs="Consolas"/>
          <w:lang w:val="en-CH"/>
        </w:rPr>
        <w:t xml:space="preserve">                "lat": 56.4501,</w:t>
      </w:r>
    </w:p>
    <w:p w14:paraId="13FBD783" w14:textId="77777777" w:rsidR="00F75140" w:rsidRPr="00F75140" w:rsidRDefault="00F75140" w:rsidP="00F75140">
      <w:pPr>
        <w:pStyle w:val="Sectiontext"/>
        <w:ind w:left="1418"/>
        <w:rPr>
          <w:rFonts w:ascii="Consolas" w:hAnsi="Consolas" w:cs="Consolas"/>
          <w:lang w:val="en-CH"/>
        </w:rPr>
      </w:pPr>
      <w:r w:rsidRPr="00F75140">
        <w:rPr>
          <w:rFonts w:ascii="Consolas" w:hAnsi="Consolas" w:cs="Consolas"/>
          <w:lang w:val="en-CH"/>
        </w:rPr>
        <w:t xml:space="preserve">                "lng": 8.3465</w:t>
      </w:r>
    </w:p>
    <w:p w14:paraId="3F877709" w14:textId="77777777" w:rsidR="00F75140" w:rsidRPr="00F75140" w:rsidRDefault="00F75140" w:rsidP="00F75140">
      <w:pPr>
        <w:pStyle w:val="Sectiontext"/>
        <w:ind w:left="1418"/>
        <w:rPr>
          <w:rFonts w:ascii="Consolas" w:hAnsi="Consolas" w:cs="Consolas"/>
          <w:lang w:val="en-CH"/>
        </w:rPr>
      </w:pPr>
      <w:r w:rsidRPr="00F75140">
        <w:rPr>
          <w:rFonts w:ascii="Consolas" w:hAnsi="Consolas" w:cs="Consolas"/>
          <w:lang w:val="en-CH"/>
        </w:rPr>
        <w:t xml:space="preserve">            },</w:t>
      </w:r>
    </w:p>
    <w:p w14:paraId="4AEE61D2" w14:textId="77777777" w:rsidR="00F75140" w:rsidRPr="00F75140" w:rsidRDefault="00F75140" w:rsidP="00F75140">
      <w:pPr>
        <w:pStyle w:val="Sectiontext"/>
        <w:ind w:left="1418"/>
        <w:rPr>
          <w:rFonts w:ascii="Consolas" w:hAnsi="Consolas" w:cs="Consolas"/>
          <w:lang w:val="en-CH"/>
        </w:rPr>
      </w:pPr>
      <w:r w:rsidRPr="00F75140">
        <w:rPr>
          <w:rFonts w:ascii="Consolas" w:hAnsi="Consolas" w:cs="Consolas"/>
          <w:lang w:val="en-CH"/>
        </w:rPr>
        <w:t xml:space="preserve">            "rpm": 47,</w:t>
      </w:r>
    </w:p>
    <w:p w14:paraId="362B8F0E" w14:textId="77777777" w:rsidR="00F75140" w:rsidRPr="00F75140" w:rsidRDefault="00F75140" w:rsidP="00F75140">
      <w:pPr>
        <w:pStyle w:val="Sectiontext"/>
        <w:ind w:left="1418"/>
        <w:rPr>
          <w:rFonts w:ascii="Consolas" w:hAnsi="Consolas" w:cs="Consolas"/>
          <w:lang w:val="en-CH"/>
        </w:rPr>
      </w:pPr>
      <w:r w:rsidRPr="00F75140">
        <w:rPr>
          <w:rFonts w:ascii="Consolas" w:hAnsi="Consolas" w:cs="Consolas"/>
          <w:lang w:val="en-CH"/>
        </w:rPr>
        <w:t xml:space="preserve">            "powerMw": 1.9,</w:t>
      </w:r>
    </w:p>
    <w:p w14:paraId="401BD6CA" w14:textId="77777777" w:rsidR="00F75140" w:rsidRPr="00F75140" w:rsidRDefault="00F75140" w:rsidP="00F75140">
      <w:pPr>
        <w:pStyle w:val="Sectiontext"/>
        <w:ind w:left="1418"/>
        <w:rPr>
          <w:rFonts w:ascii="Consolas" w:hAnsi="Consolas" w:cs="Consolas"/>
          <w:lang w:val="en-CH"/>
        </w:rPr>
      </w:pPr>
      <w:r w:rsidRPr="00F75140">
        <w:rPr>
          <w:rFonts w:ascii="Consolas" w:hAnsi="Consolas" w:cs="Consolas"/>
          <w:lang w:val="en-CH"/>
        </w:rPr>
        <w:t xml:space="preserve">            "yaw": 270,</w:t>
      </w:r>
    </w:p>
    <w:p w14:paraId="070BE0E6" w14:textId="77777777" w:rsidR="00F75140" w:rsidRPr="00F75140" w:rsidRDefault="00F75140" w:rsidP="00F75140">
      <w:pPr>
        <w:pStyle w:val="Sectiontext"/>
        <w:ind w:left="1418"/>
        <w:rPr>
          <w:rFonts w:ascii="Consolas" w:hAnsi="Consolas" w:cs="Consolas"/>
          <w:lang w:val="en-CH"/>
        </w:rPr>
      </w:pPr>
      <w:r w:rsidRPr="00F75140">
        <w:rPr>
          <w:rFonts w:ascii="Consolas" w:hAnsi="Consolas" w:cs="Consolas"/>
          <w:lang w:val="en-CH"/>
        </w:rPr>
        <w:t xml:space="preserve">            "pitch": 22,</w:t>
      </w:r>
    </w:p>
    <w:p w14:paraId="6DBF7F0A" w14:textId="77777777" w:rsidR="00F75140" w:rsidRPr="00F75140" w:rsidRDefault="00F75140" w:rsidP="00F75140">
      <w:pPr>
        <w:pStyle w:val="Sectiontext"/>
        <w:ind w:left="1418"/>
        <w:rPr>
          <w:rFonts w:ascii="Consolas" w:hAnsi="Consolas" w:cs="Consolas"/>
          <w:lang w:val="en-CH"/>
        </w:rPr>
      </w:pPr>
      <w:r w:rsidRPr="00F75140">
        <w:rPr>
          <w:rFonts w:ascii="Consolas" w:hAnsi="Consolas" w:cs="Consolas"/>
          <w:lang w:val="en-CH"/>
        </w:rPr>
        <w:t xml:space="preserve">            "temperature": 35.2,</w:t>
      </w:r>
    </w:p>
    <w:p w14:paraId="66799845" w14:textId="77777777" w:rsidR="00F75140" w:rsidRPr="00F75140" w:rsidRDefault="00F75140" w:rsidP="00F75140">
      <w:pPr>
        <w:pStyle w:val="Sectiontext"/>
        <w:ind w:left="1418"/>
        <w:rPr>
          <w:rFonts w:ascii="Consolas" w:hAnsi="Consolas" w:cs="Consolas"/>
          <w:lang w:val="en-CH"/>
        </w:rPr>
      </w:pPr>
      <w:r w:rsidRPr="00F75140">
        <w:rPr>
          <w:rFonts w:ascii="Consolas" w:hAnsi="Consolas" w:cs="Consolas"/>
          <w:lang w:val="en-CH"/>
        </w:rPr>
        <w:t xml:space="preserve">            "status": "started"</w:t>
      </w:r>
    </w:p>
    <w:p w14:paraId="61D36FCC" w14:textId="77777777" w:rsidR="00F75140" w:rsidRPr="00F75140" w:rsidRDefault="00F75140" w:rsidP="00F75140">
      <w:pPr>
        <w:pStyle w:val="Sectiontext"/>
        <w:ind w:left="1418"/>
        <w:rPr>
          <w:rFonts w:ascii="Consolas" w:hAnsi="Consolas" w:cs="Consolas"/>
          <w:lang w:val="en-CH"/>
        </w:rPr>
      </w:pPr>
      <w:r w:rsidRPr="00F75140">
        <w:rPr>
          <w:rFonts w:ascii="Consolas" w:hAnsi="Consolas" w:cs="Consolas"/>
          <w:lang w:val="en-CH"/>
        </w:rPr>
        <w:t xml:space="preserve">        },</w:t>
      </w:r>
    </w:p>
    <w:p w14:paraId="0774D20F" w14:textId="77777777" w:rsidR="00F75140" w:rsidRPr="00F75140" w:rsidRDefault="00F75140" w:rsidP="00F75140">
      <w:pPr>
        <w:pStyle w:val="Sectiontext"/>
        <w:ind w:left="1418"/>
        <w:rPr>
          <w:rFonts w:ascii="Consolas" w:hAnsi="Consolas" w:cs="Consolas"/>
          <w:lang w:val="en-CH"/>
        </w:rPr>
      </w:pPr>
      <w:r w:rsidRPr="00F75140">
        <w:rPr>
          <w:rFonts w:ascii="Consolas" w:hAnsi="Consolas" w:cs="Consolas"/>
          <w:lang w:val="en-CH"/>
        </w:rPr>
        <w:t xml:space="preserve">        ...</w:t>
      </w:r>
    </w:p>
    <w:p w14:paraId="27AB40F9" w14:textId="77777777" w:rsidR="00F75140" w:rsidRPr="00F75140" w:rsidRDefault="00F75140" w:rsidP="00F75140">
      <w:pPr>
        <w:pStyle w:val="Sectiontext"/>
        <w:ind w:left="1418"/>
        <w:rPr>
          <w:rFonts w:ascii="Consolas" w:hAnsi="Consolas" w:cs="Consolas"/>
          <w:lang w:val="en-CH"/>
        </w:rPr>
      </w:pPr>
      <w:r w:rsidRPr="00F75140">
        <w:rPr>
          <w:rFonts w:ascii="Consolas" w:hAnsi="Consolas" w:cs="Consolas"/>
          <w:lang w:val="en-CH"/>
        </w:rPr>
        <w:t xml:space="preserve">    ]</w:t>
      </w:r>
    </w:p>
    <w:p w14:paraId="3D9E0AB5" w14:textId="6FE85AC9" w:rsidR="00F75140" w:rsidRPr="00F75140" w:rsidRDefault="00F75140" w:rsidP="00F75140">
      <w:pPr>
        <w:pStyle w:val="Sectiontext"/>
        <w:ind w:left="1418"/>
        <w:rPr>
          <w:rFonts w:ascii="Consolas" w:hAnsi="Consolas" w:cs="Consolas"/>
          <w:lang w:val="en-CH"/>
        </w:rPr>
      </w:pPr>
      <w:r w:rsidRPr="00F75140">
        <w:rPr>
          <w:rFonts w:ascii="Consolas" w:hAnsi="Consolas" w:cs="Consolas"/>
          <w:lang w:val="en-CH"/>
        </w:rPr>
        <w:t>}</w:t>
      </w:r>
    </w:p>
    <w:p w14:paraId="5E673B5B" w14:textId="3BAC058C" w:rsidR="00F75140" w:rsidRPr="00F75140" w:rsidRDefault="00F75140" w:rsidP="00F75140">
      <w:pPr>
        <w:pStyle w:val="Sectiontext"/>
        <w:ind w:left="1418"/>
        <w:rPr>
          <w:lang w:val="en-CH"/>
        </w:rPr>
      </w:pPr>
      <w:r w:rsidRPr="00F75140">
        <w:rPr>
          <w:lang w:val="en-CH"/>
        </w:rPr>
        <w:t>An OpenAPI specification will be provided during the competition.</w:t>
      </w:r>
    </w:p>
    <w:p w14:paraId="6B36B1FA" w14:textId="53378D97" w:rsidR="00F75140" w:rsidRDefault="00F75140" w:rsidP="00F75140">
      <w:pPr>
        <w:pStyle w:val="Sectiontext"/>
        <w:ind w:left="1418"/>
        <w:rPr>
          <w:lang w:val="en-CH"/>
        </w:rPr>
      </w:pPr>
      <w:r w:rsidRPr="00F75140">
        <w:rPr>
          <w:lang w:val="en-CH"/>
        </w:rPr>
        <w:t>It would not make sense to work with the real external API during the competition, you will be provided with a mock</w:t>
      </w:r>
      <w:r>
        <w:rPr>
          <w:lang w:val="en-CH"/>
        </w:rPr>
        <w:t xml:space="preserve"> </w:t>
      </w:r>
      <w:r w:rsidRPr="00F75140">
        <w:rPr>
          <w:lang w:val="en-CH"/>
        </w:rPr>
        <w:t>server that simulates the external API. This mock server also includes a control panel where you can simulate</w:t>
      </w:r>
      <w:r>
        <w:rPr>
          <w:lang w:val="en-CH"/>
        </w:rPr>
        <w:t xml:space="preserve"> </w:t>
      </w:r>
      <w:r w:rsidRPr="00F75140">
        <w:rPr>
          <w:lang w:val="en-CH"/>
        </w:rPr>
        <w:t>scenarios, such as empty data, partial data, missing properties or errors.</w:t>
      </w:r>
    </w:p>
    <w:p w14:paraId="2987C977" w14:textId="35CA30DE" w:rsidR="00F75140" w:rsidRDefault="00F75140" w:rsidP="0096681A">
      <w:pPr>
        <w:pStyle w:val="Sectiontext"/>
        <w:ind w:left="1418"/>
        <w:rPr>
          <w:lang w:val="en-CH"/>
        </w:rPr>
      </w:pPr>
      <w:r w:rsidRPr="00F75140">
        <w:rPr>
          <w:lang w:val="en-CH"/>
        </w:rPr>
        <w:t>Each turbine has the following properties.</w:t>
      </w:r>
    </w:p>
    <w:tbl>
      <w:tblPr>
        <w:tblStyle w:val="GridTable1Light-Accent1"/>
        <w:tblW w:w="0" w:type="auto"/>
        <w:tblInd w:w="1412" w:type="dxa"/>
        <w:tblLook w:val="04A0" w:firstRow="1" w:lastRow="0" w:firstColumn="1" w:lastColumn="0" w:noHBand="0" w:noVBand="1"/>
      </w:tblPr>
      <w:tblGrid>
        <w:gridCol w:w="1554"/>
        <w:gridCol w:w="1134"/>
        <w:gridCol w:w="5522"/>
      </w:tblGrid>
      <w:tr w:rsidR="00F75140" w14:paraId="64E67B01" w14:textId="77777777" w:rsidTr="003D5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4" w:type="dxa"/>
          </w:tcPr>
          <w:p w14:paraId="69586CF5" w14:textId="62CD9BA4" w:rsidR="00F75140" w:rsidRDefault="00F75140" w:rsidP="0096681A">
            <w:pPr>
              <w:pStyle w:val="Sectiontext"/>
              <w:ind w:left="0"/>
              <w:rPr>
                <w:lang w:val="en-CH"/>
              </w:rPr>
            </w:pPr>
            <w:r w:rsidRPr="00F75140">
              <w:rPr>
                <w:lang w:val="en-CH"/>
              </w:rPr>
              <w:t>Property</w:t>
            </w:r>
          </w:p>
        </w:tc>
        <w:tc>
          <w:tcPr>
            <w:tcW w:w="1134" w:type="dxa"/>
          </w:tcPr>
          <w:p w14:paraId="0058DA2F" w14:textId="3A0F3BFC" w:rsidR="00F75140" w:rsidRDefault="00F75140" w:rsidP="0096681A">
            <w:pPr>
              <w:pStyle w:val="Sectiontext"/>
              <w:ind w:left="0"/>
              <w:cnfStyle w:val="100000000000" w:firstRow="1" w:lastRow="0" w:firstColumn="0" w:lastColumn="0" w:oddVBand="0" w:evenVBand="0" w:oddHBand="0" w:evenHBand="0" w:firstRowFirstColumn="0" w:firstRowLastColumn="0" w:lastRowFirstColumn="0" w:lastRowLastColumn="0"/>
              <w:rPr>
                <w:lang w:val="en-CH"/>
              </w:rPr>
            </w:pPr>
            <w:r w:rsidRPr="00F75140">
              <w:rPr>
                <w:lang w:val="en-CH"/>
              </w:rPr>
              <w:t>Type</w:t>
            </w:r>
          </w:p>
        </w:tc>
        <w:tc>
          <w:tcPr>
            <w:tcW w:w="5522" w:type="dxa"/>
          </w:tcPr>
          <w:p w14:paraId="6BB6F51E" w14:textId="16AAE45D" w:rsidR="00F75140" w:rsidRDefault="00F75140" w:rsidP="0096681A">
            <w:pPr>
              <w:pStyle w:val="Sectiontext"/>
              <w:ind w:left="0"/>
              <w:cnfStyle w:val="100000000000" w:firstRow="1" w:lastRow="0" w:firstColumn="0" w:lastColumn="0" w:oddVBand="0" w:evenVBand="0" w:oddHBand="0" w:evenHBand="0" w:firstRowFirstColumn="0" w:firstRowLastColumn="0" w:lastRowFirstColumn="0" w:lastRowLastColumn="0"/>
              <w:rPr>
                <w:lang w:val="en-CH"/>
              </w:rPr>
            </w:pPr>
            <w:r w:rsidRPr="00F75140">
              <w:rPr>
                <w:lang w:val="en-CH"/>
              </w:rPr>
              <w:t>Description</w:t>
            </w:r>
          </w:p>
        </w:tc>
      </w:tr>
      <w:tr w:rsidR="00F75140" w14:paraId="78225BB4" w14:textId="77777777" w:rsidTr="003D5CAA">
        <w:tc>
          <w:tcPr>
            <w:cnfStyle w:val="001000000000" w:firstRow="0" w:lastRow="0" w:firstColumn="1" w:lastColumn="0" w:oddVBand="0" w:evenVBand="0" w:oddHBand="0" w:evenHBand="0" w:firstRowFirstColumn="0" w:firstRowLastColumn="0" w:lastRowFirstColumn="0" w:lastRowLastColumn="0"/>
            <w:tcW w:w="1554" w:type="dxa"/>
          </w:tcPr>
          <w:p w14:paraId="7909CE5F" w14:textId="0477E06D" w:rsidR="00F75140" w:rsidRPr="00EA22E3" w:rsidRDefault="00F75140" w:rsidP="0096681A">
            <w:pPr>
              <w:pStyle w:val="Sectiontext"/>
              <w:ind w:left="0"/>
              <w:rPr>
                <w:rFonts w:ascii="Consolas" w:hAnsi="Consolas" w:cs="Consolas"/>
                <w:lang w:val="en-CH"/>
              </w:rPr>
            </w:pPr>
            <w:r w:rsidRPr="00EA22E3">
              <w:rPr>
                <w:rFonts w:ascii="Consolas" w:hAnsi="Consolas" w:cs="Consolas"/>
                <w:lang w:val="en-CH"/>
              </w:rPr>
              <w:t>id</w:t>
            </w:r>
          </w:p>
        </w:tc>
        <w:tc>
          <w:tcPr>
            <w:tcW w:w="1134" w:type="dxa"/>
          </w:tcPr>
          <w:p w14:paraId="083EF9C4" w14:textId="4AA5D4BB" w:rsidR="00F75140" w:rsidRDefault="00EA22E3" w:rsidP="0096681A">
            <w:pPr>
              <w:pStyle w:val="Sectiontext"/>
              <w:ind w:left="0"/>
              <w:cnfStyle w:val="000000000000" w:firstRow="0" w:lastRow="0" w:firstColumn="0" w:lastColumn="0" w:oddVBand="0" w:evenVBand="0" w:oddHBand="0" w:evenHBand="0" w:firstRowFirstColumn="0" w:firstRowLastColumn="0" w:lastRowFirstColumn="0" w:lastRowLastColumn="0"/>
              <w:rPr>
                <w:lang w:val="en-CH"/>
              </w:rPr>
            </w:pPr>
            <w:r w:rsidRPr="00EA22E3">
              <w:rPr>
                <w:lang w:val="en-CH"/>
              </w:rPr>
              <w:t>Integer</w:t>
            </w:r>
          </w:p>
        </w:tc>
        <w:tc>
          <w:tcPr>
            <w:tcW w:w="5522" w:type="dxa"/>
          </w:tcPr>
          <w:p w14:paraId="7300935D" w14:textId="02F20945" w:rsidR="00F75140" w:rsidRDefault="00EA22E3" w:rsidP="0096681A">
            <w:pPr>
              <w:pStyle w:val="Sectiontext"/>
              <w:ind w:left="0"/>
              <w:cnfStyle w:val="000000000000" w:firstRow="0" w:lastRow="0" w:firstColumn="0" w:lastColumn="0" w:oddVBand="0" w:evenVBand="0" w:oddHBand="0" w:evenHBand="0" w:firstRowFirstColumn="0" w:firstRowLastColumn="0" w:lastRowFirstColumn="0" w:lastRowLastColumn="0"/>
              <w:rPr>
                <w:lang w:val="en-CH"/>
              </w:rPr>
            </w:pPr>
            <w:r w:rsidRPr="00EA22E3">
              <w:rPr>
                <w:lang w:val="en-CH"/>
              </w:rPr>
              <w:t>Unique turbine identifier</w:t>
            </w:r>
          </w:p>
        </w:tc>
      </w:tr>
      <w:tr w:rsidR="00F75140" w14:paraId="31F128F1" w14:textId="77777777" w:rsidTr="003D5CAA">
        <w:tc>
          <w:tcPr>
            <w:cnfStyle w:val="001000000000" w:firstRow="0" w:lastRow="0" w:firstColumn="1" w:lastColumn="0" w:oddVBand="0" w:evenVBand="0" w:oddHBand="0" w:evenHBand="0" w:firstRowFirstColumn="0" w:firstRowLastColumn="0" w:lastRowFirstColumn="0" w:lastRowLastColumn="0"/>
            <w:tcW w:w="1554" w:type="dxa"/>
          </w:tcPr>
          <w:p w14:paraId="59251195" w14:textId="0853720F" w:rsidR="00F75140" w:rsidRPr="00EA22E3" w:rsidRDefault="00F75140" w:rsidP="0096681A">
            <w:pPr>
              <w:pStyle w:val="Sectiontext"/>
              <w:ind w:left="0"/>
              <w:rPr>
                <w:rFonts w:ascii="Consolas" w:hAnsi="Consolas" w:cs="Consolas"/>
                <w:lang w:val="en-CH"/>
              </w:rPr>
            </w:pPr>
            <w:r w:rsidRPr="00EA22E3">
              <w:rPr>
                <w:rFonts w:ascii="Consolas" w:hAnsi="Consolas" w:cs="Consolas"/>
                <w:lang w:val="en-CH"/>
              </w:rPr>
              <w:t>name</w:t>
            </w:r>
          </w:p>
        </w:tc>
        <w:tc>
          <w:tcPr>
            <w:tcW w:w="1134" w:type="dxa"/>
          </w:tcPr>
          <w:p w14:paraId="7E207171" w14:textId="41DBA1E4" w:rsidR="00F75140" w:rsidRDefault="00EA22E3" w:rsidP="0096681A">
            <w:pPr>
              <w:pStyle w:val="Sectiontext"/>
              <w:ind w:left="0"/>
              <w:cnfStyle w:val="000000000000" w:firstRow="0" w:lastRow="0" w:firstColumn="0" w:lastColumn="0" w:oddVBand="0" w:evenVBand="0" w:oddHBand="0" w:evenHBand="0" w:firstRowFirstColumn="0" w:firstRowLastColumn="0" w:lastRowFirstColumn="0" w:lastRowLastColumn="0"/>
              <w:rPr>
                <w:lang w:val="en-CH"/>
              </w:rPr>
            </w:pPr>
            <w:r>
              <w:rPr>
                <w:lang w:val="en-CH"/>
              </w:rPr>
              <w:t>string</w:t>
            </w:r>
          </w:p>
        </w:tc>
        <w:tc>
          <w:tcPr>
            <w:tcW w:w="5522" w:type="dxa"/>
          </w:tcPr>
          <w:p w14:paraId="3DAD06F8" w14:textId="40C11423" w:rsidR="00F75140" w:rsidRDefault="003D5CAA" w:rsidP="0096681A">
            <w:pPr>
              <w:pStyle w:val="Sectiontext"/>
              <w:ind w:left="0"/>
              <w:cnfStyle w:val="000000000000" w:firstRow="0" w:lastRow="0" w:firstColumn="0" w:lastColumn="0" w:oddVBand="0" w:evenVBand="0" w:oddHBand="0" w:evenHBand="0" w:firstRowFirstColumn="0" w:firstRowLastColumn="0" w:lastRowFirstColumn="0" w:lastRowLastColumn="0"/>
              <w:rPr>
                <w:lang w:val="en-CH"/>
              </w:rPr>
            </w:pPr>
            <w:r w:rsidRPr="003D5CAA">
              <w:rPr>
                <w:lang w:val="en-CH"/>
              </w:rPr>
              <w:t>Turbine name</w:t>
            </w:r>
          </w:p>
        </w:tc>
      </w:tr>
      <w:tr w:rsidR="00F75140" w14:paraId="73504789" w14:textId="77777777" w:rsidTr="003D5CAA">
        <w:tc>
          <w:tcPr>
            <w:cnfStyle w:val="001000000000" w:firstRow="0" w:lastRow="0" w:firstColumn="1" w:lastColumn="0" w:oddVBand="0" w:evenVBand="0" w:oddHBand="0" w:evenHBand="0" w:firstRowFirstColumn="0" w:firstRowLastColumn="0" w:lastRowFirstColumn="0" w:lastRowLastColumn="0"/>
            <w:tcW w:w="1554" w:type="dxa"/>
          </w:tcPr>
          <w:p w14:paraId="0BBC7F05" w14:textId="5CB6E50F" w:rsidR="00F75140" w:rsidRPr="00EA22E3" w:rsidRDefault="00F75140" w:rsidP="0096681A">
            <w:pPr>
              <w:pStyle w:val="Sectiontext"/>
              <w:ind w:left="0"/>
              <w:rPr>
                <w:rFonts w:ascii="Consolas" w:hAnsi="Consolas" w:cs="Consolas"/>
                <w:lang w:val="en-CH"/>
              </w:rPr>
            </w:pPr>
            <w:r w:rsidRPr="00EA22E3">
              <w:rPr>
                <w:rFonts w:ascii="Consolas" w:hAnsi="Consolas" w:cs="Consolas"/>
                <w:lang w:val="en-CH"/>
              </w:rPr>
              <w:t>location</w:t>
            </w:r>
          </w:p>
        </w:tc>
        <w:tc>
          <w:tcPr>
            <w:tcW w:w="1134" w:type="dxa"/>
          </w:tcPr>
          <w:p w14:paraId="596191A5" w14:textId="35E9A5DA" w:rsidR="00F75140" w:rsidRDefault="00EA22E3" w:rsidP="0096681A">
            <w:pPr>
              <w:pStyle w:val="Sectiontext"/>
              <w:ind w:left="0"/>
              <w:cnfStyle w:val="000000000000" w:firstRow="0" w:lastRow="0" w:firstColumn="0" w:lastColumn="0" w:oddVBand="0" w:evenVBand="0" w:oddHBand="0" w:evenHBand="0" w:firstRowFirstColumn="0" w:firstRowLastColumn="0" w:lastRowFirstColumn="0" w:lastRowLastColumn="0"/>
              <w:rPr>
                <w:lang w:val="en-CH"/>
              </w:rPr>
            </w:pPr>
            <w:r w:rsidRPr="00EA22E3">
              <w:rPr>
                <w:lang w:val="en-CH"/>
              </w:rPr>
              <w:t>object</w:t>
            </w:r>
          </w:p>
        </w:tc>
        <w:tc>
          <w:tcPr>
            <w:tcW w:w="5522" w:type="dxa"/>
          </w:tcPr>
          <w:p w14:paraId="0F1D54F0" w14:textId="41D8F05B" w:rsidR="00F75140" w:rsidRPr="003D5CAA" w:rsidRDefault="003D5CAA" w:rsidP="0096681A">
            <w:pPr>
              <w:pStyle w:val="Sectiontext"/>
              <w:ind w:left="0"/>
              <w:cnfStyle w:val="000000000000" w:firstRow="0" w:lastRow="0" w:firstColumn="0" w:lastColumn="0" w:oddVBand="0" w:evenVBand="0" w:oddHBand="0" w:evenHBand="0" w:firstRowFirstColumn="0" w:firstRowLastColumn="0" w:lastRowFirstColumn="0" w:lastRowLastColumn="0"/>
              <w:rPr>
                <w:rFonts w:ascii="Consolas" w:hAnsi="Consolas" w:cs="Consolas"/>
                <w:lang w:val="en-CH"/>
              </w:rPr>
            </w:pPr>
            <w:r w:rsidRPr="003D5CAA">
              <w:rPr>
                <w:rFonts w:ascii="Consolas" w:hAnsi="Consolas" w:cs="Consolas"/>
                <w:lang w:val="en-CH"/>
              </w:rPr>
              <w:t>{ lat: float, lng: float }</w:t>
            </w:r>
          </w:p>
        </w:tc>
      </w:tr>
      <w:tr w:rsidR="00F75140" w14:paraId="16F4EFC7" w14:textId="77777777" w:rsidTr="003D5CAA">
        <w:tc>
          <w:tcPr>
            <w:cnfStyle w:val="001000000000" w:firstRow="0" w:lastRow="0" w:firstColumn="1" w:lastColumn="0" w:oddVBand="0" w:evenVBand="0" w:oddHBand="0" w:evenHBand="0" w:firstRowFirstColumn="0" w:firstRowLastColumn="0" w:lastRowFirstColumn="0" w:lastRowLastColumn="0"/>
            <w:tcW w:w="1554" w:type="dxa"/>
          </w:tcPr>
          <w:p w14:paraId="69D5567E" w14:textId="4E3CE219" w:rsidR="00F75140" w:rsidRPr="00EA22E3" w:rsidRDefault="00EA22E3" w:rsidP="0096681A">
            <w:pPr>
              <w:pStyle w:val="Sectiontext"/>
              <w:ind w:left="0"/>
              <w:rPr>
                <w:rFonts w:ascii="Consolas" w:hAnsi="Consolas" w:cs="Consolas"/>
                <w:lang w:val="en-CH"/>
              </w:rPr>
            </w:pPr>
            <w:r w:rsidRPr="00EA22E3">
              <w:rPr>
                <w:rFonts w:ascii="Consolas" w:hAnsi="Consolas" w:cs="Consolas"/>
                <w:lang w:val="en-CH"/>
              </w:rPr>
              <w:t>rpm</w:t>
            </w:r>
          </w:p>
        </w:tc>
        <w:tc>
          <w:tcPr>
            <w:tcW w:w="1134" w:type="dxa"/>
          </w:tcPr>
          <w:p w14:paraId="38640634" w14:textId="711B76FF" w:rsidR="00F75140" w:rsidRDefault="00EA22E3" w:rsidP="0096681A">
            <w:pPr>
              <w:pStyle w:val="Sectiontext"/>
              <w:ind w:left="0"/>
              <w:cnfStyle w:val="000000000000" w:firstRow="0" w:lastRow="0" w:firstColumn="0" w:lastColumn="0" w:oddVBand="0" w:evenVBand="0" w:oddHBand="0" w:evenHBand="0" w:firstRowFirstColumn="0" w:firstRowLastColumn="0" w:lastRowFirstColumn="0" w:lastRowLastColumn="0"/>
              <w:rPr>
                <w:lang w:val="en-CH"/>
              </w:rPr>
            </w:pPr>
            <w:r w:rsidRPr="00EA22E3">
              <w:rPr>
                <w:lang w:val="en-CH"/>
              </w:rPr>
              <w:t>integer</w:t>
            </w:r>
          </w:p>
        </w:tc>
        <w:tc>
          <w:tcPr>
            <w:tcW w:w="5522" w:type="dxa"/>
          </w:tcPr>
          <w:p w14:paraId="704EB7FA" w14:textId="2FE1E3D9" w:rsidR="00F75140" w:rsidRDefault="003D5CAA" w:rsidP="0096681A">
            <w:pPr>
              <w:pStyle w:val="Sectiontext"/>
              <w:ind w:left="0"/>
              <w:cnfStyle w:val="000000000000" w:firstRow="0" w:lastRow="0" w:firstColumn="0" w:lastColumn="0" w:oddVBand="0" w:evenVBand="0" w:oddHBand="0" w:evenHBand="0" w:firstRowFirstColumn="0" w:firstRowLastColumn="0" w:lastRowFirstColumn="0" w:lastRowLastColumn="0"/>
              <w:rPr>
                <w:lang w:val="en-CH"/>
              </w:rPr>
            </w:pPr>
            <w:r w:rsidRPr="003D5CAA">
              <w:rPr>
                <w:lang w:val="en-CH"/>
              </w:rPr>
              <w:t>Rotations per minute (dynamic)</w:t>
            </w:r>
          </w:p>
        </w:tc>
      </w:tr>
      <w:tr w:rsidR="00EA22E3" w14:paraId="4F4006EB" w14:textId="77777777" w:rsidTr="003D5CAA">
        <w:tc>
          <w:tcPr>
            <w:cnfStyle w:val="001000000000" w:firstRow="0" w:lastRow="0" w:firstColumn="1" w:lastColumn="0" w:oddVBand="0" w:evenVBand="0" w:oddHBand="0" w:evenHBand="0" w:firstRowFirstColumn="0" w:firstRowLastColumn="0" w:lastRowFirstColumn="0" w:lastRowLastColumn="0"/>
            <w:tcW w:w="1554" w:type="dxa"/>
          </w:tcPr>
          <w:p w14:paraId="114F9CDB" w14:textId="12977C06" w:rsidR="00EA22E3" w:rsidRPr="00EA22E3" w:rsidRDefault="00EA22E3" w:rsidP="0096681A">
            <w:pPr>
              <w:pStyle w:val="Sectiontext"/>
              <w:ind w:left="0"/>
              <w:rPr>
                <w:rFonts w:ascii="Consolas" w:hAnsi="Consolas" w:cs="Consolas"/>
                <w:lang w:val="en-CH"/>
              </w:rPr>
            </w:pPr>
            <w:r w:rsidRPr="00EA22E3">
              <w:rPr>
                <w:rFonts w:ascii="Consolas" w:hAnsi="Consolas" w:cs="Consolas"/>
                <w:lang w:val="en-CH"/>
              </w:rPr>
              <w:t>powerMw</w:t>
            </w:r>
          </w:p>
        </w:tc>
        <w:tc>
          <w:tcPr>
            <w:tcW w:w="1134" w:type="dxa"/>
          </w:tcPr>
          <w:p w14:paraId="364126C5" w14:textId="4ADA77D3" w:rsidR="00EA22E3" w:rsidRDefault="00EA22E3" w:rsidP="0096681A">
            <w:pPr>
              <w:pStyle w:val="Sectiontext"/>
              <w:ind w:left="0"/>
              <w:cnfStyle w:val="000000000000" w:firstRow="0" w:lastRow="0" w:firstColumn="0" w:lastColumn="0" w:oddVBand="0" w:evenVBand="0" w:oddHBand="0" w:evenHBand="0" w:firstRowFirstColumn="0" w:firstRowLastColumn="0" w:lastRowFirstColumn="0" w:lastRowLastColumn="0"/>
              <w:rPr>
                <w:lang w:val="en-CH"/>
              </w:rPr>
            </w:pPr>
            <w:r w:rsidRPr="00EA22E3">
              <w:rPr>
                <w:lang w:val="en-CH"/>
              </w:rPr>
              <w:t>float</w:t>
            </w:r>
          </w:p>
        </w:tc>
        <w:tc>
          <w:tcPr>
            <w:tcW w:w="5522" w:type="dxa"/>
          </w:tcPr>
          <w:p w14:paraId="7C7929A8" w14:textId="59656157" w:rsidR="00EA22E3" w:rsidRDefault="003D5CAA" w:rsidP="0096681A">
            <w:pPr>
              <w:pStyle w:val="Sectiontext"/>
              <w:ind w:left="0"/>
              <w:cnfStyle w:val="000000000000" w:firstRow="0" w:lastRow="0" w:firstColumn="0" w:lastColumn="0" w:oddVBand="0" w:evenVBand="0" w:oddHBand="0" w:evenHBand="0" w:firstRowFirstColumn="0" w:firstRowLastColumn="0" w:lastRowFirstColumn="0" w:lastRowLastColumn="0"/>
              <w:rPr>
                <w:lang w:val="en-CH"/>
              </w:rPr>
            </w:pPr>
            <w:r w:rsidRPr="003D5CAA">
              <w:rPr>
                <w:lang w:val="en-CH"/>
              </w:rPr>
              <w:t>Power output in megawatts (dynamic)</w:t>
            </w:r>
          </w:p>
        </w:tc>
      </w:tr>
      <w:tr w:rsidR="00EA22E3" w14:paraId="139330F1" w14:textId="77777777" w:rsidTr="003D5CAA">
        <w:tc>
          <w:tcPr>
            <w:cnfStyle w:val="001000000000" w:firstRow="0" w:lastRow="0" w:firstColumn="1" w:lastColumn="0" w:oddVBand="0" w:evenVBand="0" w:oddHBand="0" w:evenHBand="0" w:firstRowFirstColumn="0" w:firstRowLastColumn="0" w:lastRowFirstColumn="0" w:lastRowLastColumn="0"/>
            <w:tcW w:w="1554" w:type="dxa"/>
          </w:tcPr>
          <w:p w14:paraId="379A4CF7" w14:textId="5F7C48C9" w:rsidR="00EA22E3" w:rsidRPr="00EA22E3" w:rsidRDefault="00EA22E3" w:rsidP="0096681A">
            <w:pPr>
              <w:pStyle w:val="Sectiontext"/>
              <w:ind w:left="0"/>
              <w:rPr>
                <w:rFonts w:ascii="Consolas" w:hAnsi="Consolas" w:cs="Consolas"/>
                <w:lang w:val="en-CH"/>
              </w:rPr>
            </w:pPr>
            <w:r w:rsidRPr="00EA22E3">
              <w:rPr>
                <w:rFonts w:ascii="Consolas" w:hAnsi="Consolas" w:cs="Consolas"/>
                <w:lang w:val="en-CH"/>
              </w:rPr>
              <w:t>yaw</w:t>
            </w:r>
          </w:p>
        </w:tc>
        <w:tc>
          <w:tcPr>
            <w:tcW w:w="1134" w:type="dxa"/>
          </w:tcPr>
          <w:p w14:paraId="35876FAE" w14:textId="23230009" w:rsidR="00EA22E3" w:rsidRDefault="00EA22E3" w:rsidP="0096681A">
            <w:pPr>
              <w:pStyle w:val="Sectiontext"/>
              <w:ind w:left="0"/>
              <w:cnfStyle w:val="000000000000" w:firstRow="0" w:lastRow="0" w:firstColumn="0" w:lastColumn="0" w:oddVBand="0" w:evenVBand="0" w:oddHBand="0" w:evenHBand="0" w:firstRowFirstColumn="0" w:firstRowLastColumn="0" w:lastRowFirstColumn="0" w:lastRowLastColumn="0"/>
              <w:rPr>
                <w:lang w:val="en-CH"/>
              </w:rPr>
            </w:pPr>
            <w:r w:rsidRPr="00EA22E3">
              <w:rPr>
                <w:lang w:val="en-CH"/>
              </w:rPr>
              <w:t>integer</w:t>
            </w:r>
          </w:p>
        </w:tc>
        <w:tc>
          <w:tcPr>
            <w:tcW w:w="5522" w:type="dxa"/>
          </w:tcPr>
          <w:p w14:paraId="27D438C9" w14:textId="0EEEA4F7" w:rsidR="00EA22E3" w:rsidRDefault="003D5CAA" w:rsidP="0096681A">
            <w:pPr>
              <w:pStyle w:val="Sectiontext"/>
              <w:ind w:left="0"/>
              <w:cnfStyle w:val="000000000000" w:firstRow="0" w:lastRow="0" w:firstColumn="0" w:lastColumn="0" w:oddVBand="0" w:evenVBand="0" w:oddHBand="0" w:evenHBand="0" w:firstRowFirstColumn="0" w:firstRowLastColumn="0" w:lastRowFirstColumn="0" w:lastRowLastColumn="0"/>
              <w:rPr>
                <w:lang w:val="en-CH"/>
              </w:rPr>
            </w:pPr>
            <w:r w:rsidRPr="003D5CAA">
              <w:rPr>
                <w:lang w:val="en-CH"/>
              </w:rPr>
              <w:t>Yaw angle in degrees (0–360)</w:t>
            </w:r>
          </w:p>
        </w:tc>
      </w:tr>
      <w:tr w:rsidR="00EA22E3" w14:paraId="2CE40935" w14:textId="77777777" w:rsidTr="003D5CAA">
        <w:tc>
          <w:tcPr>
            <w:cnfStyle w:val="001000000000" w:firstRow="0" w:lastRow="0" w:firstColumn="1" w:lastColumn="0" w:oddVBand="0" w:evenVBand="0" w:oddHBand="0" w:evenHBand="0" w:firstRowFirstColumn="0" w:firstRowLastColumn="0" w:lastRowFirstColumn="0" w:lastRowLastColumn="0"/>
            <w:tcW w:w="1554" w:type="dxa"/>
          </w:tcPr>
          <w:p w14:paraId="02FB731E" w14:textId="40E2B878" w:rsidR="00EA22E3" w:rsidRPr="00EA22E3" w:rsidRDefault="00EA22E3" w:rsidP="0096681A">
            <w:pPr>
              <w:pStyle w:val="Sectiontext"/>
              <w:ind w:left="0"/>
              <w:rPr>
                <w:rFonts w:ascii="Consolas" w:hAnsi="Consolas" w:cs="Consolas"/>
                <w:lang w:val="en-CH"/>
              </w:rPr>
            </w:pPr>
            <w:r w:rsidRPr="00EA22E3">
              <w:rPr>
                <w:rFonts w:ascii="Consolas" w:hAnsi="Consolas" w:cs="Consolas"/>
                <w:lang w:val="en-CH"/>
              </w:rPr>
              <w:t>pitch</w:t>
            </w:r>
          </w:p>
        </w:tc>
        <w:tc>
          <w:tcPr>
            <w:tcW w:w="1134" w:type="dxa"/>
          </w:tcPr>
          <w:p w14:paraId="037C0A89" w14:textId="1A0E6A57" w:rsidR="00EA22E3" w:rsidRDefault="00EA22E3" w:rsidP="0096681A">
            <w:pPr>
              <w:pStyle w:val="Sectiontext"/>
              <w:ind w:left="0"/>
              <w:cnfStyle w:val="000000000000" w:firstRow="0" w:lastRow="0" w:firstColumn="0" w:lastColumn="0" w:oddVBand="0" w:evenVBand="0" w:oddHBand="0" w:evenHBand="0" w:firstRowFirstColumn="0" w:firstRowLastColumn="0" w:lastRowFirstColumn="0" w:lastRowLastColumn="0"/>
              <w:rPr>
                <w:lang w:val="en-CH"/>
              </w:rPr>
            </w:pPr>
            <w:r w:rsidRPr="00EA22E3">
              <w:rPr>
                <w:lang w:val="en-CH"/>
              </w:rPr>
              <w:t>integer</w:t>
            </w:r>
          </w:p>
        </w:tc>
        <w:tc>
          <w:tcPr>
            <w:tcW w:w="5522" w:type="dxa"/>
          </w:tcPr>
          <w:p w14:paraId="48ACEBEF" w14:textId="1AF1CCD2" w:rsidR="00EA22E3" w:rsidRDefault="003D5CAA" w:rsidP="0096681A">
            <w:pPr>
              <w:pStyle w:val="Sectiontext"/>
              <w:ind w:left="0"/>
              <w:cnfStyle w:val="000000000000" w:firstRow="0" w:lastRow="0" w:firstColumn="0" w:lastColumn="0" w:oddVBand="0" w:evenVBand="0" w:oddHBand="0" w:evenHBand="0" w:firstRowFirstColumn="0" w:firstRowLastColumn="0" w:lastRowFirstColumn="0" w:lastRowLastColumn="0"/>
              <w:rPr>
                <w:lang w:val="en-CH"/>
              </w:rPr>
            </w:pPr>
            <w:r w:rsidRPr="003D5CAA">
              <w:rPr>
                <w:lang w:val="en-CH"/>
              </w:rPr>
              <w:t>Blade pitch angle in degrees (-90–90)</w:t>
            </w:r>
          </w:p>
        </w:tc>
      </w:tr>
      <w:tr w:rsidR="00EA22E3" w14:paraId="4CB8A324" w14:textId="77777777" w:rsidTr="003D5CAA">
        <w:tc>
          <w:tcPr>
            <w:cnfStyle w:val="001000000000" w:firstRow="0" w:lastRow="0" w:firstColumn="1" w:lastColumn="0" w:oddVBand="0" w:evenVBand="0" w:oddHBand="0" w:evenHBand="0" w:firstRowFirstColumn="0" w:firstRowLastColumn="0" w:lastRowFirstColumn="0" w:lastRowLastColumn="0"/>
            <w:tcW w:w="1554" w:type="dxa"/>
          </w:tcPr>
          <w:p w14:paraId="06CDD348" w14:textId="37C7983F" w:rsidR="00EA22E3" w:rsidRPr="00EA22E3" w:rsidRDefault="00EA22E3" w:rsidP="0096681A">
            <w:pPr>
              <w:pStyle w:val="Sectiontext"/>
              <w:ind w:left="0"/>
              <w:rPr>
                <w:rFonts w:ascii="Consolas" w:hAnsi="Consolas" w:cs="Consolas"/>
                <w:lang w:val="en-CH"/>
              </w:rPr>
            </w:pPr>
            <w:r w:rsidRPr="00EA22E3">
              <w:rPr>
                <w:rFonts w:ascii="Consolas" w:hAnsi="Consolas" w:cs="Consolas"/>
                <w:lang w:val="en-CH"/>
              </w:rPr>
              <w:t>temperature</w:t>
            </w:r>
          </w:p>
        </w:tc>
        <w:tc>
          <w:tcPr>
            <w:tcW w:w="1134" w:type="dxa"/>
          </w:tcPr>
          <w:p w14:paraId="212F14D3" w14:textId="661DB963" w:rsidR="00EA22E3" w:rsidRDefault="00EA22E3" w:rsidP="0096681A">
            <w:pPr>
              <w:pStyle w:val="Sectiontext"/>
              <w:ind w:left="0"/>
              <w:cnfStyle w:val="000000000000" w:firstRow="0" w:lastRow="0" w:firstColumn="0" w:lastColumn="0" w:oddVBand="0" w:evenVBand="0" w:oddHBand="0" w:evenHBand="0" w:firstRowFirstColumn="0" w:firstRowLastColumn="0" w:lastRowFirstColumn="0" w:lastRowLastColumn="0"/>
              <w:rPr>
                <w:lang w:val="en-CH"/>
              </w:rPr>
            </w:pPr>
            <w:r w:rsidRPr="00EA22E3">
              <w:rPr>
                <w:lang w:val="en-CH"/>
              </w:rPr>
              <w:t>float</w:t>
            </w:r>
          </w:p>
        </w:tc>
        <w:tc>
          <w:tcPr>
            <w:tcW w:w="5522" w:type="dxa"/>
          </w:tcPr>
          <w:p w14:paraId="263EA7D0" w14:textId="17480410" w:rsidR="00EA22E3" w:rsidRDefault="003D5CAA" w:rsidP="0096681A">
            <w:pPr>
              <w:pStyle w:val="Sectiontext"/>
              <w:ind w:left="0"/>
              <w:cnfStyle w:val="000000000000" w:firstRow="0" w:lastRow="0" w:firstColumn="0" w:lastColumn="0" w:oddVBand="0" w:evenVBand="0" w:oddHBand="0" w:evenHBand="0" w:firstRowFirstColumn="0" w:firstRowLastColumn="0" w:lastRowFirstColumn="0" w:lastRowLastColumn="0"/>
              <w:rPr>
                <w:lang w:val="en-CH"/>
              </w:rPr>
            </w:pPr>
            <w:r w:rsidRPr="003D5CAA">
              <w:rPr>
                <w:lang w:val="en-CH"/>
              </w:rPr>
              <w:t>Temperature in °C (dynamic)</w:t>
            </w:r>
          </w:p>
        </w:tc>
      </w:tr>
      <w:tr w:rsidR="00EA22E3" w14:paraId="633A0BAE" w14:textId="77777777" w:rsidTr="003D5CAA">
        <w:tc>
          <w:tcPr>
            <w:cnfStyle w:val="001000000000" w:firstRow="0" w:lastRow="0" w:firstColumn="1" w:lastColumn="0" w:oddVBand="0" w:evenVBand="0" w:oddHBand="0" w:evenHBand="0" w:firstRowFirstColumn="0" w:firstRowLastColumn="0" w:lastRowFirstColumn="0" w:lastRowLastColumn="0"/>
            <w:tcW w:w="1554" w:type="dxa"/>
          </w:tcPr>
          <w:p w14:paraId="40202DFE" w14:textId="23463E6C" w:rsidR="00EA22E3" w:rsidRPr="00EA22E3" w:rsidRDefault="00EA22E3" w:rsidP="0096681A">
            <w:pPr>
              <w:pStyle w:val="Sectiontext"/>
              <w:ind w:left="0"/>
              <w:rPr>
                <w:rFonts w:ascii="Consolas" w:hAnsi="Consolas" w:cs="Consolas"/>
                <w:lang w:val="en-CH"/>
              </w:rPr>
            </w:pPr>
            <w:r w:rsidRPr="00EA22E3">
              <w:rPr>
                <w:rFonts w:ascii="Consolas" w:hAnsi="Consolas" w:cs="Consolas"/>
                <w:lang w:val="en-CH"/>
              </w:rPr>
              <w:t>status</w:t>
            </w:r>
          </w:p>
        </w:tc>
        <w:tc>
          <w:tcPr>
            <w:tcW w:w="1134" w:type="dxa"/>
          </w:tcPr>
          <w:p w14:paraId="2D914E0E" w14:textId="114555E2" w:rsidR="00EA22E3" w:rsidRDefault="00EA22E3" w:rsidP="0096681A">
            <w:pPr>
              <w:pStyle w:val="Sectiontext"/>
              <w:ind w:left="0"/>
              <w:cnfStyle w:val="000000000000" w:firstRow="0" w:lastRow="0" w:firstColumn="0" w:lastColumn="0" w:oddVBand="0" w:evenVBand="0" w:oddHBand="0" w:evenHBand="0" w:firstRowFirstColumn="0" w:firstRowLastColumn="0" w:lastRowFirstColumn="0" w:lastRowLastColumn="0"/>
              <w:rPr>
                <w:lang w:val="en-CH"/>
              </w:rPr>
            </w:pPr>
            <w:r w:rsidRPr="00EA22E3">
              <w:rPr>
                <w:lang w:val="en-CH"/>
              </w:rPr>
              <w:t>string</w:t>
            </w:r>
          </w:p>
        </w:tc>
        <w:tc>
          <w:tcPr>
            <w:tcW w:w="5522" w:type="dxa"/>
          </w:tcPr>
          <w:p w14:paraId="3A6C2E53" w14:textId="62DF9E05" w:rsidR="00EA22E3" w:rsidRDefault="003D5CAA" w:rsidP="0096681A">
            <w:pPr>
              <w:pStyle w:val="Sectiontext"/>
              <w:ind w:left="0"/>
              <w:cnfStyle w:val="000000000000" w:firstRow="0" w:lastRow="0" w:firstColumn="0" w:lastColumn="0" w:oddVBand="0" w:evenVBand="0" w:oddHBand="0" w:evenHBand="0" w:firstRowFirstColumn="0" w:firstRowLastColumn="0" w:lastRowFirstColumn="0" w:lastRowLastColumn="0"/>
              <w:rPr>
                <w:lang w:val="en-CH"/>
              </w:rPr>
            </w:pPr>
            <w:r w:rsidRPr="003D5CAA">
              <w:rPr>
                <w:lang w:val="en-CH"/>
              </w:rPr>
              <w:t xml:space="preserve">One of: </w:t>
            </w:r>
            <w:r w:rsidRPr="003D5CAA">
              <w:rPr>
                <w:rFonts w:ascii="Consolas" w:hAnsi="Consolas" w:cs="Consolas"/>
                <w:lang w:val="en-CH"/>
              </w:rPr>
              <w:t>"started"</w:t>
            </w:r>
            <w:r w:rsidRPr="003D5CAA">
              <w:rPr>
                <w:lang w:val="en-CH"/>
              </w:rPr>
              <w:t>,</w:t>
            </w:r>
            <w:r>
              <w:rPr>
                <w:lang w:val="en-CH"/>
              </w:rPr>
              <w:t xml:space="preserve"> </w:t>
            </w:r>
            <w:r w:rsidRPr="003D5CAA">
              <w:rPr>
                <w:rFonts w:ascii="Consolas" w:hAnsi="Consolas" w:cs="Consolas"/>
                <w:lang w:val="en-CH"/>
              </w:rPr>
              <w:t>"maintenance"</w:t>
            </w:r>
            <w:r w:rsidRPr="003D5CAA">
              <w:rPr>
                <w:lang w:val="en-CH"/>
              </w:rPr>
              <w:t xml:space="preserve">, </w:t>
            </w:r>
            <w:r w:rsidRPr="003D5CAA">
              <w:rPr>
                <w:rFonts w:ascii="Consolas" w:hAnsi="Consolas" w:cs="Consolas"/>
                <w:lang w:val="en-CH"/>
              </w:rPr>
              <w:t>"shutdown"</w:t>
            </w:r>
          </w:p>
        </w:tc>
      </w:tr>
    </w:tbl>
    <w:p w14:paraId="5450B24C" w14:textId="77777777" w:rsidR="00F75140" w:rsidRDefault="00F75140" w:rsidP="0096681A">
      <w:pPr>
        <w:pStyle w:val="Sectiontext"/>
        <w:ind w:left="1418"/>
        <w:rPr>
          <w:lang w:val="en-CH"/>
        </w:rPr>
      </w:pPr>
    </w:p>
    <w:p w14:paraId="68C5882B" w14:textId="7ECD8382" w:rsidR="003D5CAA" w:rsidRPr="003D5CAA" w:rsidRDefault="003D5CAA" w:rsidP="003D5CAA">
      <w:pPr>
        <w:pStyle w:val="Sectiontext"/>
        <w:ind w:left="1418"/>
        <w:rPr>
          <w:u w:val="single"/>
          <w:lang w:val="en-CH"/>
        </w:rPr>
      </w:pPr>
      <w:r w:rsidRPr="003D5CAA">
        <w:rPr>
          <w:u w:val="single"/>
          <w:lang w:val="en-CH"/>
        </w:rPr>
        <w:lastRenderedPageBreak/>
        <w:t>Special Cases:</w:t>
      </w:r>
    </w:p>
    <w:p w14:paraId="60FE8DCD" w14:textId="2D3B1833" w:rsidR="003D5CAA" w:rsidRPr="003D5CAA" w:rsidRDefault="003D5CAA" w:rsidP="003D5CAA">
      <w:pPr>
        <w:pStyle w:val="Sectiontext"/>
        <w:ind w:left="1418"/>
        <w:rPr>
          <w:lang w:val="en-CH"/>
        </w:rPr>
      </w:pPr>
      <w:r w:rsidRPr="003D5CAA">
        <w:rPr>
          <w:lang w:val="en-CH"/>
        </w:rPr>
        <w:t>The external API may return:</w:t>
      </w:r>
    </w:p>
    <w:p w14:paraId="2092E2D7" w14:textId="1C9FCCC5" w:rsidR="003D5CAA" w:rsidRPr="003D5CAA" w:rsidRDefault="003D5CAA" w:rsidP="00B71374">
      <w:pPr>
        <w:pStyle w:val="Sectiontext"/>
        <w:numPr>
          <w:ilvl w:val="0"/>
          <w:numId w:val="14"/>
        </w:numPr>
        <w:ind w:left="1985" w:hanging="567"/>
        <w:rPr>
          <w:lang w:val="en-CH"/>
        </w:rPr>
      </w:pPr>
      <w:r w:rsidRPr="003D5CAA">
        <w:rPr>
          <w:lang w:val="en-CH"/>
        </w:rPr>
        <w:t>A timestamp indicating when the data was last updated.</w:t>
      </w:r>
    </w:p>
    <w:p w14:paraId="3E152520" w14:textId="5C59F9FC" w:rsidR="003D5CAA" w:rsidRPr="003D5CAA" w:rsidRDefault="003D5CAA" w:rsidP="00B71374">
      <w:pPr>
        <w:pStyle w:val="Sectiontext"/>
        <w:numPr>
          <w:ilvl w:val="0"/>
          <w:numId w:val="14"/>
        </w:numPr>
        <w:ind w:left="1985" w:hanging="567"/>
        <w:rPr>
          <w:rFonts w:ascii="Consolas" w:hAnsi="Consolas" w:cs="Consolas"/>
          <w:lang w:val="en-CH"/>
        </w:rPr>
      </w:pPr>
      <w:r w:rsidRPr="003D5CAA">
        <w:rPr>
          <w:lang w:val="en-CH"/>
        </w:rPr>
        <w:t xml:space="preserve">Empty data: </w:t>
      </w:r>
      <w:r w:rsidRPr="003D5CAA">
        <w:rPr>
          <w:rFonts w:ascii="Consolas" w:hAnsi="Consolas" w:cs="Consolas"/>
          <w:lang w:val="en-CH"/>
        </w:rPr>
        <w:t>"data": []</w:t>
      </w:r>
    </w:p>
    <w:p w14:paraId="4C3E205B" w14:textId="3AB8E7BD" w:rsidR="003D5CAA" w:rsidRPr="003D5CAA" w:rsidRDefault="003D5CAA" w:rsidP="00B71374">
      <w:pPr>
        <w:pStyle w:val="Sectiontext"/>
        <w:numPr>
          <w:ilvl w:val="0"/>
          <w:numId w:val="14"/>
        </w:numPr>
        <w:ind w:left="1985" w:hanging="567"/>
        <w:rPr>
          <w:lang w:val="en-CH"/>
        </w:rPr>
      </w:pPr>
      <w:r w:rsidRPr="003D5CAA">
        <w:rPr>
          <w:lang w:val="en-CH"/>
        </w:rPr>
        <w:t xml:space="preserve">Partial turbines: </w:t>
      </w:r>
      <w:r w:rsidRPr="003D5CAA">
        <w:rPr>
          <w:rFonts w:ascii="Consolas" w:hAnsi="Consolas" w:cs="Consolas"/>
          <w:lang w:val="en-CH"/>
        </w:rPr>
        <w:t>"data": [{...}, {...}]</w:t>
      </w:r>
      <w:r w:rsidRPr="003D5CAA">
        <w:rPr>
          <w:lang w:val="en-CH"/>
        </w:rPr>
        <w:t xml:space="preserve"> (some turbines may be missing)</w:t>
      </w:r>
    </w:p>
    <w:p w14:paraId="066C13D6" w14:textId="7CCD7AC6" w:rsidR="003D5CAA" w:rsidRPr="003D5CAA" w:rsidRDefault="003D5CAA" w:rsidP="00B71374">
      <w:pPr>
        <w:pStyle w:val="Sectiontext"/>
        <w:numPr>
          <w:ilvl w:val="0"/>
          <w:numId w:val="14"/>
        </w:numPr>
        <w:ind w:left="1985" w:hanging="567"/>
        <w:rPr>
          <w:lang w:val="en-CH"/>
        </w:rPr>
      </w:pPr>
      <w:r w:rsidRPr="003D5CAA">
        <w:rPr>
          <w:lang w:val="en-CH"/>
        </w:rPr>
        <w:t xml:space="preserve">Partial properties: Some turbines may not have all properties filled in (e.g., </w:t>
      </w:r>
      <w:r w:rsidRPr="003D5CAA">
        <w:rPr>
          <w:rFonts w:ascii="Consolas" w:hAnsi="Consolas" w:cs="Consolas"/>
          <w:lang w:val="en-CH"/>
        </w:rPr>
        <w:t>temperature</w:t>
      </w:r>
      <w:r w:rsidRPr="003D5CAA">
        <w:rPr>
          <w:lang w:val="en-CH"/>
        </w:rPr>
        <w:t xml:space="preserve"> may be </w:t>
      </w:r>
      <w:r w:rsidRPr="003D5CAA">
        <w:rPr>
          <w:rFonts w:ascii="Consolas" w:hAnsi="Consolas" w:cs="Consolas"/>
          <w:lang w:val="en-CH"/>
        </w:rPr>
        <w:t>null</w:t>
      </w:r>
      <w:r w:rsidRPr="003D5CAA">
        <w:rPr>
          <w:lang w:val="en-CH"/>
        </w:rPr>
        <w:t>).</w:t>
      </w:r>
    </w:p>
    <w:p w14:paraId="20AD0F50" w14:textId="5B5301AE" w:rsidR="00F75140" w:rsidRDefault="003D5CAA" w:rsidP="00B71374">
      <w:pPr>
        <w:pStyle w:val="Sectiontext"/>
        <w:numPr>
          <w:ilvl w:val="0"/>
          <w:numId w:val="14"/>
        </w:numPr>
        <w:ind w:left="1985" w:hanging="567"/>
        <w:rPr>
          <w:lang w:val="en-CH"/>
        </w:rPr>
      </w:pPr>
      <w:r w:rsidRPr="003D5CAA">
        <w:rPr>
          <w:lang w:val="en-CH"/>
        </w:rPr>
        <w:t>Errors (e.g. network timeouts or 500s)</w:t>
      </w:r>
    </w:p>
    <w:p w14:paraId="3E5A86B2" w14:textId="2A2D3032" w:rsidR="00F75140" w:rsidRDefault="003D5CAA" w:rsidP="0096681A">
      <w:pPr>
        <w:pStyle w:val="Sectiontext"/>
        <w:ind w:left="1418"/>
        <w:rPr>
          <w:lang w:val="en-CH"/>
        </w:rPr>
      </w:pPr>
      <w:r w:rsidRPr="003D5CAA">
        <w:rPr>
          <w:lang w:val="en-CH"/>
        </w:rPr>
        <w:t>You must handle these cases gracefully:</w:t>
      </w:r>
    </w:p>
    <w:p w14:paraId="5529BC17" w14:textId="48DD68C0" w:rsidR="003D5CAA" w:rsidRPr="003D5CAA" w:rsidRDefault="003D5CAA" w:rsidP="00B71374">
      <w:pPr>
        <w:pStyle w:val="Sectiontext"/>
        <w:numPr>
          <w:ilvl w:val="0"/>
          <w:numId w:val="14"/>
        </w:numPr>
        <w:ind w:left="1985" w:hanging="567"/>
        <w:rPr>
          <w:lang w:val="en-CH"/>
        </w:rPr>
      </w:pPr>
      <w:r w:rsidRPr="003D5CAA">
        <w:rPr>
          <w:lang w:val="en-CH"/>
        </w:rPr>
        <w:t xml:space="preserve">The response you serve to the frontend must always include a </w:t>
      </w:r>
      <w:r w:rsidRPr="003D5CAA">
        <w:rPr>
          <w:rFonts w:ascii="Consolas" w:hAnsi="Consolas" w:cs="Consolas"/>
          <w:lang w:val="en-CH"/>
        </w:rPr>
        <w:t>freshness</w:t>
      </w:r>
      <w:r w:rsidRPr="003D5CAA">
        <w:rPr>
          <w:lang w:val="en-CH"/>
        </w:rPr>
        <w:t xml:space="preserve"> field for each turbine and also for each</w:t>
      </w:r>
      <w:r>
        <w:rPr>
          <w:lang w:val="en-CH"/>
        </w:rPr>
        <w:t xml:space="preserve"> </w:t>
      </w:r>
      <w:r w:rsidRPr="003D5CAA">
        <w:rPr>
          <w:lang w:val="en-CH"/>
        </w:rPr>
        <w:t xml:space="preserve">turbine property, indicating whether the data is </w:t>
      </w:r>
      <w:r w:rsidRPr="003D5CAA">
        <w:rPr>
          <w:rFonts w:ascii="Consolas" w:hAnsi="Consolas" w:cs="Consolas"/>
          <w:lang w:val="en-CH"/>
        </w:rPr>
        <w:t>live</w:t>
      </w:r>
      <w:r w:rsidRPr="003D5CAA">
        <w:rPr>
          <w:lang w:val="en-CH"/>
        </w:rPr>
        <w:t xml:space="preserve">, </w:t>
      </w:r>
      <w:r w:rsidRPr="003D5CAA">
        <w:rPr>
          <w:rFonts w:ascii="Consolas" w:hAnsi="Consolas" w:cs="Consolas"/>
          <w:lang w:val="en-CH"/>
        </w:rPr>
        <w:t>cached</w:t>
      </w:r>
      <w:r w:rsidRPr="003D5CAA">
        <w:rPr>
          <w:lang w:val="en-CH"/>
        </w:rPr>
        <w:t xml:space="preserve">, or </w:t>
      </w:r>
      <w:r w:rsidRPr="003D5CAA">
        <w:rPr>
          <w:rFonts w:ascii="Consolas" w:hAnsi="Consolas" w:cs="Consolas"/>
          <w:lang w:val="en-CH"/>
        </w:rPr>
        <w:t>missing</w:t>
      </w:r>
      <w:r w:rsidRPr="003D5CAA">
        <w:rPr>
          <w:lang w:val="en-CH"/>
        </w:rPr>
        <w:t>.</w:t>
      </w:r>
    </w:p>
    <w:p w14:paraId="22DC6023" w14:textId="6ABFDA6C" w:rsidR="00F75140" w:rsidRDefault="003D5CAA" w:rsidP="00B71374">
      <w:pPr>
        <w:pStyle w:val="Sectiontext"/>
        <w:numPr>
          <w:ilvl w:val="0"/>
          <w:numId w:val="14"/>
        </w:numPr>
        <w:ind w:left="1985" w:hanging="567"/>
        <w:rPr>
          <w:lang w:val="en-CH"/>
        </w:rPr>
      </w:pPr>
      <w:r w:rsidRPr="003D5CAA">
        <w:rPr>
          <w:lang w:val="en-CH"/>
        </w:rPr>
        <w:t xml:space="preserve">The response must also include a </w:t>
      </w:r>
      <w:r w:rsidRPr="003D5CAA">
        <w:rPr>
          <w:rFonts w:ascii="Consolas" w:hAnsi="Consolas" w:cs="Consolas"/>
          <w:lang w:val="en-CH"/>
        </w:rPr>
        <w:t>lastUpdated</w:t>
      </w:r>
      <w:r w:rsidRPr="003D5CAA">
        <w:rPr>
          <w:lang w:val="en-CH"/>
        </w:rPr>
        <w:t xml:space="preserve"> timestamp for each turbine and each property, indicating when it was</w:t>
      </w:r>
      <w:r>
        <w:rPr>
          <w:lang w:val="en-CH"/>
        </w:rPr>
        <w:t xml:space="preserve"> </w:t>
      </w:r>
      <w:r w:rsidRPr="003D5CAA">
        <w:rPr>
          <w:lang w:val="en-CH"/>
        </w:rPr>
        <w:t>last updated.</w:t>
      </w:r>
    </w:p>
    <w:p w14:paraId="21656652" w14:textId="2151B831" w:rsidR="0096681A" w:rsidRPr="003D5CAA" w:rsidRDefault="003D5CAA" w:rsidP="0096681A">
      <w:pPr>
        <w:pStyle w:val="Sectiontext"/>
        <w:ind w:left="1418"/>
        <w:rPr>
          <w:b/>
          <w:bCs/>
          <w:lang w:val="en-CH"/>
        </w:rPr>
      </w:pPr>
      <w:r w:rsidRPr="003D5CAA">
        <w:rPr>
          <w:b/>
          <w:bCs/>
          <w:lang w:val="en-CH"/>
        </w:rPr>
        <w:t>3. Alerts</w:t>
      </w:r>
    </w:p>
    <w:p w14:paraId="4D66BA3F" w14:textId="2E35CC81" w:rsidR="003D5CAA" w:rsidRPr="003D5CAA" w:rsidRDefault="003D5CAA" w:rsidP="003D5CAA">
      <w:pPr>
        <w:pStyle w:val="Sectiontext"/>
        <w:ind w:left="1418"/>
        <w:rPr>
          <w:lang w:val="en-CH"/>
        </w:rPr>
      </w:pPr>
      <w:r w:rsidRPr="003D5CAA">
        <w:rPr>
          <w:lang w:val="en-CH"/>
        </w:rPr>
        <w:t>You must implement the specified alert rules. The rules are evaluated on fetch of the turbine data from the external</w:t>
      </w:r>
      <w:r>
        <w:rPr>
          <w:lang w:val="en-CH"/>
        </w:rPr>
        <w:t xml:space="preserve"> </w:t>
      </w:r>
      <w:r w:rsidRPr="003D5CAA">
        <w:rPr>
          <w:lang w:val="en-CH"/>
        </w:rPr>
        <w:t>API (no polling required).</w:t>
      </w:r>
    </w:p>
    <w:p w14:paraId="15140E8E" w14:textId="588316EE" w:rsidR="003D5CAA" w:rsidRPr="003D5CAA" w:rsidRDefault="003D5CAA" w:rsidP="003D5CAA">
      <w:pPr>
        <w:pStyle w:val="Sectiontext"/>
        <w:ind w:left="1418"/>
        <w:rPr>
          <w:lang w:val="en-CH"/>
        </w:rPr>
      </w:pPr>
      <w:r w:rsidRPr="003D5CAA">
        <w:rPr>
          <w:lang w:val="en-CH"/>
        </w:rPr>
        <w:t>Alerts must be stored in a database and can be acknowledged by the operator. Your logic must deduplicate alerts</w:t>
      </w:r>
      <w:r>
        <w:rPr>
          <w:lang w:val="en-CH"/>
        </w:rPr>
        <w:t xml:space="preserve"> </w:t>
      </w:r>
      <w:r w:rsidRPr="003D5CAA">
        <w:rPr>
          <w:lang w:val="en-CH"/>
        </w:rPr>
        <w:t>and ensure that each alert is only triggered once per turbine. A new alert can only be triggered</w:t>
      </w:r>
      <w:r>
        <w:rPr>
          <w:lang w:val="en-CH"/>
        </w:rPr>
        <w:t xml:space="preserve"> </w:t>
      </w:r>
      <w:r w:rsidRPr="003D5CAA">
        <w:rPr>
          <w:lang w:val="en-CH"/>
        </w:rPr>
        <w:t xml:space="preserve">if the previous alert is resolved (the rule was evaluated to </w:t>
      </w:r>
      <w:r w:rsidRPr="003D5CAA">
        <w:rPr>
          <w:rFonts w:ascii="Consolas" w:hAnsi="Consolas" w:cs="Consolas"/>
          <w:lang w:val="en-CH"/>
        </w:rPr>
        <w:t>false</w:t>
      </w:r>
      <w:r w:rsidRPr="003D5CAA">
        <w:rPr>
          <w:lang w:val="en-CH"/>
        </w:rPr>
        <w:t>).</w:t>
      </w:r>
    </w:p>
    <w:p w14:paraId="4E8AA6D0" w14:textId="3813A01D" w:rsidR="003D5CAA" w:rsidRPr="003D5CAA" w:rsidRDefault="003D5CAA" w:rsidP="003D5CAA">
      <w:pPr>
        <w:pStyle w:val="Sectiontext"/>
        <w:ind w:left="1418"/>
        <w:rPr>
          <w:lang w:val="en-CH"/>
        </w:rPr>
      </w:pPr>
      <w:r w:rsidRPr="003D5CAA">
        <w:rPr>
          <w:lang w:val="en-CH"/>
        </w:rPr>
        <w:t>For now, only one alert needs to be implemented:</w:t>
      </w:r>
    </w:p>
    <w:p w14:paraId="60E77E28" w14:textId="3252C648" w:rsidR="003D5CAA" w:rsidRDefault="003D5CAA" w:rsidP="00B71374">
      <w:pPr>
        <w:pStyle w:val="Sectiontext"/>
        <w:numPr>
          <w:ilvl w:val="0"/>
          <w:numId w:val="14"/>
        </w:numPr>
        <w:ind w:left="1985" w:hanging="567"/>
        <w:rPr>
          <w:lang w:val="en-CH"/>
        </w:rPr>
      </w:pPr>
      <w:r w:rsidRPr="003D5CAA">
        <w:rPr>
          <w:u w:val="single"/>
          <w:lang w:val="en-CH"/>
        </w:rPr>
        <w:t>High RPM Alert</w:t>
      </w:r>
      <w:r w:rsidRPr="003D5CAA">
        <w:rPr>
          <w:lang w:val="en-CH"/>
        </w:rPr>
        <w:t xml:space="preserve">: If </w:t>
      </w:r>
      <w:r w:rsidRPr="003D5CAA">
        <w:rPr>
          <w:rFonts w:ascii="Consolas" w:hAnsi="Consolas" w:cs="Consolas"/>
          <w:lang w:val="en-CH"/>
        </w:rPr>
        <w:t>rpm</w:t>
      </w:r>
      <w:r w:rsidRPr="003D5CAA">
        <w:rPr>
          <w:lang w:val="en-CH"/>
        </w:rPr>
        <w:t xml:space="preserve"> exceeds 60, trigger an alert.</w:t>
      </w:r>
    </w:p>
    <w:p w14:paraId="457BCAFD" w14:textId="019C158D" w:rsidR="00314986" w:rsidRPr="00314986" w:rsidRDefault="00314986" w:rsidP="00314986">
      <w:pPr>
        <w:pStyle w:val="Sectiontext"/>
        <w:ind w:left="1418"/>
        <w:rPr>
          <w:lang w:val="en-CH"/>
        </w:rPr>
      </w:pPr>
      <w:r w:rsidRPr="00314986">
        <w:rPr>
          <w:lang w:val="en-CH"/>
        </w:rPr>
        <w:t>Alert status:</w:t>
      </w:r>
    </w:p>
    <w:p w14:paraId="3927308A" w14:textId="48E40BEE" w:rsidR="00314986" w:rsidRPr="00314986" w:rsidRDefault="00314986" w:rsidP="00B71374">
      <w:pPr>
        <w:pStyle w:val="Sectiontext"/>
        <w:numPr>
          <w:ilvl w:val="0"/>
          <w:numId w:val="14"/>
        </w:numPr>
        <w:ind w:left="1985" w:hanging="567"/>
        <w:rPr>
          <w:lang w:val="en-CH"/>
        </w:rPr>
      </w:pPr>
      <w:r w:rsidRPr="00314986">
        <w:rPr>
          <w:lang w:val="en-CH"/>
        </w:rPr>
        <w:t xml:space="preserve">Firing state: </w:t>
      </w:r>
      <w:r w:rsidRPr="00314986">
        <w:rPr>
          <w:rFonts w:ascii="Consolas" w:hAnsi="Consolas" w:cs="Consolas"/>
          <w:lang w:val="en-CH"/>
        </w:rPr>
        <w:t>firing</w:t>
      </w:r>
      <w:r w:rsidRPr="00314986">
        <w:rPr>
          <w:lang w:val="en-CH"/>
        </w:rPr>
        <w:t xml:space="preserve"> (active alert) or </w:t>
      </w:r>
      <w:r w:rsidRPr="00314986">
        <w:rPr>
          <w:rFonts w:ascii="Consolas" w:hAnsi="Consolas" w:cs="Consolas"/>
          <w:lang w:val="en-CH"/>
        </w:rPr>
        <w:t>resolved</w:t>
      </w:r>
      <w:r w:rsidRPr="00314986">
        <w:rPr>
          <w:lang w:val="en-CH"/>
        </w:rPr>
        <w:t xml:space="preserve"> (alert rule is no longer true)</w:t>
      </w:r>
    </w:p>
    <w:p w14:paraId="3E07A5F5" w14:textId="6A07F200" w:rsidR="003D5CAA" w:rsidRDefault="00314986" w:rsidP="00B71374">
      <w:pPr>
        <w:pStyle w:val="Sectiontext"/>
        <w:numPr>
          <w:ilvl w:val="0"/>
          <w:numId w:val="14"/>
        </w:numPr>
        <w:ind w:left="1985" w:hanging="567"/>
        <w:rPr>
          <w:lang w:val="en-CH"/>
        </w:rPr>
      </w:pPr>
      <w:r w:rsidRPr="00314986">
        <w:rPr>
          <w:lang w:val="en-CH"/>
        </w:rPr>
        <w:t xml:space="preserve">Acknowledged state: </w:t>
      </w:r>
      <w:r w:rsidRPr="00314986">
        <w:rPr>
          <w:rFonts w:ascii="Consolas" w:hAnsi="Consolas" w:cs="Consolas"/>
          <w:lang w:val="en-CH"/>
        </w:rPr>
        <w:t>acknowledged</w:t>
      </w:r>
      <w:r w:rsidRPr="00314986">
        <w:rPr>
          <w:lang w:val="en-CH"/>
        </w:rPr>
        <w:t xml:space="preserve"> (alert has been acknowledged by the operator) or </w:t>
      </w:r>
      <w:r w:rsidRPr="00314986">
        <w:rPr>
          <w:rFonts w:ascii="Consolas" w:hAnsi="Consolas" w:cs="Consolas"/>
          <w:lang w:val="en-CH"/>
        </w:rPr>
        <w:t>unacknowledged</w:t>
      </w:r>
      <w:r w:rsidRPr="00314986">
        <w:rPr>
          <w:lang w:val="en-CH"/>
        </w:rPr>
        <w:t xml:space="preserve"> (alert has not</w:t>
      </w:r>
      <w:r>
        <w:rPr>
          <w:lang w:val="en-CH"/>
        </w:rPr>
        <w:t xml:space="preserve"> </w:t>
      </w:r>
      <w:r w:rsidRPr="00314986">
        <w:rPr>
          <w:lang w:val="en-CH"/>
        </w:rPr>
        <w:t>been acknowledged)</w:t>
      </w:r>
    </w:p>
    <w:p w14:paraId="4C5D01C2" w14:textId="324D6403" w:rsidR="003D5CAA" w:rsidRDefault="00314986" w:rsidP="0096681A">
      <w:pPr>
        <w:pStyle w:val="Sectiontext"/>
        <w:ind w:left="1418"/>
        <w:rPr>
          <w:lang w:val="en-CH"/>
        </w:rPr>
      </w:pPr>
      <w:r w:rsidRPr="00314986">
        <w:rPr>
          <w:lang w:val="en-CH"/>
        </w:rPr>
        <w:t xml:space="preserve">The alerts can be retrieved via endpoint </w:t>
      </w:r>
      <w:r w:rsidRPr="00314986">
        <w:rPr>
          <w:rFonts w:ascii="Consolas" w:hAnsi="Consolas" w:cs="Consolas"/>
          <w:lang w:val="en-CH"/>
        </w:rPr>
        <w:t>GET /alerts</w:t>
      </w:r>
      <w:r w:rsidRPr="00314986">
        <w:rPr>
          <w:lang w:val="en-CH"/>
        </w:rPr>
        <w:t xml:space="preserve"> and acknowledged via </w:t>
      </w:r>
      <w:r w:rsidRPr="00314986">
        <w:rPr>
          <w:rFonts w:ascii="Consolas" w:hAnsi="Consolas" w:cs="Consolas"/>
          <w:lang w:val="en-CH"/>
        </w:rPr>
        <w:t>POST /alerts/:id/ack</w:t>
      </w:r>
      <w:r w:rsidRPr="00314986">
        <w:rPr>
          <w:lang w:val="en-CH"/>
        </w:rPr>
        <w:t>.</w:t>
      </w:r>
    </w:p>
    <w:p w14:paraId="07FF86B7" w14:textId="5DB1A3F8" w:rsidR="00314986" w:rsidRPr="00314986" w:rsidRDefault="00314986" w:rsidP="0096681A">
      <w:pPr>
        <w:pStyle w:val="Sectiontext"/>
        <w:ind w:left="1418"/>
        <w:rPr>
          <w:b/>
          <w:bCs/>
          <w:lang w:val="en-CH"/>
        </w:rPr>
      </w:pPr>
      <w:r w:rsidRPr="00314986">
        <w:rPr>
          <w:b/>
          <w:bCs/>
          <w:lang w:val="en-CH"/>
        </w:rPr>
        <w:t>4. Turbine Control</w:t>
      </w:r>
    </w:p>
    <w:p w14:paraId="303CDE5D" w14:textId="57364590" w:rsidR="00314986" w:rsidRDefault="00314986" w:rsidP="00314986">
      <w:pPr>
        <w:pStyle w:val="Sectiontext"/>
        <w:ind w:left="1418"/>
        <w:rPr>
          <w:lang w:val="en-CH"/>
        </w:rPr>
      </w:pPr>
      <w:r w:rsidRPr="00314986">
        <w:rPr>
          <w:lang w:val="en-CH"/>
        </w:rPr>
        <w:t>Control actions:</w:t>
      </w:r>
    </w:p>
    <w:p w14:paraId="3BFB63B3" w14:textId="3CB93983" w:rsidR="00314986" w:rsidRPr="00314986" w:rsidRDefault="00314986" w:rsidP="00B71374">
      <w:pPr>
        <w:pStyle w:val="Sectiontext"/>
        <w:numPr>
          <w:ilvl w:val="0"/>
          <w:numId w:val="14"/>
        </w:numPr>
        <w:ind w:left="1985" w:hanging="567"/>
        <w:rPr>
          <w:lang w:val="en-CH"/>
        </w:rPr>
      </w:pPr>
      <w:r w:rsidRPr="00314986">
        <w:rPr>
          <w:lang w:val="en-CH"/>
        </w:rPr>
        <w:t xml:space="preserve">Set pitch and yaw angles via </w:t>
      </w:r>
      <w:r w:rsidRPr="00314986">
        <w:rPr>
          <w:rFonts w:ascii="Consolas" w:hAnsi="Consolas" w:cs="Consolas"/>
          <w:lang w:val="en-CH"/>
        </w:rPr>
        <w:t>POST /turbines/:id/control</w:t>
      </w:r>
    </w:p>
    <w:p w14:paraId="362C9FAC" w14:textId="3A9ACA0C" w:rsidR="00314986" w:rsidRPr="00314986" w:rsidRDefault="00314986" w:rsidP="00B71374">
      <w:pPr>
        <w:pStyle w:val="Sectiontext"/>
        <w:numPr>
          <w:ilvl w:val="1"/>
          <w:numId w:val="14"/>
        </w:numPr>
        <w:rPr>
          <w:lang w:val="en-CH"/>
        </w:rPr>
      </w:pPr>
      <w:r w:rsidRPr="00314986">
        <w:rPr>
          <w:lang w:val="en-CH"/>
        </w:rPr>
        <w:t xml:space="preserve">Input: </w:t>
      </w:r>
      <w:r w:rsidRPr="00314986">
        <w:rPr>
          <w:rFonts w:ascii="Consolas" w:hAnsi="Consolas" w:cs="Consolas"/>
          <w:lang w:val="en-CH"/>
        </w:rPr>
        <w:t>{ "pitch": integer, "yaw": integer }</w:t>
      </w:r>
    </w:p>
    <w:p w14:paraId="68F6548F" w14:textId="0AE47BD3" w:rsidR="00314986" w:rsidRPr="00314986" w:rsidRDefault="00314986" w:rsidP="00B71374">
      <w:pPr>
        <w:pStyle w:val="Sectiontext"/>
        <w:numPr>
          <w:ilvl w:val="1"/>
          <w:numId w:val="14"/>
        </w:numPr>
        <w:rPr>
          <w:lang w:val="en-CH"/>
        </w:rPr>
      </w:pPr>
      <w:r w:rsidRPr="00314986">
        <w:rPr>
          <w:lang w:val="en-CH"/>
        </w:rPr>
        <w:t xml:space="preserve">Valid ranges: </w:t>
      </w:r>
      <w:r w:rsidRPr="00314986">
        <w:rPr>
          <w:rFonts w:ascii="Consolas" w:hAnsi="Consolas" w:cs="Consolas"/>
          <w:lang w:val="en-CH"/>
        </w:rPr>
        <w:t>pitch: -90 to 90</w:t>
      </w:r>
      <w:r w:rsidRPr="00314986">
        <w:rPr>
          <w:lang w:val="en-CH"/>
        </w:rPr>
        <w:t xml:space="preserve">, </w:t>
      </w:r>
      <w:r w:rsidRPr="00314986">
        <w:rPr>
          <w:rFonts w:ascii="Consolas" w:hAnsi="Consolas" w:cs="Consolas"/>
          <w:lang w:val="en-CH"/>
        </w:rPr>
        <w:t>yaw: 0 to 360</w:t>
      </w:r>
    </w:p>
    <w:p w14:paraId="4D16F24D" w14:textId="79720694" w:rsidR="00314986" w:rsidRPr="00314986" w:rsidRDefault="00314986" w:rsidP="00B71374">
      <w:pPr>
        <w:pStyle w:val="Sectiontext"/>
        <w:numPr>
          <w:ilvl w:val="1"/>
          <w:numId w:val="14"/>
        </w:numPr>
        <w:rPr>
          <w:lang w:val="en-CH"/>
        </w:rPr>
      </w:pPr>
      <w:r w:rsidRPr="00314986">
        <w:rPr>
          <w:lang w:val="en-CH"/>
        </w:rPr>
        <w:t xml:space="preserve">Response: </w:t>
      </w:r>
      <w:r w:rsidRPr="00314986">
        <w:rPr>
          <w:rFonts w:ascii="Consolas" w:hAnsi="Consolas" w:cs="Consolas"/>
          <w:lang w:val="en-CH"/>
        </w:rPr>
        <w:t>{ "status": "success" }</w:t>
      </w:r>
      <w:r w:rsidRPr="00314986">
        <w:rPr>
          <w:lang w:val="en-CH"/>
        </w:rPr>
        <w:t xml:space="preserve"> or error message</w:t>
      </w:r>
    </w:p>
    <w:p w14:paraId="18454C47" w14:textId="27949F4F" w:rsidR="00314986" w:rsidRPr="00314986" w:rsidRDefault="00314986" w:rsidP="00B71374">
      <w:pPr>
        <w:pStyle w:val="Sectiontext"/>
        <w:numPr>
          <w:ilvl w:val="0"/>
          <w:numId w:val="14"/>
        </w:numPr>
        <w:ind w:left="1985" w:hanging="567"/>
        <w:rPr>
          <w:lang w:val="en-CH"/>
        </w:rPr>
      </w:pPr>
      <w:r w:rsidRPr="00314986">
        <w:rPr>
          <w:lang w:val="en-CH"/>
        </w:rPr>
        <w:t xml:space="preserve">State transitions with the turbine: </w:t>
      </w:r>
      <w:r w:rsidRPr="00314986">
        <w:rPr>
          <w:rFonts w:ascii="Consolas" w:hAnsi="Consolas" w:cs="Consolas"/>
          <w:lang w:val="en-CH"/>
        </w:rPr>
        <w:t>POST /turbines/:id/:action</w:t>
      </w:r>
      <w:r w:rsidRPr="00314986">
        <w:rPr>
          <w:lang w:val="en-CH"/>
        </w:rPr>
        <w:t xml:space="preserve"> (</w:t>
      </w:r>
      <w:r w:rsidRPr="00314986">
        <w:rPr>
          <w:rFonts w:ascii="Consolas" w:hAnsi="Consolas" w:cs="Consolas"/>
          <w:lang w:val="en-CH"/>
        </w:rPr>
        <w:t>action</w:t>
      </w:r>
      <w:r w:rsidRPr="00314986">
        <w:rPr>
          <w:lang w:val="en-CH"/>
        </w:rPr>
        <w:t xml:space="preserve"> can be </w:t>
      </w:r>
      <w:r w:rsidRPr="00314986">
        <w:rPr>
          <w:rFonts w:ascii="Consolas" w:hAnsi="Consolas" w:cs="Consolas"/>
          <w:lang w:val="en-CH"/>
        </w:rPr>
        <w:t>start</w:t>
      </w:r>
      <w:r w:rsidRPr="00314986">
        <w:rPr>
          <w:lang w:val="en-CH"/>
        </w:rPr>
        <w:t xml:space="preserve">, </w:t>
      </w:r>
      <w:r w:rsidRPr="00314986">
        <w:rPr>
          <w:rFonts w:ascii="Consolas" w:hAnsi="Consolas" w:cs="Consolas"/>
          <w:lang w:val="en-CH"/>
        </w:rPr>
        <w:t>shutdown</w:t>
      </w:r>
      <w:r w:rsidRPr="00314986">
        <w:rPr>
          <w:lang w:val="en-CH"/>
        </w:rPr>
        <w:t>, or</w:t>
      </w:r>
      <w:r>
        <w:rPr>
          <w:lang w:val="en-CH"/>
        </w:rPr>
        <w:t xml:space="preserve"> </w:t>
      </w:r>
      <w:r w:rsidRPr="00314986">
        <w:rPr>
          <w:rFonts w:ascii="Consolas" w:hAnsi="Consolas" w:cs="Consolas"/>
          <w:lang w:val="en-CH"/>
        </w:rPr>
        <w:t>maintenance</w:t>
      </w:r>
      <w:r w:rsidRPr="00314986">
        <w:rPr>
          <w:lang w:val="en-CH"/>
        </w:rPr>
        <w:t>)</w:t>
      </w:r>
    </w:p>
    <w:p w14:paraId="358C0EC5" w14:textId="06709ECE" w:rsidR="00314986" w:rsidRPr="00314986" w:rsidRDefault="00314986" w:rsidP="00B71374">
      <w:pPr>
        <w:pStyle w:val="Sectiontext"/>
        <w:numPr>
          <w:ilvl w:val="1"/>
          <w:numId w:val="14"/>
        </w:numPr>
        <w:rPr>
          <w:lang w:val="en-CH"/>
        </w:rPr>
      </w:pPr>
      <w:r w:rsidRPr="00314986">
        <w:rPr>
          <w:lang w:val="en-CH"/>
        </w:rPr>
        <w:t xml:space="preserve">Response: </w:t>
      </w:r>
      <w:r w:rsidRPr="00314986">
        <w:rPr>
          <w:rFonts w:ascii="Consolas" w:hAnsi="Consolas" w:cs="Consolas"/>
          <w:lang w:val="en-CH"/>
        </w:rPr>
        <w:t>{ "status": "success" }</w:t>
      </w:r>
      <w:r w:rsidRPr="00314986">
        <w:rPr>
          <w:lang w:val="en-CH"/>
        </w:rPr>
        <w:t xml:space="preserve"> or error message</w:t>
      </w:r>
    </w:p>
    <w:p w14:paraId="5385B1D7" w14:textId="77C184C6" w:rsidR="00314986" w:rsidRDefault="00314986" w:rsidP="00B71374">
      <w:pPr>
        <w:pStyle w:val="Sectiontext"/>
        <w:numPr>
          <w:ilvl w:val="1"/>
          <w:numId w:val="14"/>
        </w:numPr>
        <w:rPr>
          <w:lang w:val="en-CH"/>
        </w:rPr>
      </w:pPr>
      <w:r w:rsidRPr="00314986">
        <w:rPr>
          <w:lang w:val="en-CH"/>
        </w:rPr>
        <w:t>The transition must be valid based on the current turbine state (see state transitions below).</w:t>
      </w:r>
    </w:p>
    <w:p w14:paraId="1C6381A6" w14:textId="0C851D1F" w:rsidR="00314986" w:rsidRPr="00314986" w:rsidRDefault="00314986" w:rsidP="00314986">
      <w:pPr>
        <w:pStyle w:val="Sectiontext"/>
        <w:ind w:left="1418"/>
        <w:rPr>
          <w:lang w:val="en-CH"/>
        </w:rPr>
      </w:pPr>
      <w:r w:rsidRPr="00314986">
        <w:rPr>
          <w:lang w:val="en-CH"/>
        </w:rPr>
        <w:lastRenderedPageBreak/>
        <w:t>Allowed Transitions:</w:t>
      </w:r>
    </w:p>
    <w:p w14:paraId="30717AE6" w14:textId="19FB01F5" w:rsidR="00314986" w:rsidRPr="00314986" w:rsidRDefault="00314986" w:rsidP="00B71374">
      <w:pPr>
        <w:pStyle w:val="Sectiontext"/>
        <w:numPr>
          <w:ilvl w:val="0"/>
          <w:numId w:val="17"/>
        </w:numPr>
        <w:rPr>
          <w:lang w:val="en-CH"/>
        </w:rPr>
      </w:pPr>
      <w:r w:rsidRPr="00314986">
        <w:rPr>
          <w:lang w:val="en-CH"/>
        </w:rPr>
        <w:t xml:space="preserve">Started </w:t>
      </w:r>
      <w:r w:rsidRPr="00314986">
        <w:rPr>
          <w:rFonts w:ascii="Arial" w:hAnsi="Arial" w:cs="Arial"/>
          <w:lang w:val="en-CH"/>
        </w:rPr>
        <w:t>→</w:t>
      </w:r>
      <w:r w:rsidRPr="00314986">
        <w:rPr>
          <w:lang w:val="en-CH"/>
        </w:rPr>
        <w:t xml:space="preserve"> Shutdown: Shutdown, e.g., for low wind or grid issues</w:t>
      </w:r>
    </w:p>
    <w:p w14:paraId="0C8488DF" w14:textId="023AC8B2" w:rsidR="00314986" w:rsidRPr="00314986" w:rsidRDefault="00314986" w:rsidP="00B71374">
      <w:pPr>
        <w:pStyle w:val="Sectiontext"/>
        <w:numPr>
          <w:ilvl w:val="0"/>
          <w:numId w:val="17"/>
        </w:numPr>
        <w:rPr>
          <w:lang w:val="en-CH"/>
        </w:rPr>
      </w:pPr>
      <w:r w:rsidRPr="00314986">
        <w:rPr>
          <w:lang w:val="en-CH"/>
        </w:rPr>
        <w:t xml:space="preserve">Shutdown </w:t>
      </w:r>
      <w:r w:rsidRPr="00314986">
        <w:rPr>
          <w:rFonts w:ascii="Arial" w:hAnsi="Arial" w:cs="Arial"/>
          <w:lang w:val="en-CH"/>
        </w:rPr>
        <w:t>→</w:t>
      </w:r>
      <w:r w:rsidRPr="00314986">
        <w:rPr>
          <w:lang w:val="en-CH"/>
        </w:rPr>
        <w:t xml:space="preserve"> Started: Restart after shutdown</w:t>
      </w:r>
    </w:p>
    <w:p w14:paraId="53839925" w14:textId="24320DD6" w:rsidR="00314986" w:rsidRPr="00314986" w:rsidRDefault="00314986" w:rsidP="00B71374">
      <w:pPr>
        <w:pStyle w:val="Sectiontext"/>
        <w:numPr>
          <w:ilvl w:val="0"/>
          <w:numId w:val="17"/>
        </w:numPr>
        <w:rPr>
          <w:lang w:val="en-CH"/>
        </w:rPr>
      </w:pPr>
      <w:r w:rsidRPr="00314986">
        <w:rPr>
          <w:lang w:val="en-CH"/>
        </w:rPr>
        <w:t xml:space="preserve">Shutdown </w:t>
      </w:r>
      <w:r w:rsidRPr="00314986">
        <w:rPr>
          <w:rFonts w:ascii="Arial" w:hAnsi="Arial" w:cs="Arial"/>
          <w:lang w:val="en-CH"/>
        </w:rPr>
        <w:t>→</w:t>
      </w:r>
      <w:r w:rsidRPr="00314986">
        <w:rPr>
          <w:lang w:val="en-CH"/>
        </w:rPr>
        <w:t xml:space="preserve"> Maintenance: Maintenance can only be performed during downtime</w:t>
      </w:r>
    </w:p>
    <w:p w14:paraId="3B10DAD5" w14:textId="2F4994ED" w:rsidR="00314986" w:rsidRDefault="00314986" w:rsidP="00B71374">
      <w:pPr>
        <w:pStyle w:val="Sectiontext"/>
        <w:numPr>
          <w:ilvl w:val="0"/>
          <w:numId w:val="17"/>
        </w:numPr>
        <w:rPr>
          <w:lang w:val="en-CH"/>
        </w:rPr>
      </w:pPr>
      <w:r w:rsidRPr="00314986">
        <w:rPr>
          <w:lang w:val="en-CH"/>
        </w:rPr>
        <w:t xml:space="preserve">Maintenance </w:t>
      </w:r>
      <w:r w:rsidRPr="00314986">
        <w:rPr>
          <w:rFonts w:ascii="Arial" w:hAnsi="Arial" w:cs="Arial"/>
          <w:lang w:val="en-CH"/>
        </w:rPr>
        <w:t>→</w:t>
      </w:r>
      <w:r w:rsidRPr="00314986">
        <w:rPr>
          <w:lang w:val="en-CH"/>
        </w:rPr>
        <w:t xml:space="preserve"> Shutdown: Maintenance completed, turbine shuts down, making it ready for restart</w:t>
      </w:r>
    </w:p>
    <w:p w14:paraId="1836D757" w14:textId="57F58568" w:rsidR="00314986" w:rsidRDefault="00314986" w:rsidP="00314986">
      <w:pPr>
        <w:pStyle w:val="Sectiontext"/>
        <w:ind w:left="1418"/>
        <w:rPr>
          <w:lang w:val="en-CH"/>
        </w:rPr>
      </w:pPr>
      <w:r w:rsidRPr="00314986">
        <w:rPr>
          <w:lang w:val="en-CH"/>
        </w:rPr>
        <w:t>The user actions must be saved in the database and can be retrieved via the unauthenticated endpoint</w:t>
      </w:r>
      <w:r>
        <w:rPr>
          <w:lang w:val="en-CH"/>
        </w:rPr>
        <w:t xml:space="preserve"> </w:t>
      </w:r>
      <w:r w:rsidRPr="00314986">
        <w:rPr>
          <w:rFonts w:ascii="Consolas" w:hAnsi="Consolas" w:cs="Consolas"/>
          <w:lang w:val="en-CH"/>
        </w:rPr>
        <w:t>GET /turbines/:id/actions</w:t>
      </w:r>
      <w:r w:rsidRPr="00314986">
        <w:rPr>
          <w:lang w:val="en-CH"/>
        </w:rPr>
        <w:t>.</w:t>
      </w:r>
    </w:p>
    <w:p w14:paraId="7A976D83" w14:textId="148A4043" w:rsidR="00314986" w:rsidRPr="00314986" w:rsidRDefault="00314986" w:rsidP="00B71374">
      <w:pPr>
        <w:pStyle w:val="Sectiontext"/>
        <w:numPr>
          <w:ilvl w:val="0"/>
          <w:numId w:val="14"/>
        </w:numPr>
        <w:ind w:left="1985" w:hanging="567"/>
        <w:rPr>
          <w:lang w:val="en-CH"/>
        </w:rPr>
      </w:pPr>
      <w:r w:rsidRPr="00314986">
        <w:rPr>
          <w:lang w:val="en-CH"/>
        </w:rPr>
        <w:t>Each action includes a timestamp and the user who performed the action.</w:t>
      </w:r>
    </w:p>
    <w:p w14:paraId="1E513C98" w14:textId="1D6148C4" w:rsidR="00314986" w:rsidRPr="00314986" w:rsidRDefault="00314986" w:rsidP="00B71374">
      <w:pPr>
        <w:pStyle w:val="Sectiontext"/>
        <w:numPr>
          <w:ilvl w:val="0"/>
          <w:numId w:val="14"/>
        </w:numPr>
        <w:ind w:left="1985" w:hanging="567"/>
        <w:rPr>
          <w:lang w:val="en-CH"/>
        </w:rPr>
      </w:pPr>
      <w:r w:rsidRPr="00314986">
        <w:rPr>
          <w:lang w:val="en-CH"/>
        </w:rPr>
        <w:t xml:space="preserve">The action type is one of </w:t>
      </w:r>
      <w:r w:rsidRPr="00314986">
        <w:rPr>
          <w:rFonts w:ascii="Consolas" w:hAnsi="Consolas" w:cs="Consolas"/>
          <w:lang w:val="en-CH"/>
        </w:rPr>
        <w:t>control</w:t>
      </w:r>
      <w:r w:rsidRPr="00314986">
        <w:rPr>
          <w:lang w:val="en-CH"/>
        </w:rPr>
        <w:t xml:space="preserve">, </w:t>
      </w:r>
      <w:r w:rsidRPr="00314986">
        <w:rPr>
          <w:rFonts w:ascii="Consolas" w:hAnsi="Consolas" w:cs="Consolas"/>
          <w:lang w:val="en-CH"/>
        </w:rPr>
        <w:t>start</w:t>
      </w:r>
      <w:r w:rsidRPr="00314986">
        <w:rPr>
          <w:lang w:val="en-CH"/>
        </w:rPr>
        <w:t xml:space="preserve">, </w:t>
      </w:r>
      <w:r w:rsidRPr="00314986">
        <w:rPr>
          <w:rFonts w:ascii="Consolas" w:hAnsi="Consolas" w:cs="Consolas"/>
          <w:lang w:val="en-CH"/>
        </w:rPr>
        <w:t>shutdown</w:t>
      </w:r>
      <w:r w:rsidRPr="00314986">
        <w:rPr>
          <w:lang w:val="en-CH"/>
        </w:rPr>
        <w:t xml:space="preserve">, </w:t>
      </w:r>
      <w:r w:rsidRPr="00314986">
        <w:rPr>
          <w:rFonts w:ascii="Consolas" w:hAnsi="Consolas" w:cs="Consolas"/>
          <w:lang w:val="en-CH"/>
        </w:rPr>
        <w:t>maintenance</w:t>
      </w:r>
      <w:r w:rsidRPr="00314986">
        <w:rPr>
          <w:lang w:val="en-CH"/>
        </w:rPr>
        <w:t>.</w:t>
      </w:r>
    </w:p>
    <w:p w14:paraId="2DA63649" w14:textId="57622BD1" w:rsidR="00314986" w:rsidRDefault="00314986" w:rsidP="00B71374">
      <w:pPr>
        <w:pStyle w:val="Sectiontext"/>
        <w:numPr>
          <w:ilvl w:val="0"/>
          <w:numId w:val="14"/>
        </w:numPr>
        <w:ind w:left="1985" w:hanging="567"/>
        <w:rPr>
          <w:lang w:val="en-CH"/>
        </w:rPr>
      </w:pPr>
      <w:r w:rsidRPr="00314986">
        <w:rPr>
          <w:lang w:val="en-CH"/>
        </w:rPr>
        <w:t xml:space="preserve">A </w:t>
      </w:r>
      <w:r w:rsidRPr="00314986">
        <w:rPr>
          <w:rFonts w:ascii="Consolas" w:hAnsi="Consolas" w:cs="Consolas"/>
          <w:lang w:val="en-CH"/>
        </w:rPr>
        <w:t>control</w:t>
      </w:r>
      <w:r w:rsidRPr="00314986">
        <w:rPr>
          <w:lang w:val="en-CH"/>
        </w:rPr>
        <w:t xml:space="preserve"> action also includes the pitch and yaw values.</w:t>
      </w:r>
    </w:p>
    <w:p w14:paraId="50E2F10F" w14:textId="2826770F" w:rsidR="00314986" w:rsidRPr="004C16D0" w:rsidRDefault="004C16D0" w:rsidP="0096681A">
      <w:pPr>
        <w:pStyle w:val="Sectiontext"/>
        <w:ind w:left="1418"/>
        <w:rPr>
          <w:b/>
          <w:bCs/>
          <w:lang w:val="en-CH"/>
        </w:rPr>
      </w:pPr>
      <w:r w:rsidRPr="004C16D0">
        <w:rPr>
          <w:b/>
          <w:bCs/>
          <w:lang w:val="en-CH"/>
        </w:rPr>
        <w:t>5. Turbine Logs</w:t>
      </w:r>
    </w:p>
    <w:p w14:paraId="15A864D6" w14:textId="7E97A5EF" w:rsidR="004C16D0" w:rsidRDefault="004C16D0" w:rsidP="004C16D0">
      <w:pPr>
        <w:pStyle w:val="Sectiontext"/>
        <w:ind w:left="1418"/>
        <w:rPr>
          <w:lang w:val="en-CH"/>
        </w:rPr>
      </w:pPr>
      <w:r w:rsidRPr="004C16D0">
        <w:rPr>
          <w:lang w:val="en-CH"/>
        </w:rPr>
        <w:t>You must implement a logging system for each turbine. The logs can be retrieved from the external API via the endpoint</w:t>
      </w:r>
      <w:r>
        <w:rPr>
          <w:lang w:val="en-CH"/>
        </w:rPr>
        <w:t xml:space="preserve"> </w:t>
      </w:r>
      <w:r w:rsidRPr="004C16D0">
        <w:rPr>
          <w:rFonts w:ascii="Consolas" w:hAnsi="Consolas" w:cs="Consolas"/>
          <w:lang w:val="en-CH"/>
        </w:rPr>
        <w:t>GET /turbines/:id/logs</w:t>
      </w:r>
      <w:r w:rsidRPr="004C16D0">
        <w:rPr>
          <w:lang w:val="en-CH"/>
        </w:rPr>
        <w:t xml:space="preserve"> which returns a </w:t>
      </w:r>
      <w:r w:rsidRPr="004C16D0">
        <w:rPr>
          <w:rFonts w:ascii="Consolas" w:hAnsi="Consolas" w:cs="Consolas"/>
          <w:lang w:val="en-CH"/>
        </w:rPr>
        <w:t>plaintext</w:t>
      </w:r>
      <w:r w:rsidRPr="004C16D0">
        <w:rPr>
          <w:lang w:val="en-CH"/>
        </w:rPr>
        <w:t xml:space="preserve"> response with the following format:</w:t>
      </w:r>
    </w:p>
    <w:p w14:paraId="0F64C23A" w14:textId="77777777" w:rsidR="004C16D0" w:rsidRDefault="004C16D0" w:rsidP="0096681A">
      <w:pPr>
        <w:pStyle w:val="Sectiontext"/>
        <w:ind w:left="1418"/>
        <w:rPr>
          <w:lang w:val="en-CH"/>
        </w:rPr>
      </w:pPr>
    </w:p>
    <w:p w14:paraId="196D6D24" w14:textId="77777777" w:rsidR="004C16D0" w:rsidRPr="004C16D0" w:rsidRDefault="004C16D0" w:rsidP="004C16D0">
      <w:pPr>
        <w:pStyle w:val="Sectiontext"/>
        <w:ind w:left="1418"/>
        <w:rPr>
          <w:rFonts w:ascii="Consolas" w:hAnsi="Consolas" w:cs="Consolas"/>
          <w:lang w:val="en-CH"/>
        </w:rPr>
      </w:pPr>
      <w:r w:rsidRPr="004C16D0">
        <w:rPr>
          <w:rFonts w:ascii="Consolas" w:hAnsi="Consolas" w:cs="Consolas"/>
          <w:lang w:val="en-CH"/>
        </w:rPr>
        <w:t>2025-06-21T10:12:00Z [Info] Turbine started using config /etc/turbine-a1.json</w:t>
      </w:r>
    </w:p>
    <w:p w14:paraId="1600C45D" w14:textId="77777777" w:rsidR="004C16D0" w:rsidRPr="004C16D0" w:rsidRDefault="004C16D0" w:rsidP="004C16D0">
      <w:pPr>
        <w:pStyle w:val="Sectiontext"/>
        <w:ind w:left="1418"/>
        <w:rPr>
          <w:rFonts w:ascii="Consolas" w:hAnsi="Consolas" w:cs="Consolas"/>
          <w:lang w:val="en-CH"/>
        </w:rPr>
      </w:pPr>
      <w:r w:rsidRPr="004C16D0">
        <w:rPr>
          <w:rFonts w:ascii="Consolas" w:hAnsi="Consolas" w:cs="Consolas"/>
          <w:lang w:val="en-CH"/>
        </w:rPr>
        <w:t>2025-06-21T10:15:00Z [Warning] Turbine start delayed due to low wind conditions</w:t>
      </w:r>
    </w:p>
    <w:p w14:paraId="3679E5CC" w14:textId="77777777" w:rsidR="004C16D0" w:rsidRPr="004C16D0" w:rsidRDefault="004C16D0" w:rsidP="004C16D0">
      <w:pPr>
        <w:pStyle w:val="Sectiontext"/>
        <w:ind w:left="1418"/>
        <w:rPr>
          <w:rFonts w:ascii="Consolas" w:hAnsi="Consolas" w:cs="Consolas"/>
          <w:lang w:val="en-CH"/>
        </w:rPr>
      </w:pPr>
      <w:r w:rsidRPr="004C16D0">
        <w:rPr>
          <w:rFonts w:ascii="Consolas" w:hAnsi="Consolas" w:cs="Consolas"/>
          <w:lang w:val="en-CH"/>
        </w:rPr>
        <w:t>2025-06-21T10:20:00Z [Error] Turbine lost satellite fallback connection. Details:</w:t>
      </w:r>
    </w:p>
    <w:p w14:paraId="7D719DEB" w14:textId="77777777" w:rsidR="004C16D0" w:rsidRPr="004C16D0" w:rsidRDefault="004C16D0" w:rsidP="004C16D0">
      <w:pPr>
        <w:pStyle w:val="Sectiontext"/>
        <w:ind w:left="1418"/>
        <w:rPr>
          <w:rFonts w:ascii="Consolas" w:hAnsi="Consolas" w:cs="Consolas"/>
          <w:lang w:val="en-CH"/>
        </w:rPr>
      </w:pPr>
      <w:r w:rsidRPr="004C16D0">
        <w:rPr>
          <w:rFonts w:ascii="Consolas" w:hAnsi="Consolas" w:cs="Consolas"/>
          <w:lang w:val="en-CH"/>
        </w:rPr>
        <w:t>multi line error message belonging to the sensor failure</w:t>
      </w:r>
    </w:p>
    <w:p w14:paraId="0AC44646" w14:textId="77777777" w:rsidR="004C16D0" w:rsidRPr="004C16D0" w:rsidRDefault="004C16D0" w:rsidP="004C16D0">
      <w:pPr>
        <w:pStyle w:val="Sectiontext"/>
        <w:ind w:left="1418"/>
        <w:rPr>
          <w:rFonts w:ascii="Consolas" w:hAnsi="Consolas" w:cs="Consolas"/>
          <w:lang w:val="en-CH"/>
        </w:rPr>
      </w:pPr>
      <w:r w:rsidRPr="004C16D0">
        <w:rPr>
          <w:rFonts w:ascii="Consolas" w:hAnsi="Consolas" w:cs="Consolas"/>
          <w:lang w:val="en-CH"/>
        </w:rPr>
        <w:t>second line of the error message still belongs to the sensor failure</w:t>
      </w:r>
    </w:p>
    <w:p w14:paraId="54498739" w14:textId="26C88F52" w:rsidR="004C16D0" w:rsidRPr="004C16D0" w:rsidRDefault="004C16D0" w:rsidP="004C16D0">
      <w:pPr>
        <w:pStyle w:val="Sectiontext"/>
        <w:ind w:left="1418"/>
        <w:rPr>
          <w:rFonts w:ascii="Consolas" w:hAnsi="Consolas" w:cs="Consolas"/>
          <w:lang w:val="en-CH"/>
        </w:rPr>
      </w:pPr>
      <w:r w:rsidRPr="004C16D0">
        <w:rPr>
          <w:rFonts w:ascii="Consolas" w:hAnsi="Consolas" w:cs="Consolas"/>
          <w:lang w:val="en-CH"/>
        </w:rPr>
        <w:t>2025-06-21T10:25:00Z [Info] Maintenance mode activated</w:t>
      </w:r>
    </w:p>
    <w:p w14:paraId="0DCA4F80" w14:textId="77777777" w:rsidR="00314986" w:rsidRDefault="00314986" w:rsidP="0096681A">
      <w:pPr>
        <w:pStyle w:val="Sectiontext"/>
        <w:ind w:left="1418"/>
        <w:rPr>
          <w:lang w:val="en-CH"/>
        </w:rPr>
      </w:pPr>
    </w:p>
    <w:p w14:paraId="5F5A0BEC" w14:textId="3E4C3A0A" w:rsidR="004C16D0" w:rsidRPr="004C16D0" w:rsidRDefault="004C16D0" w:rsidP="004C16D0">
      <w:pPr>
        <w:pStyle w:val="Sectiontext"/>
        <w:ind w:left="1418"/>
        <w:rPr>
          <w:lang w:val="en-CH"/>
        </w:rPr>
      </w:pPr>
      <w:r w:rsidRPr="004C16D0">
        <w:rPr>
          <w:lang w:val="en-CH"/>
        </w:rPr>
        <w:t>The logs must be parsed to include:</w:t>
      </w:r>
    </w:p>
    <w:p w14:paraId="1C884C4E" w14:textId="0DCE9D96" w:rsidR="004C16D0" w:rsidRPr="004C16D0" w:rsidRDefault="004C16D0" w:rsidP="00B71374">
      <w:pPr>
        <w:pStyle w:val="Sectiontext"/>
        <w:numPr>
          <w:ilvl w:val="0"/>
          <w:numId w:val="14"/>
        </w:numPr>
        <w:ind w:left="1985" w:hanging="567"/>
        <w:rPr>
          <w:lang w:val="en-CH"/>
        </w:rPr>
      </w:pPr>
      <w:r w:rsidRPr="004C16D0">
        <w:rPr>
          <w:lang w:val="en-CH"/>
        </w:rPr>
        <w:t xml:space="preserve">Turbine ID: not embedded in each log line; use the </w:t>
      </w:r>
      <w:r w:rsidRPr="004C16D0">
        <w:rPr>
          <w:rFonts w:ascii="Consolas" w:hAnsi="Consolas" w:cs="Consolas"/>
          <w:lang w:val="en-CH"/>
        </w:rPr>
        <w:t>:id</w:t>
      </w:r>
      <w:r w:rsidRPr="004C16D0">
        <w:rPr>
          <w:lang w:val="en-CH"/>
        </w:rPr>
        <w:t xml:space="preserve"> path parameter from the request</w:t>
      </w:r>
    </w:p>
    <w:p w14:paraId="33E41192" w14:textId="70697D1A" w:rsidR="004C16D0" w:rsidRPr="004C16D0" w:rsidRDefault="004C16D0" w:rsidP="00B71374">
      <w:pPr>
        <w:pStyle w:val="Sectiontext"/>
        <w:numPr>
          <w:ilvl w:val="0"/>
          <w:numId w:val="14"/>
        </w:numPr>
        <w:ind w:left="1985" w:hanging="567"/>
        <w:rPr>
          <w:lang w:val="en-CH"/>
        </w:rPr>
      </w:pPr>
      <w:r w:rsidRPr="004C16D0">
        <w:rPr>
          <w:lang w:val="en-CH"/>
        </w:rPr>
        <w:t>Timestamp: parsed from the log line</w:t>
      </w:r>
    </w:p>
    <w:p w14:paraId="4F82E195" w14:textId="64856112" w:rsidR="004C16D0" w:rsidRPr="004C16D0" w:rsidRDefault="004C16D0" w:rsidP="00B71374">
      <w:pPr>
        <w:pStyle w:val="Sectiontext"/>
        <w:numPr>
          <w:ilvl w:val="0"/>
          <w:numId w:val="14"/>
        </w:numPr>
        <w:ind w:left="1985" w:hanging="567"/>
        <w:rPr>
          <w:lang w:val="en-CH"/>
        </w:rPr>
      </w:pPr>
      <w:r w:rsidRPr="004C16D0">
        <w:rPr>
          <w:lang w:val="en-CH"/>
        </w:rPr>
        <w:t>Log level: extracted from the log line and normalized to lowercase (</w:t>
      </w:r>
      <w:r w:rsidRPr="004C16D0">
        <w:rPr>
          <w:rFonts w:ascii="Consolas" w:hAnsi="Consolas" w:cs="Consolas"/>
          <w:lang w:val="en-CH"/>
        </w:rPr>
        <w:t>info</w:t>
      </w:r>
      <w:r w:rsidRPr="004C16D0">
        <w:rPr>
          <w:lang w:val="en-CH"/>
        </w:rPr>
        <w:t xml:space="preserve">, </w:t>
      </w:r>
      <w:r w:rsidRPr="004C16D0">
        <w:rPr>
          <w:rFonts w:ascii="Consolas" w:hAnsi="Consolas" w:cs="Consolas"/>
          <w:lang w:val="en-CH"/>
        </w:rPr>
        <w:t>warning</w:t>
      </w:r>
      <w:r w:rsidRPr="004C16D0">
        <w:rPr>
          <w:lang w:val="en-CH"/>
        </w:rPr>
        <w:t xml:space="preserve">, </w:t>
      </w:r>
      <w:r w:rsidRPr="004C16D0">
        <w:rPr>
          <w:rFonts w:ascii="Consolas" w:hAnsi="Consolas" w:cs="Consolas"/>
          <w:lang w:val="en-CH"/>
        </w:rPr>
        <w:t>error</w:t>
      </w:r>
      <w:r w:rsidRPr="004C16D0">
        <w:rPr>
          <w:lang w:val="en-CH"/>
        </w:rPr>
        <w:t>)</w:t>
      </w:r>
    </w:p>
    <w:p w14:paraId="557CE848" w14:textId="59184B6A" w:rsidR="00314986" w:rsidRDefault="004C16D0" w:rsidP="00B71374">
      <w:pPr>
        <w:pStyle w:val="Sectiontext"/>
        <w:numPr>
          <w:ilvl w:val="0"/>
          <w:numId w:val="14"/>
        </w:numPr>
        <w:ind w:left="1985" w:hanging="567"/>
        <w:rPr>
          <w:lang w:val="en-CH"/>
        </w:rPr>
      </w:pPr>
      <w:r w:rsidRPr="004C16D0">
        <w:rPr>
          <w:lang w:val="en-CH"/>
        </w:rPr>
        <w:t>Message with new lines preserved: the rest of the log line after the timestamp and level until a new line and</w:t>
      </w:r>
      <w:r>
        <w:rPr>
          <w:lang w:val="en-CH"/>
        </w:rPr>
        <w:t xml:space="preserve"> </w:t>
      </w:r>
      <w:r w:rsidRPr="004C16D0">
        <w:rPr>
          <w:lang w:val="en-CH"/>
        </w:rPr>
        <w:t>another log line with timestamp, level, and message starts</w:t>
      </w:r>
    </w:p>
    <w:p w14:paraId="7598B7E9" w14:textId="51C6B1D9" w:rsidR="004C16D0" w:rsidRPr="004C16D0" w:rsidRDefault="004C16D0" w:rsidP="004C16D0">
      <w:pPr>
        <w:pStyle w:val="Sectiontext"/>
        <w:ind w:left="1418"/>
        <w:rPr>
          <w:lang w:val="en-CH"/>
        </w:rPr>
      </w:pPr>
      <w:r w:rsidRPr="004C16D0">
        <w:rPr>
          <w:lang w:val="en-CH"/>
        </w:rPr>
        <w:t>You will have to develop a parser that converts the plaintext logs and stores them in a structured format in the</w:t>
      </w:r>
      <w:r>
        <w:rPr>
          <w:lang w:val="en-CH"/>
        </w:rPr>
        <w:t xml:space="preserve"> </w:t>
      </w:r>
      <w:r w:rsidRPr="004C16D0">
        <w:rPr>
          <w:lang w:val="en-CH"/>
        </w:rPr>
        <w:t>database.</w:t>
      </w:r>
    </w:p>
    <w:p w14:paraId="3061453A" w14:textId="0C588464" w:rsidR="004C16D0" w:rsidRDefault="004C16D0" w:rsidP="004C16D0">
      <w:pPr>
        <w:pStyle w:val="Sectiontext"/>
        <w:ind w:left="1418"/>
        <w:rPr>
          <w:lang w:val="en-CH"/>
        </w:rPr>
      </w:pPr>
      <w:r w:rsidRPr="004C16D0">
        <w:rPr>
          <w:lang w:val="en-CH"/>
        </w:rPr>
        <w:t>The external API will return the last 1000 log entries for a turbine, and you must ensure you do not store duplicate</w:t>
      </w:r>
      <w:r>
        <w:rPr>
          <w:lang w:val="en-CH"/>
        </w:rPr>
        <w:t xml:space="preserve"> </w:t>
      </w:r>
      <w:r w:rsidRPr="004C16D0">
        <w:rPr>
          <w:lang w:val="en-CH"/>
        </w:rPr>
        <w:t>logs based on the timestamp and message. Logs are only fetched when the frontend requests them, so you do not need</w:t>
      </w:r>
      <w:r>
        <w:rPr>
          <w:lang w:val="en-CH"/>
        </w:rPr>
        <w:t xml:space="preserve"> </w:t>
      </w:r>
      <w:r w:rsidRPr="004C16D0">
        <w:rPr>
          <w:lang w:val="en-CH"/>
        </w:rPr>
        <w:t>to implement a polling mechanism. The external log endpoint can be unavailable or return an error, in which case</w:t>
      </w:r>
      <w:r>
        <w:rPr>
          <w:lang w:val="en-CH"/>
        </w:rPr>
        <w:t xml:space="preserve"> </w:t>
      </w:r>
      <w:r w:rsidRPr="004C16D0">
        <w:rPr>
          <w:lang w:val="en-CH"/>
        </w:rPr>
        <w:t>you must handle this gracefully and return the cached logs if available.</w:t>
      </w:r>
    </w:p>
    <w:p w14:paraId="1647B199" w14:textId="1772C70C" w:rsidR="004C16D0" w:rsidRDefault="004C16D0" w:rsidP="004C16D0">
      <w:pPr>
        <w:pStyle w:val="Sectiontext"/>
        <w:ind w:left="1418"/>
        <w:rPr>
          <w:lang w:val="en-CH"/>
        </w:rPr>
      </w:pPr>
      <w:r w:rsidRPr="004C16D0">
        <w:rPr>
          <w:lang w:val="en-CH"/>
        </w:rPr>
        <w:lastRenderedPageBreak/>
        <w:t xml:space="preserve">The endpoint to retrieve the logs is </w:t>
      </w:r>
      <w:r w:rsidRPr="004C16D0">
        <w:rPr>
          <w:rFonts w:ascii="Consolas" w:hAnsi="Consolas" w:cs="Consolas"/>
          <w:lang w:val="en-CH"/>
        </w:rPr>
        <w:t>GET /turbines/:id/logs</w:t>
      </w:r>
      <w:r w:rsidRPr="004C16D0">
        <w:rPr>
          <w:lang w:val="en-CH"/>
        </w:rPr>
        <w:t>. The frontend will use this endpoint to display</w:t>
      </w:r>
      <w:r>
        <w:rPr>
          <w:lang w:val="en-CH"/>
        </w:rPr>
        <w:t xml:space="preserve"> </w:t>
      </w:r>
      <w:r w:rsidRPr="004C16D0">
        <w:rPr>
          <w:lang w:val="en-CH"/>
        </w:rPr>
        <w:t>the logs in a user-friendly format. The sort order of the logs must be from oldest to newest, and only the newest 1000</w:t>
      </w:r>
      <w:r>
        <w:rPr>
          <w:lang w:val="en-CH"/>
        </w:rPr>
        <w:t xml:space="preserve"> </w:t>
      </w:r>
      <w:r w:rsidRPr="004C16D0">
        <w:rPr>
          <w:lang w:val="en-CH"/>
        </w:rPr>
        <w:t>logs must be returned at a time. No pagination is required.</w:t>
      </w:r>
    </w:p>
    <w:p w14:paraId="2911025C" w14:textId="77777777" w:rsidR="004C16D0" w:rsidRPr="004C16D0" w:rsidRDefault="004C16D0" w:rsidP="004C16D0">
      <w:pPr>
        <w:pStyle w:val="Sectiontext"/>
        <w:ind w:left="1418"/>
        <w:rPr>
          <w:lang w:val="en-CH"/>
        </w:rPr>
      </w:pPr>
      <w:r w:rsidRPr="004C16D0">
        <w:rPr>
          <w:lang w:val="en-CH"/>
        </w:rPr>
        <w:t>The frontend also requires a search functionality to filter logs by level and message substring.</w:t>
      </w:r>
    </w:p>
    <w:p w14:paraId="304F6198" w14:textId="5D789D94" w:rsidR="004C16D0" w:rsidRPr="004C16D0" w:rsidRDefault="004C16D0" w:rsidP="004C16D0">
      <w:pPr>
        <w:pStyle w:val="Sectiontext"/>
        <w:ind w:left="1418"/>
        <w:rPr>
          <w:lang w:val="en-CH"/>
        </w:rPr>
      </w:pPr>
      <w:r w:rsidRPr="004C16D0">
        <w:rPr>
          <w:lang w:val="en-CH"/>
        </w:rPr>
        <w:t>These shall be implemented in the backend as query parameters:</w:t>
      </w:r>
    </w:p>
    <w:p w14:paraId="27472919" w14:textId="7EBE2AC1" w:rsidR="004C16D0" w:rsidRPr="004C16D0" w:rsidRDefault="004C16D0" w:rsidP="00B71374">
      <w:pPr>
        <w:pStyle w:val="Sectiontext"/>
        <w:numPr>
          <w:ilvl w:val="0"/>
          <w:numId w:val="14"/>
        </w:numPr>
        <w:ind w:left="1985" w:hanging="567"/>
        <w:rPr>
          <w:lang w:val="en-CH"/>
        </w:rPr>
      </w:pPr>
      <w:r w:rsidRPr="004C16D0">
        <w:rPr>
          <w:rFonts w:ascii="Consolas" w:hAnsi="Consolas" w:cs="Consolas"/>
          <w:lang w:val="en-CH"/>
        </w:rPr>
        <w:t>levels</w:t>
      </w:r>
      <w:r w:rsidRPr="004C16D0">
        <w:rPr>
          <w:lang w:val="en-CH"/>
        </w:rPr>
        <w:t xml:space="preserve">: Filter logs by log level (e.g., </w:t>
      </w:r>
      <w:r w:rsidRPr="004C16D0">
        <w:rPr>
          <w:rFonts w:ascii="Consolas" w:hAnsi="Consolas" w:cs="Consolas"/>
          <w:lang w:val="en-CH"/>
        </w:rPr>
        <w:t>info</w:t>
      </w:r>
      <w:r w:rsidRPr="004C16D0">
        <w:rPr>
          <w:lang w:val="en-CH"/>
        </w:rPr>
        <w:t xml:space="preserve">, </w:t>
      </w:r>
      <w:r w:rsidRPr="004C16D0">
        <w:rPr>
          <w:rFonts w:ascii="Consolas" w:hAnsi="Consolas" w:cs="Consolas"/>
          <w:lang w:val="en-CH"/>
        </w:rPr>
        <w:t>warning</w:t>
      </w:r>
      <w:r w:rsidRPr="004C16D0">
        <w:rPr>
          <w:lang w:val="en-CH"/>
        </w:rPr>
        <w:t xml:space="preserve">, </w:t>
      </w:r>
      <w:r w:rsidRPr="004C16D0">
        <w:rPr>
          <w:rFonts w:ascii="Consolas" w:hAnsi="Consolas" w:cs="Consolas"/>
          <w:lang w:val="en-CH"/>
        </w:rPr>
        <w:t>error</w:t>
      </w:r>
      <w:r w:rsidRPr="004C16D0">
        <w:rPr>
          <w:lang w:val="en-CH"/>
        </w:rPr>
        <w:t>). A comma separated list of levels can be</w:t>
      </w:r>
      <w:r>
        <w:rPr>
          <w:lang w:val="en-CH"/>
        </w:rPr>
        <w:t xml:space="preserve"> </w:t>
      </w:r>
      <w:r w:rsidRPr="004C16D0">
        <w:rPr>
          <w:lang w:val="en-CH"/>
        </w:rPr>
        <w:t>provided.</w:t>
      </w:r>
    </w:p>
    <w:p w14:paraId="677F3CFA" w14:textId="719B4083" w:rsidR="004C16D0" w:rsidRDefault="004C16D0" w:rsidP="00B71374">
      <w:pPr>
        <w:pStyle w:val="Sectiontext"/>
        <w:numPr>
          <w:ilvl w:val="0"/>
          <w:numId w:val="14"/>
        </w:numPr>
        <w:ind w:left="1985" w:hanging="567"/>
        <w:rPr>
          <w:lang w:val="en-CH"/>
        </w:rPr>
      </w:pPr>
      <w:r w:rsidRPr="004C16D0">
        <w:rPr>
          <w:rFonts w:ascii="Consolas" w:hAnsi="Consolas" w:cs="Consolas"/>
          <w:lang w:val="en-CH"/>
        </w:rPr>
        <w:t>message</w:t>
      </w:r>
      <w:r w:rsidRPr="004C16D0">
        <w:rPr>
          <w:lang w:val="en-CH"/>
        </w:rPr>
        <w:t>: Filter logs by a substring in the message</w:t>
      </w:r>
    </w:p>
    <w:p w14:paraId="6BDE0149" w14:textId="24F7B71C" w:rsidR="004C16D0" w:rsidRPr="004C16D0" w:rsidRDefault="004C16D0" w:rsidP="0096681A">
      <w:pPr>
        <w:pStyle w:val="Sectiontext"/>
        <w:ind w:left="1418"/>
        <w:rPr>
          <w:b/>
          <w:bCs/>
          <w:lang w:val="en-CH"/>
        </w:rPr>
      </w:pPr>
      <w:r w:rsidRPr="004C16D0">
        <w:rPr>
          <w:b/>
          <w:bCs/>
          <w:lang w:val="en-CH"/>
        </w:rPr>
        <w:t>6. Role Management</w:t>
      </w:r>
    </w:p>
    <w:p w14:paraId="41116732" w14:textId="395D967B" w:rsidR="004C16D0" w:rsidRPr="004C16D0" w:rsidRDefault="004C16D0" w:rsidP="004C16D0">
      <w:pPr>
        <w:pStyle w:val="Sectiontext"/>
        <w:ind w:left="1418"/>
        <w:rPr>
          <w:lang w:val="en-CH"/>
        </w:rPr>
      </w:pPr>
      <w:r w:rsidRPr="004C16D0">
        <w:rPr>
          <w:lang w:val="en-CH"/>
        </w:rPr>
        <w:t>You must implement a role management system that allows the admin to assign roles to users. The admin can assign roles</w:t>
      </w:r>
      <w:r>
        <w:rPr>
          <w:lang w:val="en-CH"/>
        </w:rPr>
        <w:t xml:space="preserve"> </w:t>
      </w:r>
      <w:r w:rsidRPr="004C16D0">
        <w:rPr>
          <w:lang w:val="en-CH"/>
        </w:rPr>
        <w:t xml:space="preserve">to users via the endpoint </w:t>
      </w:r>
      <w:r w:rsidRPr="004C16D0">
        <w:rPr>
          <w:rFonts w:ascii="Consolas" w:hAnsi="Consolas" w:cs="Consolas"/>
          <w:lang w:val="en-CH"/>
        </w:rPr>
        <w:t>POST /auth/assign-role</w:t>
      </w:r>
      <w:r w:rsidRPr="004C16D0">
        <w:rPr>
          <w:lang w:val="en-CH"/>
        </w:rPr>
        <w:t>. The request must include the username and the role to assign.</w:t>
      </w:r>
    </w:p>
    <w:p w14:paraId="56DA0BB6" w14:textId="53B0B836" w:rsidR="004C16D0" w:rsidRDefault="004C16D0" w:rsidP="004C16D0">
      <w:pPr>
        <w:pStyle w:val="Sectiontext"/>
        <w:ind w:left="1418"/>
        <w:rPr>
          <w:lang w:val="en-CH"/>
        </w:rPr>
      </w:pPr>
      <w:r w:rsidRPr="004C16D0">
        <w:rPr>
          <w:lang w:val="en-CH"/>
        </w:rPr>
        <w:t>A user with admin role cannot remove their own admin role.</w:t>
      </w:r>
    </w:p>
    <w:p w14:paraId="64FBB53C" w14:textId="48DF3351" w:rsidR="004C16D0" w:rsidRPr="004C16D0" w:rsidRDefault="004C16D0" w:rsidP="0096681A">
      <w:pPr>
        <w:pStyle w:val="Sectiontext"/>
        <w:ind w:left="1418"/>
        <w:rPr>
          <w:b/>
          <w:bCs/>
          <w:lang w:val="en-CH"/>
        </w:rPr>
      </w:pPr>
      <w:r w:rsidRPr="004C16D0">
        <w:rPr>
          <w:b/>
          <w:bCs/>
          <w:lang w:val="en-CH"/>
        </w:rPr>
        <w:t>7. Database</w:t>
      </w:r>
    </w:p>
    <w:p w14:paraId="2A9FE306" w14:textId="261CBA24" w:rsidR="004C16D0" w:rsidRPr="004C16D0" w:rsidRDefault="004C16D0" w:rsidP="004C16D0">
      <w:pPr>
        <w:pStyle w:val="Sectiontext"/>
        <w:ind w:left="1418"/>
        <w:rPr>
          <w:lang w:val="en-CH"/>
        </w:rPr>
      </w:pPr>
      <w:r w:rsidRPr="004C16D0">
        <w:rPr>
          <w:lang w:val="en-CH"/>
        </w:rPr>
        <w:t>You are free to design the database schema as you see fit.</w:t>
      </w:r>
    </w:p>
    <w:p w14:paraId="555F7282" w14:textId="7C1C35FD" w:rsidR="004C16D0" w:rsidRPr="004C16D0" w:rsidRDefault="004C16D0" w:rsidP="004C16D0">
      <w:pPr>
        <w:pStyle w:val="Sectiontext"/>
        <w:ind w:left="1418"/>
        <w:rPr>
          <w:lang w:val="en-CH"/>
        </w:rPr>
      </w:pPr>
      <w:r w:rsidRPr="004C16D0">
        <w:rPr>
          <w:lang w:val="en-CH"/>
        </w:rPr>
        <w:t xml:space="preserve">You must provide a SQL dump file with both the </w:t>
      </w:r>
      <w:r w:rsidRPr="004C16D0">
        <w:rPr>
          <w:b/>
          <w:bCs/>
          <w:lang w:val="en-CH"/>
        </w:rPr>
        <w:t>structure</w:t>
      </w:r>
      <w:r w:rsidRPr="004C16D0">
        <w:rPr>
          <w:lang w:val="en-CH"/>
        </w:rPr>
        <w:t xml:space="preserve"> and </w:t>
      </w:r>
      <w:r w:rsidRPr="004C16D0">
        <w:rPr>
          <w:b/>
          <w:bCs/>
          <w:lang w:val="en-CH"/>
        </w:rPr>
        <w:t>initial data</w:t>
      </w:r>
      <w:r w:rsidRPr="004C16D0">
        <w:rPr>
          <w:lang w:val="en-CH"/>
        </w:rPr>
        <w:t xml:space="preserve"> to seed the database.</w:t>
      </w:r>
    </w:p>
    <w:p w14:paraId="52CE1B15" w14:textId="5A455848" w:rsidR="004C16D0" w:rsidRPr="004C16D0" w:rsidRDefault="004C16D0" w:rsidP="004C16D0">
      <w:pPr>
        <w:pStyle w:val="Sectiontext"/>
        <w:ind w:left="1418"/>
        <w:rPr>
          <w:lang w:val="en-CH"/>
        </w:rPr>
      </w:pPr>
      <w:r w:rsidRPr="004C16D0">
        <w:rPr>
          <w:lang w:val="en-CH"/>
        </w:rPr>
        <w:t xml:space="preserve">It must be committed to the Git repository in the root directory as </w:t>
      </w:r>
      <w:r w:rsidRPr="004C16D0">
        <w:rPr>
          <w:rFonts w:ascii="Consolas" w:hAnsi="Consolas" w:cs="Consolas"/>
          <w:lang w:val="en-CH"/>
        </w:rPr>
        <w:t>seed.sql</w:t>
      </w:r>
      <w:r w:rsidRPr="004C16D0">
        <w:rPr>
          <w:lang w:val="en-CH"/>
        </w:rPr>
        <w:t>.</w:t>
      </w:r>
    </w:p>
    <w:p w14:paraId="5E791AC0" w14:textId="47F1E64C" w:rsidR="004C16D0" w:rsidRDefault="004C16D0" w:rsidP="004C16D0">
      <w:pPr>
        <w:pStyle w:val="Sectiontext"/>
        <w:ind w:left="1418"/>
        <w:rPr>
          <w:lang w:val="en-CH"/>
        </w:rPr>
      </w:pPr>
      <w:r w:rsidRPr="004C16D0">
        <w:rPr>
          <w:lang w:val="en-CH"/>
        </w:rPr>
        <w:t>The SQL dump must include the following data:</w:t>
      </w:r>
    </w:p>
    <w:p w14:paraId="241D7D52" w14:textId="44EA77A7" w:rsidR="004C16D0" w:rsidRPr="004C16D0" w:rsidRDefault="004C16D0" w:rsidP="00B71374">
      <w:pPr>
        <w:pStyle w:val="Sectiontext"/>
        <w:numPr>
          <w:ilvl w:val="0"/>
          <w:numId w:val="14"/>
        </w:numPr>
        <w:ind w:left="1985" w:hanging="567"/>
        <w:rPr>
          <w:lang w:val="en-CH"/>
        </w:rPr>
      </w:pPr>
      <w:r w:rsidRPr="004C16D0">
        <w:rPr>
          <w:lang w:val="en-CH"/>
        </w:rPr>
        <w:t xml:space="preserve">user without role: </w:t>
      </w:r>
      <w:r w:rsidRPr="004C16D0">
        <w:rPr>
          <w:rFonts w:ascii="Consolas" w:hAnsi="Consolas" w:cs="Consolas"/>
          <w:lang w:val="en-CH"/>
        </w:rPr>
        <w:t>username: user</w:t>
      </w:r>
      <w:r w:rsidRPr="004C16D0">
        <w:rPr>
          <w:lang w:val="en-CH"/>
        </w:rPr>
        <w:t xml:space="preserve">, </w:t>
      </w:r>
      <w:r w:rsidRPr="004C16D0">
        <w:rPr>
          <w:rFonts w:ascii="Consolas" w:hAnsi="Consolas" w:cs="Consolas"/>
          <w:lang w:val="en-CH"/>
        </w:rPr>
        <w:t>password: user12345</w:t>
      </w:r>
    </w:p>
    <w:p w14:paraId="1A5D83CA" w14:textId="15DA15EB" w:rsidR="004C16D0" w:rsidRPr="004C16D0" w:rsidRDefault="004C16D0" w:rsidP="00B71374">
      <w:pPr>
        <w:pStyle w:val="Sectiontext"/>
        <w:numPr>
          <w:ilvl w:val="0"/>
          <w:numId w:val="14"/>
        </w:numPr>
        <w:ind w:left="1985" w:hanging="567"/>
        <w:rPr>
          <w:lang w:val="en-CH"/>
        </w:rPr>
      </w:pPr>
      <w:r w:rsidRPr="004C16D0">
        <w:rPr>
          <w:lang w:val="en-CH"/>
        </w:rPr>
        <w:t xml:space="preserve">operator: </w:t>
      </w:r>
      <w:r w:rsidRPr="004C16D0">
        <w:rPr>
          <w:rFonts w:ascii="Consolas" w:hAnsi="Consolas" w:cs="Consolas"/>
          <w:lang w:val="en-CH"/>
        </w:rPr>
        <w:t>username: bob</w:t>
      </w:r>
      <w:r w:rsidRPr="004C16D0">
        <w:rPr>
          <w:lang w:val="en-CH"/>
        </w:rPr>
        <w:t xml:space="preserve">, </w:t>
      </w:r>
      <w:r w:rsidRPr="004C16D0">
        <w:rPr>
          <w:rFonts w:ascii="Consolas" w:hAnsi="Consolas" w:cs="Consolas"/>
          <w:lang w:val="en-CH"/>
        </w:rPr>
        <w:t>password: bob12345</w:t>
      </w:r>
    </w:p>
    <w:p w14:paraId="36B00A17" w14:textId="415B2765" w:rsidR="004C16D0" w:rsidRDefault="004C16D0" w:rsidP="00B71374">
      <w:pPr>
        <w:pStyle w:val="Sectiontext"/>
        <w:numPr>
          <w:ilvl w:val="0"/>
          <w:numId w:val="14"/>
        </w:numPr>
        <w:ind w:left="1985" w:hanging="567"/>
        <w:rPr>
          <w:lang w:val="en-CH"/>
        </w:rPr>
      </w:pPr>
      <w:r w:rsidRPr="004C16D0">
        <w:rPr>
          <w:lang w:val="en-CH"/>
        </w:rPr>
        <w:t xml:space="preserve">admin: </w:t>
      </w:r>
      <w:r w:rsidRPr="004C16D0">
        <w:rPr>
          <w:rFonts w:ascii="Consolas" w:hAnsi="Consolas" w:cs="Consolas"/>
          <w:lang w:val="en-CH"/>
        </w:rPr>
        <w:t>username: alice</w:t>
      </w:r>
      <w:r w:rsidRPr="004C16D0">
        <w:rPr>
          <w:lang w:val="en-CH"/>
        </w:rPr>
        <w:t xml:space="preserve">, </w:t>
      </w:r>
      <w:r w:rsidRPr="004C16D0">
        <w:rPr>
          <w:rFonts w:ascii="Consolas" w:hAnsi="Consolas" w:cs="Consolas"/>
          <w:lang w:val="en-CH"/>
        </w:rPr>
        <w:t>password: alice12345</w:t>
      </w:r>
    </w:p>
    <w:p w14:paraId="11BD68FB" w14:textId="6CFA8094" w:rsidR="002840AC" w:rsidRPr="002840AC" w:rsidRDefault="002840AC" w:rsidP="002840AC">
      <w:pPr>
        <w:pStyle w:val="Sectiontext"/>
        <w:ind w:left="1418"/>
        <w:rPr>
          <w:lang w:val="en-CH"/>
        </w:rPr>
      </w:pPr>
      <w:r w:rsidRPr="002840AC">
        <w:rPr>
          <w:lang w:val="en-CH"/>
        </w:rPr>
        <w:t xml:space="preserve">The </w:t>
      </w:r>
      <w:r w:rsidRPr="002840AC">
        <w:rPr>
          <w:rFonts w:ascii="Consolas" w:hAnsi="Consolas" w:cs="Consolas"/>
          <w:lang w:val="en-CH"/>
        </w:rPr>
        <w:t>seed.sql</w:t>
      </w:r>
      <w:r w:rsidRPr="002840AC">
        <w:rPr>
          <w:lang w:val="en-CH"/>
        </w:rPr>
        <w:t xml:space="preserve"> file must not contain the plaintext passwords, but rather the hashed passwords.</w:t>
      </w:r>
    </w:p>
    <w:p w14:paraId="37A2B431" w14:textId="2A712B05" w:rsidR="004C16D0" w:rsidRDefault="002840AC" w:rsidP="002840AC">
      <w:pPr>
        <w:pStyle w:val="Sectiontext"/>
        <w:ind w:left="1418"/>
        <w:rPr>
          <w:lang w:val="en-CH"/>
        </w:rPr>
      </w:pPr>
      <w:r w:rsidRPr="002840AC">
        <w:rPr>
          <w:lang w:val="en-CH"/>
        </w:rPr>
        <w:t>You may include additional seed data as long as the required rows above remain intact and tests still pass.</w:t>
      </w:r>
    </w:p>
    <w:p w14:paraId="09E32C13" w14:textId="46115226" w:rsidR="004C16D0" w:rsidRPr="002840AC" w:rsidRDefault="002840AC" w:rsidP="0096681A">
      <w:pPr>
        <w:pStyle w:val="Sectiontext"/>
        <w:ind w:left="1418"/>
        <w:rPr>
          <w:b/>
          <w:bCs/>
          <w:lang w:val="en-CH"/>
        </w:rPr>
      </w:pPr>
      <w:r w:rsidRPr="002840AC">
        <w:rPr>
          <w:b/>
          <w:bCs/>
          <w:lang w:val="en-CH"/>
        </w:rPr>
        <w:t>8. API Specification for Frontend</w:t>
      </w:r>
    </w:p>
    <w:p w14:paraId="1C13D510" w14:textId="3CBA8283" w:rsidR="002840AC" w:rsidRPr="002840AC" w:rsidRDefault="002840AC" w:rsidP="002840AC">
      <w:pPr>
        <w:pStyle w:val="Sectiontext"/>
        <w:ind w:left="1418"/>
        <w:rPr>
          <w:lang w:val="en-CH"/>
        </w:rPr>
      </w:pPr>
      <w:r w:rsidRPr="002840AC">
        <w:rPr>
          <w:lang w:val="en-CH"/>
        </w:rPr>
        <w:t>An OpenAPI specification will be provided during the competition. It will include all endpoints, request and response</w:t>
      </w:r>
      <w:r>
        <w:rPr>
          <w:lang w:val="en-CH"/>
        </w:rPr>
        <w:t xml:space="preserve"> </w:t>
      </w:r>
      <w:r w:rsidRPr="002840AC">
        <w:rPr>
          <w:lang w:val="en-CH"/>
        </w:rPr>
        <w:t>schemas, examples, and authentication details. You must ensure your API adheres to this specification.</w:t>
      </w:r>
    </w:p>
    <w:p w14:paraId="2920494D" w14:textId="0354C6CF" w:rsidR="002840AC" w:rsidRDefault="002840AC" w:rsidP="002840AC">
      <w:pPr>
        <w:pStyle w:val="Sectiontext"/>
        <w:ind w:left="1418"/>
        <w:rPr>
          <w:lang w:val="en-CH"/>
        </w:rPr>
      </w:pPr>
      <w:r w:rsidRPr="002840AC">
        <w:rPr>
          <w:lang w:val="en-CH"/>
        </w:rPr>
        <w:t>Error responses, such as authentication errors or validation errors, will be detailed in the OpenAPI specification.</w:t>
      </w:r>
    </w:p>
    <w:p w14:paraId="56151F0B" w14:textId="6777711A" w:rsidR="002840AC" w:rsidRDefault="002840AC" w:rsidP="002840AC">
      <w:pPr>
        <w:spacing w:after="160"/>
        <w:rPr>
          <w:lang w:val="en-CH"/>
        </w:rPr>
      </w:pPr>
      <w:r>
        <w:rPr>
          <w:lang w:val="en-CH"/>
        </w:rPr>
        <w:br w:type="page"/>
      </w:r>
    </w:p>
    <w:p w14:paraId="7B33179C" w14:textId="34A67BAE" w:rsidR="0096681A" w:rsidRDefault="002840AC" w:rsidP="002840AC">
      <w:pPr>
        <w:pStyle w:val="Heading3"/>
        <w:rPr>
          <w:lang w:val="en-CH"/>
        </w:rPr>
      </w:pPr>
      <w:r>
        <w:rPr>
          <w:lang w:val="en-CH"/>
        </w:rPr>
        <w:lastRenderedPageBreak/>
        <w:t xml:space="preserve">Module D – </w:t>
      </w:r>
      <w:r w:rsidRPr="002840AC">
        <w:rPr>
          <w:lang w:val="en-CH"/>
        </w:rPr>
        <w:t>Interactive Frontend using an API</w:t>
      </w:r>
    </w:p>
    <w:p w14:paraId="44EB12F3" w14:textId="77777777" w:rsidR="002840AC" w:rsidRPr="002840AC" w:rsidRDefault="002840AC" w:rsidP="002840AC">
      <w:pPr>
        <w:pStyle w:val="Sectiontext"/>
        <w:rPr>
          <w:lang w:val="en-CH"/>
        </w:rPr>
      </w:pPr>
      <w:r w:rsidRPr="002840AC">
        <w:rPr>
          <w:lang w:val="en-CH"/>
        </w:rPr>
        <w:t>You are asked to create a frontend for the REST API from module C.</w:t>
      </w:r>
    </w:p>
    <w:p w14:paraId="634062B0" w14:textId="632E1844" w:rsidR="002840AC" w:rsidRPr="002840AC" w:rsidRDefault="002840AC" w:rsidP="002840AC">
      <w:pPr>
        <w:pStyle w:val="Sectiontext"/>
        <w:rPr>
          <w:lang w:val="en-CH"/>
        </w:rPr>
      </w:pPr>
      <w:r w:rsidRPr="002840AC">
        <w:rPr>
          <w:lang w:val="en-CH"/>
        </w:rPr>
        <w:t>Since the functionality you will create in this module builds on top of the functionality of module C, you will be given a working solution of module C.</w:t>
      </w:r>
    </w:p>
    <w:p w14:paraId="7A27AD42" w14:textId="3816F126" w:rsidR="0096681A" w:rsidRDefault="002840AC" w:rsidP="002840AC">
      <w:pPr>
        <w:pStyle w:val="Sectiontext"/>
        <w:rPr>
          <w:lang w:val="en-CH"/>
        </w:rPr>
      </w:pPr>
      <w:r w:rsidRPr="002840AC">
        <w:rPr>
          <w:lang w:val="en-CH"/>
        </w:rPr>
        <w:t>You must build on the provided solution of module C instead of your own to ensure full feature parity.</w:t>
      </w:r>
    </w:p>
    <w:p w14:paraId="3F61E681" w14:textId="5D286936" w:rsidR="0096681A" w:rsidRPr="002840AC" w:rsidRDefault="002840AC" w:rsidP="00CA4446">
      <w:pPr>
        <w:pStyle w:val="Sectiontext"/>
        <w:rPr>
          <w:b/>
          <w:bCs/>
          <w:lang w:val="en-CH"/>
        </w:rPr>
      </w:pPr>
      <w:r w:rsidRPr="002840AC">
        <w:rPr>
          <w:b/>
          <w:bCs/>
          <w:lang w:val="en-CH"/>
        </w:rPr>
        <w:t>Competitor Information</w:t>
      </w:r>
    </w:p>
    <w:p w14:paraId="2C88982C" w14:textId="68B82DD3" w:rsidR="002840AC" w:rsidRPr="002840AC" w:rsidRDefault="002840AC" w:rsidP="00B71374">
      <w:pPr>
        <w:pStyle w:val="Sectiontext"/>
        <w:numPr>
          <w:ilvl w:val="0"/>
          <w:numId w:val="14"/>
        </w:numPr>
        <w:ind w:left="1276" w:hanging="425"/>
        <w:rPr>
          <w:lang w:val="en-CH"/>
        </w:rPr>
      </w:pPr>
      <w:r w:rsidRPr="002840AC">
        <w:rPr>
          <w:lang w:val="en-CH"/>
        </w:rPr>
        <w:t>The frontend can be implemented using a framework and other available libraries.</w:t>
      </w:r>
    </w:p>
    <w:p w14:paraId="0F42AB53" w14:textId="7CC2D8E8" w:rsidR="002840AC" w:rsidRPr="002840AC" w:rsidRDefault="002840AC" w:rsidP="00B71374">
      <w:pPr>
        <w:pStyle w:val="Sectiontext"/>
        <w:numPr>
          <w:ilvl w:val="0"/>
          <w:numId w:val="14"/>
        </w:numPr>
        <w:ind w:left="1276" w:hanging="425"/>
        <w:rPr>
          <w:lang w:val="en-CH"/>
        </w:rPr>
      </w:pPr>
      <w:r w:rsidRPr="002840AC">
        <w:rPr>
          <w:lang w:val="en-CH"/>
        </w:rPr>
        <w:t>The application must be a Single Page Application (SPA).</w:t>
      </w:r>
    </w:p>
    <w:p w14:paraId="455FFF34" w14:textId="5A0833A4" w:rsidR="002840AC" w:rsidRDefault="002840AC" w:rsidP="00B71374">
      <w:pPr>
        <w:pStyle w:val="Sectiontext"/>
        <w:numPr>
          <w:ilvl w:val="0"/>
          <w:numId w:val="14"/>
        </w:numPr>
        <w:ind w:left="1276" w:hanging="425"/>
        <w:rPr>
          <w:lang w:val="en-CH"/>
        </w:rPr>
      </w:pPr>
      <w:r w:rsidRPr="002840AC">
        <w:rPr>
          <w:lang w:val="en-CH"/>
        </w:rPr>
        <w:t>Page reloads must present the same content to the user as previously visible, except unsaved user-driven inputs.</w:t>
      </w:r>
    </w:p>
    <w:p w14:paraId="1CED083A" w14:textId="37C391CB" w:rsidR="002840AC" w:rsidRPr="002840AC" w:rsidRDefault="002840AC" w:rsidP="00CA4446">
      <w:pPr>
        <w:pStyle w:val="Sectiontext"/>
        <w:rPr>
          <w:b/>
          <w:bCs/>
          <w:lang w:val="en-CH"/>
        </w:rPr>
      </w:pPr>
      <w:r w:rsidRPr="002840AC">
        <w:rPr>
          <w:b/>
          <w:bCs/>
          <w:lang w:val="en-CH"/>
        </w:rPr>
        <w:t>Assessment</w:t>
      </w:r>
    </w:p>
    <w:p w14:paraId="4B9E4235" w14:textId="7CAD7086" w:rsidR="002840AC" w:rsidRPr="002840AC" w:rsidRDefault="002840AC" w:rsidP="002840AC">
      <w:pPr>
        <w:pStyle w:val="Sectiontext"/>
        <w:rPr>
          <w:lang w:val="en-CH"/>
        </w:rPr>
      </w:pPr>
      <w:r w:rsidRPr="002840AC">
        <w:rPr>
          <w:lang w:val="en-CH"/>
        </w:rPr>
        <w:t>Module D will be assessed using the provided version of Google Chrome. The assessment will include functional tests as well as user experience.</w:t>
      </w:r>
    </w:p>
    <w:p w14:paraId="37D398BC" w14:textId="115ECB64" w:rsidR="002840AC" w:rsidRDefault="002840AC" w:rsidP="002840AC">
      <w:pPr>
        <w:pStyle w:val="Sectiontext"/>
        <w:rPr>
          <w:lang w:val="en-CH"/>
        </w:rPr>
      </w:pPr>
      <w:r w:rsidRPr="002840AC">
        <w:rPr>
          <w:lang w:val="en-CH"/>
        </w:rPr>
        <w:t>Any modifications in the provided backend of the previous module, including any changes to the database, will not be taken into account.</w:t>
      </w:r>
    </w:p>
    <w:p w14:paraId="026BAB15" w14:textId="33D6D19A" w:rsidR="002840AC" w:rsidRPr="002840AC" w:rsidRDefault="002840AC" w:rsidP="00CA4446">
      <w:pPr>
        <w:pStyle w:val="Sectiontext"/>
        <w:rPr>
          <w:b/>
          <w:bCs/>
          <w:lang w:val="en-CH"/>
        </w:rPr>
      </w:pPr>
      <w:r w:rsidRPr="002840AC">
        <w:rPr>
          <w:b/>
          <w:bCs/>
          <w:lang w:val="en-CH"/>
        </w:rPr>
        <w:t>Requirements</w:t>
      </w:r>
    </w:p>
    <w:p w14:paraId="5ED4262D" w14:textId="13486032" w:rsidR="002840AC" w:rsidRPr="002840AC" w:rsidRDefault="002840AC" w:rsidP="002840AC">
      <w:pPr>
        <w:pStyle w:val="Sectiontext"/>
        <w:ind w:left="1418"/>
        <w:rPr>
          <w:b/>
          <w:bCs/>
          <w:lang w:val="en-CH"/>
        </w:rPr>
      </w:pPr>
      <w:r w:rsidRPr="002840AC">
        <w:rPr>
          <w:b/>
          <w:bCs/>
          <w:lang w:val="en-CH"/>
        </w:rPr>
        <w:t>1. Authentication and Access Control</w:t>
      </w:r>
    </w:p>
    <w:p w14:paraId="26558B37" w14:textId="2FA26CFC" w:rsidR="002840AC" w:rsidRPr="002840AC" w:rsidRDefault="002840AC" w:rsidP="002840AC">
      <w:pPr>
        <w:pStyle w:val="Sectiontext"/>
        <w:ind w:left="1418"/>
        <w:rPr>
          <w:lang w:val="en-CH"/>
        </w:rPr>
      </w:pPr>
      <w:r w:rsidRPr="002840AC">
        <w:rPr>
          <w:lang w:val="en-CH"/>
        </w:rPr>
        <w:t>The website is publicly accessible for read-only usage, so no login is needed to access the website in general.</w:t>
      </w:r>
    </w:p>
    <w:p w14:paraId="3ACA7208" w14:textId="77777777" w:rsidR="002840AC" w:rsidRPr="002840AC" w:rsidRDefault="002840AC" w:rsidP="002840AC">
      <w:pPr>
        <w:pStyle w:val="Sectiontext"/>
        <w:ind w:left="1418"/>
        <w:rPr>
          <w:lang w:val="en-CH"/>
        </w:rPr>
      </w:pPr>
      <w:r w:rsidRPr="002840AC">
        <w:rPr>
          <w:lang w:val="en-CH"/>
        </w:rPr>
        <w:t>However, some actions and pages require an authenticated user.</w:t>
      </w:r>
    </w:p>
    <w:p w14:paraId="03856777" w14:textId="77777777" w:rsidR="002840AC" w:rsidRPr="002840AC" w:rsidRDefault="002840AC" w:rsidP="002840AC">
      <w:pPr>
        <w:pStyle w:val="Sectiontext"/>
        <w:ind w:left="1418"/>
        <w:rPr>
          <w:lang w:val="en-CH"/>
        </w:rPr>
      </w:pPr>
      <w:r w:rsidRPr="002840AC">
        <w:rPr>
          <w:lang w:val="en-CH"/>
        </w:rPr>
        <w:t>Performing those actions must not be possible and links to those pages must not be visible for unauthenticated users.</w:t>
      </w:r>
    </w:p>
    <w:p w14:paraId="2FDEE971" w14:textId="77777777" w:rsidR="002840AC" w:rsidRPr="002840AC" w:rsidRDefault="002840AC" w:rsidP="002840AC">
      <w:pPr>
        <w:pStyle w:val="Sectiontext"/>
        <w:ind w:left="1418"/>
        <w:rPr>
          <w:lang w:val="en-CH"/>
        </w:rPr>
      </w:pPr>
      <w:r w:rsidRPr="002840AC">
        <w:rPr>
          <w:lang w:val="en-CH"/>
        </w:rPr>
        <w:t>Accessing a page that requires an authenticated user (such as the turbine logs page) must redirect unauthenticated users to the login page and, after a successful login, return them to the initially requested page.</w:t>
      </w:r>
    </w:p>
    <w:p w14:paraId="5F2ADBF7" w14:textId="053BD678" w:rsidR="002840AC" w:rsidRDefault="002840AC" w:rsidP="002840AC">
      <w:pPr>
        <w:pStyle w:val="Sectiontext"/>
        <w:ind w:left="1418"/>
        <w:rPr>
          <w:lang w:val="en-CH"/>
        </w:rPr>
      </w:pPr>
      <w:r w:rsidRPr="002840AC">
        <w:rPr>
          <w:lang w:val="en-CH"/>
        </w:rPr>
        <w:t>Accessing a page that requires a specific role and the logged-in user does not have the necessary role must show an error page.</w:t>
      </w:r>
    </w:p>
    <w:p w14:paraId="02269AA1" w14:textId="77777777" w:rsidR="002840AC" w:rsidRPr="002840AC" w:rsidRDefault="002840AC" w:rsidP="002840AC">
      <w:pPr>
        <w:pStyle w:val="Sectiontext"/>
        <w:ind w:left="1418"/>
        <w:rPr>
          <w:lang w:val="en-CH"/>
        </w:rPr>
      </w:pPr>
    </w:p>
    <w:p w14:paraId="0A457A5C" w14:textId="77777777" w:rsidR="002840AC" w:rsidRPr="002840AC" w:rsidRDefault="002840AC" w:rsidP="002840AC">
      <w:pPr>
        <w:pStyle w:val="Sectiontext"/>
        <w:ind w:left="1418"/>
        <w:rPr>
          <w:lang w:val="en-CH"/>
        </w:rPr>
      </w:pPr>
      <w:r w:rsidRPr="002840AC">
        <w:rPr>
          <w:lang w:val="en-CH"/>
        </w:rPr>
        <w:t>To log in, a button must be present on all pages to open a login form.</w:t>
      </w:r>
    </w:p>
    <w:p w14:paraId="2673D6EB" w14:textId="77777777" w:rsidR="002840AC" w:rsidRPr="002840AC" w:rsidRDefault="002840AC" w:rsidP="002840AC">
      <w:pPr>
        <w:pStyle w:val="Sectiontext"/>
        <w:ind w:left="1418"/>
        <w:rPr>
          <w:lang w:val="en-CH"/>
        </w:rPr>
      </w:pPr>
      <w:r w:rsidRPr="002840AC">
        <w:rPr>
          <w:lang w:val="en-CH"/>
        </w:rPr>
        <w:t>The login form authenticates the user with the provided credentials against the API and stores the returned token.</w:t>
      </w:r>
    </w:p>
    <w:p w14:paraId="0621982F" w14:textId="51D7EDC8" w:rsidR="002840AC" w:rsidRPr="002840AC" w:rsidRDefault="002840AC" w:rsidP="002840AC">
      <w:pPr>
        <w:pStyle w:val="Sectiontext"/>
        <w:ind w:left="1418"/>
        <w:rPr>
          <w:lang w:val="en-CH"/>
        </w:rPr>
      </w:pPr>
      <w:r w:rsidRPr="002840AC">
        <w:rPr>
          <w:lang w:val="en-CH"/>
        </w:rPr>
        <w:t>Refreshing the page must keep the login state.</w:t>
      </w:r>
    </w:p>
    <w:p w14:paraId="408B7BCA" w14:textId="77777777" w:rsidR="002840AC" w:rsidRPr="002840AC" w:rsidRDefault="002840AC" w:rsidP="002840AC">
      <w:pPr>
        <w:pStyle w:val="Sectiontext"/>
        <w:ind w:left="1418"/>
        <w:rPr>
          <w:lang w:val="en-CH"/>
        </w:rPr>
      </w:pPr>
      <w:r w:rsidRPr="002840AC">
        <w:rPr>
          <w:lang w:val="en-CH"/>
        </w:rPr>
        <w:t>If a user is logged in, they have a logout button on every page, which will clear the stored token and return the user to the read-only version.</w:t>
      </w:r>
    </w:p>
    <w:p w14:paraId="4218C707" w14:textId="77777777" w:rsidR="002840AC" w:rsidRPr="002840AC" w:rsidRDefault="002840AC" w:rsidP="002840AC">
      <w:pPr>
        <w:pStyle w:val="Sectiontext"/>
        <w:ind w:left="1418"/>
        <w:rPr>
          <w:lang w:val="en-CH"/>
        </w:rPr>
      </w:pPr>
    </w:p>
    <w:p w14:paraId="2AADD720" w14:textId="63CA0006" w:rsidR="002840AC" w:rsidRPr="002840AC" w:rsidRDefault="002840AC" w:rsidP="002840AC">
      <w:pPr>
        <w:pStyle w:val="Sectiontext"/>
        <w:ind w:left="1418"/>
        <w:rPr>
          <w:lang w:val="en-CH"/>
        </w:rPr>
      </w:pPr>
      <w:r w:rsidRPr="002840AC">
        <w:rPr>
          <w:lang w:val="en-CH"/>
        </w:rPr>
        <w:t>The following users are provided to test authentication:</w:t>
      </w:r>
    </w:p>
    <w:p w14:paraId="6A22B73F" w14:textId="05742DA4" w:rsidR="002840AC" w:rsidRPr="002840AC" w:rsidRDefault="002840AC" w:rsidP="002840AC">
      <w:pPr>
        <w:pStyle w:val="Sectiontext"/>
        <w:ind w:left="1418"/>
        <w:rPr>
          <w:lang w:val="en-CH"/>
        </w:rPr>
      </w:pPr>
      <w:r w:rsidRPr="002840AC">
        <w:rPr>
          <w:lang w:val="en-CH"/>
        </w:rPr>
        <w:t xml:space="preserve">- user without role: </w:t>
      </w:r>
      <w:r w:rsidRPr="002840AC">
        <w:rPr>
          <w:rFonts w:ascii="Consolas" w:hAnsi="Consolas" w:cs="Consolas"/>
          <w:lang w:val="en-CH"/>
        </w:rPr>
        <w:t>username: user</w:t>
      </w:r>
      <w:r w:rsidRPr="002840AC">
        <w:rPr>
          <w:lang w:val="en-CH"/>
        </w:rPr>
        <w:t xml:space="preserve">, </w:t>
      </w:r>
      <w:r w:rsidRPr="002840AC">
        <w:rPr>
          <w:rFonts w:ascii="Consolas" w:hAnsi="Consolas" w:cs="Consolas"/>
          <w:lang w:val="en-CH"/>
        </w:rPr>
        <w:t>password: user12345</w:t>
      </w:r>
    </w:p>
    <w:p w14:paraId="50DCD6CF" w14:textId="6F91AAA3" w:rsidR="002840AC" w:rsidRPr="002840AC" w:rsidRDefault="002840AC" w:rsidP="002840AC">
      <w:pPr>
        <w:pStyle w:val="Sectiontext"/>
        <w:ind w:left="1418"/>
        <w:rPr>
          <w:lang w:val="en-CH"/>
        </w:rPr>
      </w:pPr>
      <w:r w:rsidRPr="002840AC">
        <w:rPr>
          <w:lang w:val="en-CH"/>
        </w:rPr>
        <w:t xml:space="preserve">- operator: </w:t>
      </w:r>
      <w:r w:rsidRPr="002840AC">
        <w:rPr>
          <w:rFonts w:ascii="Consolas" w:hAnsi="Consolas" w:cs="Consolas"/>
          <w:lang w:val="en-CH"/>
        </w:rPr>
        <w:t>username: bob</w:t>
      </w:r>
      <w:r w:rsidRPr="002840AC">
        <w:rPr>
          <w:lang w:val="en-CH"/>
        </w:rPr>
        <w:t xml:space="preserve">, </w:t>
      </w:r>
      <w:r w:rsidRPr="002840AC">
        <w:rPr>
          <w:rFonts w:ascii="Consolas" w:hAnsi="Consolas" w:cs="Consolas"/>
          <w:lang w:val="en-CH"/>
        </w:rPr>
        <w:t>password: bob12345</w:t>
      </w:r>
    </w:p>
    <w:p w14:paraId="071825CD" w14:textId="58294863" w:rsidR="002840AC" w:rsidRDefault="002840AC" w:rsidP="002840AC">
      <w:pPr>
        <w:pStyle w:val="Sectiontext"/>
        <w:ind w:left="1418"/>
        <w:rPr>
          <w:lang w:val="en-CH"/>
        </w:rPr>
      </w:pPr>
      <w:r w:rsidRPr="002840AC">
        <w:rPr>
          <w:lang w:val="en-CH"/>
        </w:rPr>
        <w:t xml:space="preserve">- admin: </w:t>
      </w:r>
      <w:r w:rsidRPr="002840AC">
        <w:rPr>
          <w:rFonts w:ascii="Consolas" w:hAnsi="Consolas" w:cs="Consolas"/>
          <w:lang w:val="en-CH"/>
        </w:rPr>
        <w:t>username: alice</w:t>
      </w:r>
      <w:r w:rsidRPr="002840AC">
        <w:rPr>
          <w:lang w:val="en-CH"/>
        </w:rPr>
        <w:t xml:space="preserve">, </w:t>
      </w:r>
      <w:r w:rsidRPr="002840AC">
        <w:rPr>
          <w:rFonts w:ascii="Consolas" w:hAnsi="Consolas" w:cs="Consolas"/>
          <w:lang w:val="en-CH"/>
        </w:rPr>
        <w:t>password: alice12345</w:t>
      </w:r>
    </w:p>
    <w:p w14:paraId="69A104A8" w14:textId="57DF1603" w:rsidR="002840AC" w:rsidRPr="002840AC" w:rsidRDefault="002840AC" w:rsidP="002840AC">
      <w:pPr>
        <w:pStyle w:val="Sectiontext"/>
        <w:ind w:left="1418"/>
        <w:rPr>
          <w:b/>
          <w:bCs/>
          <w:lang w:val="en-CH"/>
        </w:rPr>
      </w:pPr>
      <w:r w:rsidRPr="002840AC">
        <w:rPr>
          <w:b/>
          <w:bCs/>
          <w:lang w:val="en-CH"/>
        </w:rPr>
        <w:lastRenderedPageBreak/>
        <w:t>2. Turbine Map Page</w:t>
      </w:r>
    </w:p>
    <w:p w14:paraId="3204CD96" w14:textId="6433F7AF" w:rsidR="002840AC" w:rsidRPr="002840AC" w:rsidRDefault="002840AC" w:rsidP="002840AC">
      <w:pPr>
        <w:pStyle w:val="Sectiontext"/>
        <w:ind w:left="1418"/>
        <w:rPr>
          <w:lang w:val="en-CH"/>
        </w:rPr>
      </w:pPr>
      <w:r w:rsidRPr="002840AC">
        <w:rPr>
          <w:lang w:val="en-CH"/>
        </w:rPr>
        <w:t>The turbine map page is the index page (default page when opening the web app) and is publicly accessible.</w:t>
      </w:r>
    </w:p>
    <w:p w14:paraId="7D4FB3ED" w14:textId="77777777" w:rsidR="002840AC" w:rsidRPr="002840AC" w:rsidRDefault="002840AC" w:rsidP="002840AC">
      <w:pPr>
        <w:pStyle w:val="Sectiontext"/>
        <w:ind w:left="1418"/>
        <w:rPr>
          <w:lang w:val="en-CH"/>
        </w:rPr>
      </w:pPr>
      <w:r w:rsidRPr="002840AC">
        <w:rPr>
          <w:lang w:val="en-CH"/>
        </w:rPr>
        <w:t>The central part of this page is a map showing the location of all turbines.</w:t>
      </w:r>
    </w:p>
    <w:p w14:paraId="75B69364" w14:textId="77777777" w:rsidR="002840AC" w:rsidRPr="002840AC" w:rsidRDefault="002840AC" w:rsidP="002840AC">
      <w:pPr>
        <w:pStyle w:val="Sectiontext"/>
        <w:ind w:left="1418"/>
        <w:rPr>
          <w:lang w:val="en-CH"/>
        </w:rPr>
      </w:pPr>
      <w:r w:rsidRPr="002840AC">
        <w:rPr>
          <w:lang w:val="en-CH"/>
        </w:rPr>
        <w:t>They are rendered in a rectangle where the turbine with the lowest latitude and lowest longitude is located in the bottom left corner, and the turbine with the highest latitude and highest longitude is located in the top right corner.</w:t>
      </w:r>
    </w:p>
    <w:p w14:paraId="78414CC0" w14:textId="77777777" w:rsidR="002840AC" w:rsidRPr="002840AC" w:rsidRDefault="002840AC" w:rsidP="002840AC">
      <w:pPr>
        <w:pStyle w:val="Sectiontext"/>
        <w:ind w:left="1418"/>
        <w:rPr>
          <w:lang w:val="en-CH"/>
        </w:rPr>
      </w:pPr>
      <w:r w:rsidRPr="002840AC">
        <w:rPr>
          <w:lang w:val="en-CH"/>
        </w:rPr>
        <w:t>All turbines are fully visible and rendered in the correct relative location.</w:t>
      </w:r>
    </w:p>
    <w:p w14:paraId="7C2A5177" w14:textId="77777777" w:rsidR="002840AC" w:rsidRPr="002840AC" w:rsidRDefault="002840AC" w:rsidP="002840AC">
      <w:pPr>
        <w:pStyle w:val="Sectiontext"/>
        <w:ind w:left="1418"/>
        <w:rPr>
          <w:lang w:val="en-CH"/>
        </w:rPr>
      </w:pPr>
      <w:r w:rsidRPr="002840AC">
        <w:rPr>
          <w:lang w:val="en-CH"/>
        </w:rPr>
        <w:t>The map does not have to be an actual map and can, for example, just be a blue rectangle (indicating the sea) or a grid.</w:t>
      </w:r>
    </w:p>
    <w:p w14:paraId="7E843BD6" w14:textId="77777777" w:rsidR="002840AC" w:rsidRPr="002840AC" w:rsidRDefault="002840AC" w:rsidP="002840AC">
      <w:pPr>
        <w:pStyle w:val="Sectiontext"/>
        <w:ind w:left="1418"/>
        <w:rPr>
          <w:lang w:val="en-CH"/>
        </w:rPr>
      </w:pPr>
    </w:p>
    <w:p w14:paraId="31F87974" w14:textId="77777777" w:rsidR="002840AC" w:rsidRPr="002840AC" w:rsidRDefault="002840AC" w:rsidP="002840AC">
      <w:pPr>
        <w:pStyle w:val="Sectiontext"/>
        <w:ind w:left="1418"/>
        <w:rPr>
          <w:lang w:val="en-CH"/>
        </w:rPr>
      </w:pPr>
      <w:r w:rsidRPr="002840AC">
        <w:rPr>
          <w:lang w:val="en-CH"/>
        </w:rPr>
        <w:t>Each turbine has to be represented with an icon.</w:t>
      </w:r>
    </w:p>
    <w:p w14:paraId="7B24A73D" w14:textId="710DB593" w:rsidR="002840AC" w:rsidRDefault="002840AC" w:rsidP="002840AC">
      <w:pPr>
        <w:pStyle w:val="Sectiontext"/>
        <w:ind w:left="1418"/>
        <w:rPr>
          <w:lang w:val="en-CH"/>
        </w:rPr>
      </w:pPr>
      <w:r w:rsidRPr="002840AC">
        <w:rPr>
          <w:lang w:val="en-CH"/>
        </w:rPr>
        <w:t xml:space="preserve">The icon color represents the status of the turbine, where </w:t>
      </w:r>
      <w:r w:rsidRPr="002840AC">
        <w:rPr>
          <w:rFonts w:ascii="Consolas" w:hAnsi="Consolas" w:cs="Consolas"/>
          <w:lang w:val="en-CH"/>
        </w:rPr>
        <w:t>started</w:t>
      </w:r>
      <w:r w:rsidRPr="002840AC">
        <w:rPr>
          <w:lang w:val="en-CH"/>
        </w:rPr>
        <w:t xml:space="preserve"> turbines are green, </w:t>
      </w:r>
      <w:r w:rsidRPr="002840AC">
        <w:rPr>
          <w:rFonts w:ascii="Consolas" w:hAnsi="Consolas" w:cs="Consolas"/>
          <w:lang w:val="en-CH"/>
        </w:rPr>
        <w:t>maintenance</w:t>
      </w:r>
      <w:r w:rsidRPr="002840AC">
        <w:rPr>
          <w:lang w:val="en-CH"/>
        </w:rPr>
        <w:t xml:space="preserve"> are orange, and </w:t>
      </w:r>
      <w:r w:rsidRPr="002840AC">
        <w:rPr>
          <w:rFonts w:ascii="Consolas" w:hAnsi="Consolas" w:cs="Consolas"/>
          <w:lang w:val="en-CH"/>
        </w:rPr>
        <w:t>shutdown</w:t>
      </w:r>
      <w:r w:rsidRPr="002840AC">
        <w:rPr>
          <w:lang w:val="en-CH"/>
        </w:rPr>
        <w:t xml:space="preserve"> are gray.</w:t>
      </w:r>
    </w:p>
    <w:p w14:paraId="105CB978" w14:textId="7504EC3A" w:rsidR="002840AC" w:rsidRPr="00471CEB" w:rsidRDefault="00471CEB" w:rsidP="002840AC">
      <w:pPr>
        <w:pStyle w:val="Sectiontext"/>
        <w:ind w:left="1418"/>
        <w:rPr>
          <w:b/>
          <w:bCs/>
          <w:lang w:val="en-CH"/>
        </w:rPr>
      </w:pPr>
      <w:r w:rsidRPr="00471CEB">
        <w:rPr>
          <w:b/>
          <w:bCs/>
          <w:lang w:val="en-CH"/>
        </w:rPr>
        <w:t>3. Turbine Detail Pane</w:t>
      </w:r>
    </w:p>
    <w:p w14:paraId="199A3782" w14:textId="0ED8199D" w:rsidR="00471CEB" w:rsidRPr="00471CEB" w:rsidRDefault="00471CEB" w:rsidP="00471CEB">
      <w:pPr>
        <w:pStyle w:val="Sectiontext"/>
        <w:ind w:left="1418"/>
        <w:rPr>
          <w:lang w:val="en-CH"/>
        </w:rPr>
      </w:pPr>
      <w:r w:rsidRPr="00471CEB">
        <w:rPr>
          <w:lang w:val="en-CH"/>
        </w:rPr>
        <w:t>Clicking on a turbine icon on the map shows the turbine detail pane, which is opened to the right of the page while still showing the turbine map in the left part of the page.</w:t>
      </w:r>
    </w:p>
    <w:p w14:paraId="4C503158" w14:textId="77777777" w:rsidR="00471CEB" w:rsidRPr="00471CEB" w:rsidRDefault="00471CEB" w:rsidP="00471CEB">
      <w:pPr>
        <w:pStyle w:val="Sectiontext"/>
        <w:ind w:left="1418"/>
        <w:rPr>
          <w:lang w:val="en-CH"/>
        </w:rPr>
      </w:pPr>
      <w:r w:rsidRPr="00471CEB">
        <w:rPr>
          <w:lang w:val="en-CH"/>
        </w:rPr>
        <w:t>The turbine detail features the following information, if available:</w:t>
      </w:r>
    </w:p>
    <w:p w14:paraId="3B81E2DF" w14:textId="3FBE4289" w:rsidR="00471CEB" w:rsidRPr="00471CEB" w:rsidRDefault="00471CEB" w:rsidP="00B71374">
      <w:pPr>
        <w:pStyle w:val="Sectiontext"/>
        <w:numPr>
          <w:ilvl w:val="0"/>
          <w:numId w:val="14"/>
        </w:numPr>
        <w:ind w:left="1985" w:hanging="567"/>
        <w:rPr>
          <w:lang w:val="en-CH"/>
        </w:rPr>
      </w:pPr>
      <w:r w:rsidRPr="00471CEB">
        <w:rPr>
          <w:lang w:val="en-CH"/>
        </w:rPr>
        <w:t>Name of the turbine</w:t>
      </w:r>
    </w:p>
    <w:p w14:paraId="00E9600E" w14:textId="1EF536D3" w:rsidR="00471CEB" w:rsidRPr="00471CEB" w:rsidRDefault="00471CEB" w:rsidP="00B71374">
      <w:pPr>
        <w:pStyle w:val="Sectiontext"/>
        <w:numPr>
          <w:ilvl w:val="0"/>
          <w:numId w:val="14"/>
        </w:numPr>
        <w:ind w:left="1985" w:hanging="567"/>
        <w:rPr>
          <w:lang w:val="en-CH"/>
        </w:rPr>
      </w:pPr>
      <w:r w:rsidRPr="00471CEB">
        <w:rPr>
          <w:lang w:val="en-CH"/>
        </w:rPr>
        <w:t>Status (</w:t>
      </w:r>
      <w:r w:rsidRPr="00471CEB">
        <w:rPr>
          <w:rFonts w:ascii="Consolas" w:hAnsi="Consolas" w:cs="Consolas"/>
          <w:lang w:val="en-CH"/>
        </w:rPr>
        <w:t>started</w:t>
      </w:r>
      <w:r w:rsidRPr="00471CEB">
        <w:rPr>
          <w:lang w:val="en-CH"/>
        </w:rPr>
        <w:t xml:space="preserve">, </w:t>
      </w:r>
      <w:r w:rsidRPr="00471CEB">
        <w:rPr>
          <w:rFonts w:ascii="Consolas" w:hAnsi="Consolas" w:cs="Consolas"/>
          <w:lang w:val="en-CH"/>
        </w:rPr>
        <w:t>maintenance</w:t>
      </w:r>
      <w:r w:rsidRPr="00471CEB">
        <w:rPr>
          <w:lang w:val="en-CH"/>
        </w:rPr>
        <w:t xml:space="preserve">, </w:t>
      </w:r>
      <w:r w:rsidRPr="00471CEB">
        <w:rPr>
          <w:rFonts w:ascii="Consolas" w:hAnsi="Consolas" w:cs="Consolas"/>
          <w:lang w:val="en-CH"/>
        </w:rPr>
        <w:t>shutdown</w:t>
      </w:r>
      <w:r w:rsidRPr="00471CEB">
        <w:rPr>
          <w:lang w:val="en-CH"/>
        </w:rPr>
        <w:t>)</w:t>
      </w:r>
    </w:p>
    <w:p w14:paraId="1416A0CD" w14:textId="2ACF0C78" w:rsidR="00471CEB" w:rsidRPr="00471CEB" w:rsidRDefault="00471CEB" w:rsidP="00B71374">
      <w:pPr>
        <w:pStyle w:val="Sectiontext"/>
        <w:numPr>
          <w:ilvl w:val="0"/>
          <w:numId w:val="14"/>
        </w:numPr>
        <w:ind w:left="1985" w:hanging="567"/>
        <w:rPr>
          <w:lang w:val="en-CH"/>
        </w:rPr>
      </w:pPr>
      <w:r w:rsidRPr="00471CEB">
        <w:rPr>
          <w:lang w:val="en-CH"/>
        </w:rPr>
        <w:t>Latitude &amp; longitude</w:t>
      </w:r>
    </w:p>
    <w:p w14:paraId="4323964A" w14:textId="641E13C3" w:rsidR="00471CEB" w:rsidRPr="00471CEB" w:rsidRDefault="00471CEB" w:rsidP="00B71374">
      <w:pPr>
        <w:pStyle w:val="Sectiontext"/>
        <w:numPr>
          <w:ilvl w:val="0"/>
          <w:numId w:val="14"/>
        </w:numPr>
        <w:ind w:left="1985" w:hanging="567"/>
        <w:rPr>
          <w:lang w:val="en-CH"/>
        </w:rPr>
      </w:pPr>
      <w:r w:rsidRPr="00471CEB">
        <w:rPr>
          <w:lang w:val="en-CH"/>
        </w:rPr>
        <w:t>Yaw &amp; Pitch</w:t>
      </w:r>
    </w:p>
    <w:p w14:paraId="4749749B" w14:textId="70E8FFB5" w:rsidR="00471CEB" w:rsidRPr="00471CEB" w:rsidRDefault="00471CEB" w:rsidP="00B71374">
      <w:pPr>
        <w:pStyle w:val="Sectiontext"/>
        <w:numPr>
          <w:ilvl w:val="0"/>
          <w:numId w:val="14"/>
        </w:numPr>
        <w:ind w:left="1985" w:hanging="567"/>
        <w:rPr>
          <w:lang w:val="en-CH"/>
        </w:rPr>
      </w:pPr>
      <w:r w:rsidRPr="00471CEB">
        <w:rPr>
          <w:lang w:val="en-CH"/>
        </w:rPr>
        <w:t>Stats (Rotations per minute, power output in megawatts, temperature in °C)</w:t>
      </w:r>
    </w:p>
    <w:p w14:paraId="57607A69" w14:textId="06CFC1C4" w:rsidR="002840AC" w:rsidRDefault="00471CEB" w:rsidP="00B71374">
      <w:pPr>
        <w:pStyle w:val="Sectiontext"/>
        <w:numPr>
          <w:ilvl w:val="0"/>
          <w:numId w:val="14"/>
        </w:numPr>
        <w:ind w:left="1985" w:hanging="567"/>
        <w:rPr>
          <w:lang w:val="en-CH"/>
        </w:rPr>
      </w:pPr>
      <w:r w:rsidRPr="00471CEB">
        <w:rPr>
          <w:lang w:val="en-CH"/>
        </w:rPr>
        <w:t>Freshness status of the turbine (</w:t>
      </w:r>
      <w:r w:rsidRPr="00471CEB">
        <w:rPr>
          <w:rFonts w:ascii="Consolas" w:hAnsi="Consolas" w:cs="Consolas"/>
          <w:lang w:val="en-CH"/>
        </w:rPr>
        <w:t>live</w:t>
      </w:r>
      <w:r w:rsidRPr="00471CEB">
        <w:rPr>
          <w:lang w:val="en-CH"/>
        </w:rPr>
        <w:t xml:space="preserve">, </w:t>
      </w:r>
      <w:r w:rsidRPr="00471CEB">
        <w:rPr>
          <w:rFonts w:ascii="Consolas" w:hAnsi="Consolas" w:cs="Consolas"/>
          <w:lang w:val="en-CH"/>
        </w:rPr>
        <w:t>cached</w:t>
      </w:r>
      <w:r w:rsidRPr="00471CEB">
        <w:rPr>
          <w:lang w:val="en-CH"/>
        </w:rPr>
        <w:t xml:space="preserve">, </w:t>
      </w:r>
      <w:r w:rsidRPr="00471CEB">
        <w:rPr>
          <w:rFonts w:ascii="Consolas" w:hAnsi="Consolas" w:cs="Consolas"/>
          <w:lang w:val="en-CH"/>
        </w:rPr>
        <w:t>missing</w:t>
      </w:r>
      <w:r w:rsidRPr="00471CEB">
        <w:rPr>
          <w:lang w:val="en-CH"/>
        </w:rPr>
        <w:t>) and last update of the turbine</w:t>
      </w:r>
    </w:p>
    <w:p w14:paraId="63526C97" w14:textId="77777777" w:rsidR="00471CEB" w:rsidRPr="00471CEB" w:rsidRDefault="00471CEB" w:rsidP="00471CEB">
      <w:pPr>
        <w:pStyle w:val="Sectiontext"/>
        <w:ind w:left="1418"/>
        <w:rPr>
          <w:lang w:val="en-CH"/>
        </w:rPr>
      </w:pPr>
      <w:r w:rsidRPr="00471CEB">
        <w:rPr>
          <w:lang w:val="en-CH"/>
        </w:rPr>
        <w:t>For status, yaw, pitch, RPM, power output, and temperature, the freshness status and last update of that field must be shown next to it.</w:t>
      </w:r>
    </w:p>
    <w:p w14:paraId="6C1CCEF8" w14:textId="77777777" w:rsidR="00471CEB" w:rsidRPr="00471CEB" w:rsidRDefault="00471CEB" w:rsidP="00471CEB">
      <w:pPr>
        <w:pStyle w:val="Sectiontext"/>
        <w:ind w:left="1418"/>
        <w:rPr>
          <w:lang w:val="en-CH"/>
        </w:rPr>
      </w:pPr>
      <w:r w:rsidRPr="00471CEB">
        <w:rPr>
          <w:lang w:val="en-CH"/>
        </w:rPr>
        <w:t>A warning icon must be visible if a field has a missing status.</w:t>
      </w:r>
    </w:p>
    <w:p w14:paraId="283CF270" w14:textId="77777777" w:rsidR="00471CEB" w:rsidRPr="00471CEB" w:rsidRDefault="00471CEB" w:rsidP="00471CEB">
      <w:pPr>
        <w:pStyle w:val="Sectiontext"/>
        <w:ind w:left="1418"/>
        <w:rPr>
          <w:lang w:val="en-CH"/>
        </w:rPr>
      </w:pPr>
    </w:p>
    <w:p w14:paraId="452D6D5B" w14:textId="77777777" w:rsidR="00471CEB" w:rsidRPr="00471CEB" w:rsidRDefault="00471CEB" w:rsidP="00471CEB">
      <w:pPr>
        <w:pStyle w:val="Sectiontext"/>
        <w:ind w:left="1418"/>
        <w:rPr>
          <w:lang w:val="en-CH"/>
        </w:rPr>
      </w:pPr>
      <w:r w:rsidRPr="00471CEB">
        <w:rPr>
          <w:lang w:val="en-CH"/>
        </w:rPr>
        <w:t>While having the detail pane open, the turbine data is refreshed in a 5-second interval, and the view is automatically updated.</w:t>
      </w:r>
    </w:p>
    <w:p w14:paraId="10A47B5B" w14:textId="43A7A414" w:rsidR="00471CEB" w:rsidRDefault="00471CEB" w:rsidP="00471CEB">
      <w:pPr>
        <w:pStyle w:val="Sectiontext"/>
        <w:ind w:left="1418"/>
        <w:rPr>
          <w:lang w:val="en-CH"/>
        </w:rPr>
      </w:pPr>
      <w:r w:rsidRPr="00471CEB">
        <w:rPr>
          <w:lang w:val="en-CH"/>
        </w:rPr>
        <w:t>For consistent display of information, the icon color on the map has to be updated as well.</w:t>
      </w:r>
    </w:p>
    <w:p w14:paraId="0815BDFC" w14:textId="77777777" w:rsidR="00471CEB" w:rsidRPr="00471CEB" w:rsidRDefault="00471CEB" w:rsidP="00471CEB">
      <w:pPr>
        <w:pStyle w:val="Sectiontext"/>
        <w:ind w:left="1418"/>
        <w:rPr>
          <w:lang w:val="en-CH"/>
        </w:rPr>
      </w:pPr>
    </w:p>
    <w:p w14:paraId="111D1DF7" w14:textId="77777777" w:rsidR="00471CEB" w:rsidRPr="00471CEB" w:rsidRDefault="00471CEB" w:rsidP="00471CEB">
      <w:pPr>
        <w:pStyle w:val="Sectiontext"/>
        <w:ind w:left="1418"/>
        <w:rPr>
          <w:lang w:val="en-CH"/>
        </w:rPr>
      </w:pPr>
      <w:r w:rsidRPr="00471CEB">
        <w:rPr>
          <w:lang w:val="en-CH"/>
        </w:rPr>
        <w:t>The detail pane also features a simple power output graph, where the x-axis is the time and the y-axis is the power output (no labels required).</w:t>
      </w:r>
    </w:p>
    <w:p w14:paraId="25134048" w14:textId="77777777" w:rsidR="00471CEB" w:rsidRPr="00471CEB" w:rsidRDefault="00471CEB" w:rsidP="00471CEB">
      <w:pPr>
        <w:pStyle w:val="Sectiontext"/>
        <w:ind w:left="1418"/>
        <w:rPr>
          <w:lang w:val="en-CH"/>
        </w:rPr>
      </w:pPr>
      <w:r w:rsidRPr="00471CEB">
        <w:rPr>
          <w:lang w:val="en-CH"/>
        </w:rPr>
        <w:t>With each data refresh (every 5 seconds), a new data point gets added to the graph.</w:t>
      </w:r>
    </w:p>
    <w:p w14:paraId="6E95E2CB" w14:textId="77777777" w:rsidR="00471CEB" w:rsidRPr="00471CEB" w:rsidRDefault="00471CEB" w:rsidP="00471CEB">
      <w:pPr>
        <w:pStyle w:val="Sectiontext"/>
        <w:ind w:left="1418"/>
        <w:rPr>
          <w:lang w:val="en-CH"/>
        </w:rPr>
      </w:pPr>
      <w:r w:rsidRPr="00471CEB">
        <w:rPr>
          <w:lang w:val="en-CH"/>
        </w:rPr>
        <w:t>The graph data does not have to be persisted, meaning closing the detail pane and opening it again will start with an empty graph again.</w:t>
      </w:r>
    </w:p>
    <w:p w14:paraId="072A8162" w14:textId="77777777" w:rsidR="00471CEB" w:rsidRPr="00471CEB" w:rsidRDefault="00471CEB" w:rsidP="00471CEB">
      <w:pPr>
        <w:pStyle w:val="Sectiontext"/>
        <w:ind w:left="1418"/>
        <w:rPr>
          <w:lang w:val="en-CH"/>
        </w:rPr>
      </w:pPr>
    </w:p>
    <w:p w14:paraId="3EBFE5FA" w14:textId="04B234FE" w:rsidR="00471CEB" w:rsidRDefault="00471CEB" w:rsidP="00471CEB">
      <w:pPr>
        <w:pStyle w:val="Sectiontext"/>
        <w:ind w:left="1418"/>
        <w:rPr>
          <w:lang w:val="en-CH"/>
        </w:rPr>
      </w:pPr>
      <w:r w:rsidRPr="00471CEB">
        <w:rPr>
          <w:lang w:val="en-CH"/>
        </w:rPr>
        <w:lastRenderedPageBreak/>
        <w:t>Reloading the page while having the detail pane of a turbine open must also show the detail pane again.</w:t>
      </w:r>
    </w:p>
    <w:p w14:paraId="3EE6AF21" w14:textId="75E0A757" w:rsidR="00471CEB" w:rsidRPr="00471CEB" w:rsidRDefault="00471CEB" w:rsidP="002840AC">
      <w:pPr>
        <w:pStyle w:val="Sectiontext"/>
        <w:ind w:left="1418"/>
        <w:rPr>
          <w:b/>
          <w:bCs/>
          <w:lang w:val="en-CH"/>
        </w:rPr>
      </w:pPr>
      <w:r w:rsidRPr="00471CEB">
        <w:rPr>
          <w:b/>
          <w:bCs/>
          <w:lang w:val="en-CH"/>
        </w:rPr>
        <w:t>4. 3D Turbine Model</w:t>
      </w:r>
    </w:p>
    <w:p w14:paraId="173B6D78" w14:textId="77777777" w:rsidR="00471CEB" w:rsidRPr="00471CEB" w:rsidRDefault="00471CEB" w:rsidP="00471CEB">
      <w:pPr>
        <w:pStyle w:val="Sectiontext"/>
        <w:ind w:left="1418"/>
        <w:rPr>
          <w:lang w:val="en-CH"/>
        </w:rPr>
      </w:pPr>
      <w:r w:rsidRPr="00471CEB">
        <w:rPr>
          <w:lang w:val="en-CH"/>
        </w:rPr>
        <w:t>The client found a script on the internet that renders a 3D turbine with a given yaw, pitch, and RPM.</w:t>
      </w:r>
    </w:p>
    <w:p w14:paraId="5DE35AA6" w14:textId="77777777" w:rsidR="00471CEB" w:rsidRPr="00471CEB" w:rsidRDefault="00471CEB" w:rsidP="00471CEB">
      <w:pPr>
        <w:pStyle w:val="Sectiontext"/>
        <w:ind w:left="1418"/>
        <w:rPr>
          <w:lang w:val="en-CH"/>
        </w:rPr>
      </w:pPr>
      <w:r w:rsidRPr="00471CEB">
        <w:rPr>
          <w:lang w:val="en-CH"/>
        </w:rPr>
        <w:t>This script must be integrated into the turbine detail pane to visualize the turbine stats.</w:t>
      </w:r>
    </w:p>
    <w:p w14:paraId="76198C23" w14:textId="77777777" w:rsidR="00471CEB" w:rsidRPr="00471CEB" w:rsidRDefault="00471CEB" w:rsidP="00471CEB">
      <w:pPr>
        <w:pStyle w:val="Sectiontext"/>
        <w:ind w:left="1418"/>
        <w:rPr>
          <w:lang w:val="en-CH"/>
        </w:rPr>
      </w:pPr>
    </w:p>
    <w:p w14:paraId="4D2201E4" w14:textId="77777777" w:rsidR="00471CEB" w:rsidRPr="00471CEB" w:rsidRDefault="00471CEB" w:rsidP="00471CEB">
      <w:pPr>
        <w:pStyle w:val="Sectiontext"/>
        <w:ind w:left="1418"/>
        <w:rPr>
          <w:lang w:val="en-CH"/>
        </w:rPr>
      </w:pPr>
      <w:r w:rsidRPr="00471CEB">
        <w:rPr>
          <w:lang w:val="en-CH"/>
        </w:rPr>
        <w:t>The actual yaw, pitch, and RPM values of the turbine have to be passed to the script after the initial load of turbine data and with each subsequent refresh of data.</w:t>
      </w:r>
    </w:p>
    <w:p w14:paraId="2CAF6650" w14:textId="77777777" w:rsidR="00471CEB" w:rsidRPr="00471CEB" w:rsidRDefault="00471CEB" w:rsidP="00471CEB">
      <w:pPr>
        <w:pStyle w:val="Sectiontext"/>
        <w:ind w:left="1418"/>
        <w:rPr>
          <w:lang w:val="en-CH"/>
        </w:rPr>
      </w:pPr>
    </w:p>
    <w:p w14:paraId="5FF4E6C6" w14:textId="77777777" w:rsidR="00471CEB" w:rsidRPr="00471CEB" w:rsidRDefault="00471CEB" w:rsidP="00471CEB">
      <w:pPr>
        <w:pStyle w:val="Sectiontext"/>
        <w:ind w:left="1418"/>
        <w:rPr>
          <w:lang w:val="en-CH"/>
        </w:rPr>
      </w:pPr>
      <w:r w:rsidRPr="00471CEB">
        <w:rPr>
          <w:lang w:val="en-CH"/>
        </w:rPr>
        <w:t>The README.md provided in the media files contains instructions on how to use the script.</w:t>
      </w:r>
    </w:p>
    <w:p w14:paraId="5729276C" w14:textId="5146205B" w:rsidR="00471CEB" w:rsidRDefault="00471CEB" w:rsidP="00471CEB">
      <w:pPr>
        <w:pStyle w:val="Sectiontext"/>
        <w:ind w:left="1418"/>
        <w:rPr>
          <w:lang w:val="en-CH"/>
        </w:rPr>
      </w:pPr>
      <w:r w:rsidRPr="00471CEB">
        <w:rPr>
          <w:lang w:val="en-CH"/>
        </w:rPr>
        <w:t>The script must be loaded using best practices of the used framework (e.g. only loaded when used, not loaded multiple times).</w:t>
      </w:r>
    </w:p>
    <w:p w14:paraId="59A3012E" w14:textId="56EA18F4" w:rsidR="00471CEB" w:rsidRPr="00471CEB" w:rsidRDefault="00471CEB" w:rsidP="00471CEB">
      <w:pPr>
        <w:pStyle w:val="Sectiontext"/>
        <w:ind w:left="1418"/>
        <w:rPr>
          <w:b/>
          <w:bCs/>
          <w:lang w:val="en-CH"/>
        </w:rPr>
      </w:pPr>
      <w:r w:rsidRPr="00471CEB">
        <w:rPr>
          <w:b/>
          <w:bCs/>
          <w:lang w:val="en-CH"/>
        </w:rPr>
        <w:t>5. Turbine Control</w:t>
      </w:r>
    </w:p>
    <w:p w14:paraId="5743B61A" w14:textId="6F6567E5" w:rsidR="00471CEB" w:rsidRPr="00471CEB" w:rsidRDefault="00471CEB" w:rsidP="00471CEB">
      <w:pPr>
        <w:pStyle w:val="Sectiontext"/>
        <w:ind w:left="1418"/>
        <w:rPr>
          <w:lang w:val="en-CH"/>
        </w:rPr>
      </w:pPr>
      <w:r w:rsidRPr="00471CEB">
        <w:rPr>
          <w:lang w:val="en-CH"/>
        </w:rPr>
        <w:t xml:space="preserve">If the user is authenticated and has the role </w:t>
      </w:r>
      <w:r w:rsidRPr="00471CEB">
        <w:rPr>
          <w:rFonts w:ascii="Consolas" w:hAnsi="Consolas" w:cs="Consolas"/>
          <w:lang w:val="en-CH"/>
        </w:rPr>
        <w:t>operator</w:t>
      </w:r>
      <w:r w:rsidRPr="00471CEB">
        <w:rPr>
          <w:lang w:val="en-CH"/>
        </w:rPr>
        <w:t xml:space="preserve"> or </w:t>
      </w:r>
      <w:r w:rsidRPr="00471CEB">
        <w:rPr>
          <w:rFonts w:ascii="Consolas" w:hAnsi="Consolas" w:cs="Consolas"/>
          <w:lang w:val="en-CH"/>
        </w:rPr>
        <w:t>admin</w:t>
      </w:r>
      <w:r w:rsidRPr="00471CEB">
        <w:rPr>
          <w:lang w:val="en-CH"/>
        </w:rPr>
        <w:t>, they can control the turbine within the turbine detail pane.</w:t>
      </w:r>
    </w:p>
    <w:p w14:paraId="5BADD856" w14:textId="77777777" w:rsidR="00471CEB" w:rsidRPr="00471CEB" w:rsidRDefault="00471CEB" w:rsidP="00471CEB">
      <w:pPr>
        <w:pStyle w:val="Sectiontext"/>
        <w:ind w:left="1418"/>
        <w:rPr>
          <w:lang w:val="en-CH"/>
        </w:rPr>
      </w:pPr>
      <w:r w:rsidRPr="00471CEB">
        <w:rPr>
          <w:lang w:val="en-CH"/>
        </w:rPr>
        <w:t>This includes:</w:t>
      </w:r>
    </w:p>
    <w:p w14:paraId="375153BA" w14:textId="4192EDAC" w:rsidR="00471CEB" w:rsidRPr="00471CEB" w:rsidRDefault="00471CEB" w:rsidP="00B71374">
      <w:pPr>
        <w:pStyle w:val="Sectiontext"/>
        <w:numPr>
          <w:ilvl w:val="0"/>
          <w:numId w:val="14"/>
        </w:numPr>
        <w:ind w:left="1985" w:hanging="567"/>
        <w:rPr>
          <w:lang w:val="en-CH"/>
        </w:rPr>
      </w:pPr>
      <w:r w:rsidRPr="00471CEB">
        <w:rPr>
          <w:lang w:val="en-CH"/>
        </w:rPr>
        <w:t>Modifying yaw (0 – 360) &amp; pitch (-90 – 90) according to the allowed values of the API</w:t>
      </w:r>
    </w:p>
    <w:p w14:paraId="6AF1E8A4" w14:textId="3CB4BB0C" w:rsidR="00471CEB" w:rsidRPr="00471CEB" w:rsidRDefault="00471CEB" w:rsidP="00B71374">
      <w:pPr>
        <w:pStyle w:val="Sectiontext"/>
        <w:numPr>
          <w:ilvl w:val="0"/>
          <w:numId w:val="14"/>
        </w:numPr>
        <w:ind w:left="1985" w:hanging="567"/>
        <w:rPr>
          <w:lang w:val="en-CH"/>
        </w:rPr>
      </w:pPr>
      <w:r w:rsidRPr="00471CEB">
        <w:rPr>
          <w:lang w:val="en-CH"/>
        </w:rPr>
        <w:t>Transition the turbine to a different state according to the allowed transitions of the API</w:t>
      </w:r>
    </w:p>
    <w:p w14:paraId="592C0B85" w14:textId="5D76CFF1" w:rsidR="00471CEB" w:rsidRDefault="00471CEB" w:rsidP="00471CEB">
      <w:pPr>
        <w:pStyle w:val="Sectiontext"/>
        <w:ind w:left="1418"/>
        <w:rPr>
          <w:lang w:val="en-CH"/>
        </w:rPr>
      </w:pPr>
      <w:r w:rsidRPr="00471CEB">
        <w:rPr>
          <w:lang w:val="en-CH"/>
        </w:rPr>
        <w:t>The frontend must already validate those actions (same requirements as for the API) and not send a request to the API in case of invalid values.</w:t>
      </w:r>
    </w:p>
    <w:p w14:paraId="12B22070" w14:textId="4CF197A0" w:rsidR="00471CEB" w:rsidRPr="00471CEB" w:rsidRDefault="00471CEB" w:rsidP="00471CEB">
      <w:pPr>
        <w:pStyle w:val="Sectiontext"/>
        <w:ind w:left="1418"/>
        <w:rPr>
          <w:b/>
          <w:bCs/>
          <w:lang w:val="en-CH"/>
        </w:rPr>
      </w:pPr>
      <w:r w:rsidRPr="00471CEB">
        <w:rPr>
          <w:b/>
          <w:bCs/>
          <w:lang w:val="en-CH"/>
        </w:rPr>
        <w:t>6. Alerts Page</w:t>
      </w:r>
    </w:p>
    <w:p w14:paraId="0585512C" w14:textId="5662A7CB" w:rsidR="00471CEB" w:rsidRPr="00471CEB" w:rsidRDefault="00471CEB" w:rsidP="00471CEB">
      <w:pPr>
        <w:pStyle w:val="Sectiontext"/>
        <w:ind w:left="1418"/>
        <w:rPr>
          <w:lang w:val="en-CH"/>
        </w:rPr>
      </w:pPr>
      <w:r w:rsidRPr="00471CEB">
        <w:rPr>
          <w:lang w:val="en-CH"/>
        </w:rPr>
        <w:t xml:space="preserve">The alerts page is only accessible for authenticated users with the role </w:t>
      </w:r>
      <w:r w:rsidRPr="00471CEB">
        <w:rPr>
          <w:rFonts w:ascii="Consolas" w:hAnsi="Consolas" w:cs="Consolas"/>
          <w:lang w:val="en-CH"/>
        </w:rPr>
        <w:t>operator</w:t>
      </w:r>
      <w:r w:rsidRPr="00471CEB">
        <w:rPr>
          <w:lang w:val="en-CH"/>
        </w:rPr>
        <w:t xml:space="preserve"> or </w:t>
      </w:r>
      <w:r w:rsidRPr="00471CEB">
        <w:rPr>
          <w:rFonts w:ascii="Consolas" w:hAnsi="Consolas" w:cs="Consolas"/>
          <w:lang w:val="en-CH"/>
        </w:rPr>
        <w:t>admin</w:t>
      </w:r>
      <w:r w:rsidRPr="00471CEB">
        <w:rPr>
          <w:lang w:val="en-CH"/>
        </w:rPr>
        <w:t>.</w:t>
      </w:r>
    </w:p>
    <w:p w14:paraId="6687A99F" w14:textId="77777777" w:rsidR="00471CEB" w:rsidRPr="00471CEB" w:rsidRDefault="00471CEB" w:rsidP="00471CEB">
      <w:pPr>
        <w:pStyle w:val="Sectiontext"/>
        <w:ind w:left="1418"/>
        <w:rPr>
          <w:lang w:val="en-CH"/>
        </w:rPr>
      </w:pPr>
      <w:r w:rsidRPr="00471CEB">
        <w:rPr>
          <w:lang w:val="en-CH"/>
        </w:rPr>
        <w:t>List all active alerts with the following information:</w:t>
      </w:r>
    </w:p>
    <w:p w14:paraId="7D833224" w14:textId="056D4D10" w:rsidR="00471CEB" w:rsidRPr="00471CEB" w:rsidRDefault="00471CEB" w:rsidP="00B71374">
      <w:pPr>
        <w:pStyle w:val="Sectiontext"/>
        <w:numPr>
          <w:ilvl w:val="0"/>
          <w:numId w:val="14"/>
        </w:numPr>
        <w:ind w:left="1985" w:hanging="567"/>
        <w:rPr>
          <w:lang w:val="en-CH"/>
        </w:rPr>
      </w:pPr>
      <w:r w:rsidRPr="00471CEB">
        <w:rPr>
          <w:lang w:val="en-CH"/>
        </w:rPr>
        <w:t xml:space="preserve">Timestamp in the format </w:t>
      </w:r>
      <w:r w:rsidRPr="00471CEB">
        <w:rPr>
          <w:rFonts w:ascii="Consolas" w:hAnsi="Consolas" w:cs="Consolas"/>
          <w:lang w:val="en-CH"/>
        </w:rPr>
        <w:t>dd.MM.yyyy HH:mm:ss</w:t>
      </w:r>
    </w:p>
    <w:p w14:paraId="2D27992C" w14:textId="4D3206E6" w:rsidR="00471CEB" w:rsidRPr="00471CEB" w:rsidRDefault="00471CEB" w:rsidP="00B71374">
      <w:pPr>
        <w:pStyle w:val="Sectiontext"/>
        <w:numPr>
          <w:ilvl w:val="0"/>
          <w:numId w:val="14"/>
        </w:numPr>
        <w:ind w:left="1985" w:hanging="567"/>
        <w:rPr>
          <w:lang w:val="en-CH"/>
        </w:rPr>
      </w:pPr>
      <w:r w:rsidRPr="00471CEB">
        <w:rPr>
          <w:lang w:val="en-CH"/>
        </w:rPr>
        <w:t>Alert type</w:t>
      </w:r>
    </w:p>
    <w:p w14:paraId="632BFDD5" w14:textId="133F8637" w:rsidR="00471CEB" w:rsidRPr="00471CEB" w:rsidRDefault="00471CEB" w:rsidP="00B71374">
      <w:pPr>
        <w:pStyle w:val="Sectiontext"/>
        <w:numPr>
          <w:ilvl w:val="0"/>
          <w:numId w:val="14"/>
        </w:numPr>
        <w:ind w:left="1985" w:hanging="567"/>
        <w:rPr>
          <w:lang w:val="en-CH"/>
        </w:rPr>
      </w:pPr>
      <w:r w:rsidRPr="00471CEB">
        <w:rPr>
          <w:lang w:val="en-CH"/>
        </w:rPr>
        <w:t>Turbine name</w:t>
      </w:r>
    </w:p>
    <w:p w14:paraId="29B5ADD8" w14:textId="070CAB99" w:rsidR="00471CEB" w:rsidRPr="00471CEB" w:rsidRDefault="00471CEB" w:rsidP="00B71374">
      <w:pPr>
        <w:pStyle w:val="Sectiontext"/>
        <w:numPr>
          <w:ilvl w:val="0"/>
          <w:numId w:val="14"/>
        </w:numPr>
        <w:ind w:left="1985" w:hanging="567"/>
        <w:rPr>
          <w:lang w:val="en-CH"/>
        </w:rPr>
      </w:pPr>
      <w:r w:rsidRPr="00471CEB">
        <w:rPr>
          <w:lang w:val="en-CH"/>
        </w:rPr>
        <w:t>Firing state</w:t>
      </w:r>
    </w:p>
    <w:p w14:paraId="23819D64" w14:textId="686F749C" w:rsidR="00471CEB" w:rsidRPr="00471CEB" w:rsidRDefault="00471CEB" w:rsidP="00B71374">
      <w:pPr>
        <w:pStyle w:val="Sectiontext"/>
        <w:numPr>
          <w:ilvl w:val="0"/>
          <w:numId w:val="14"/>
        </w:numPr>
        <w:ind w:left="1985" w:hanging="567"/>
        <w:rPr>
          <w:lang w:val="en-CH"/>
        </w:rPr>
      </w:pPr>
      <w:r w:rsidRPr="00471CEB">
        <w:rPr>
          <w:lang w:val="en-CH"/>
        </w:rPr>
        <w:t>Acknowledged state</w:t>
      </w:r>
    </w:p>
    <w:p w14:paraId="3E7FD1AE" w14:textId="77777777" w:rsidR="00471CEB" w:rsidRPr="00471CEB" w:rsidRDefault="00471CEB" w:rsidP="00471CEB">
      <w:pPr>
        <w:pStyle w:val="Sectiontext"/>
        <w:ind w:left="1418"/>
        <w:rPr>
          <w:lang w:val="en-CH"/>
        </w:rPr>
      </w:pPr>
      <w:r w:rsidRPr="00471CEB">
        <w:rPr>
          <w:lang w:val="en-CH"/>
        </w:rPr>
        <w:t>There must also be a button for each alert to mark it as acknowledged, if it has not been acknowledged yet.</w:t>
      </w:r>
    </w:p>
    <w:p w14:paraId="4A07063F" w14:textId="489BDD92" w:rsidR="00471CEB" w:rsidRDefault="00471CEB" w:rsidP="00471CEB">
      <w:pPr>
        <w:pStyle w:val="Sectiontext"/>
        <w:ind w:left="1418"/>
        <w:rPr>
          <w:lang w:val="en-CH"/>
        </w:rPr>
      </w:pPr>
      <w:r w:rsidRPr="00471CEB">
        <w:rPr>
          <w:lang w:val="en-CH"/>
        </w:rPr>
        <w:t>After acknowledging an alert, the status of that alert has to be updated in the list.</w:t>
      </w:r>
    </w:p>
    <w:p w14:paraId="0C26529D" w14:textId="35A16C61" w:rsidR="00471CEB" w:rsidRPr="00471CEB" w:rsidRDefault="00471CEB" w:rsidP="00471CEB">
      <w:pPr>
        <w:pStyle w:val="Sectiontext"/>
        <w:ind w:left="1418"/>
        <w:rPr>
          <w:b/>
          <w:bCs/>
          <w:lang w:val="en-CH"/>
        </w:rPr>
      </w:pPr>
      <w:r w:rsidRPr="00471CEB">
        <w:rPr>
          <w:b/>
          <w:bCs/>
          <w:lang w:val="en-CH"/>
        </w:rPr>
        <w:t>7. Actions Page</w:t>
      </w:r>
    </w:p>
    <w:p w14:paraId="4A7B7915" w14:textId="23FE431A" w:rsidR="00471CEB" w:rsidRPr="00471CEB" w:rsidRDefault="00471CEB" w:rsidP="00471CEB">
      <w:pPr>
        <w:pStyle w:val="Sectiontext"/>
        <w:ind w:left="1418"/>
        <w:rPr>
          <w:lang w:val="en-CH"/>
        </w:rPr>
      </w:pPr>
      <w:r w:rsidRPr="00471CEB">
        <w:rPr>
          <w:lang w:val="en-CH"/>
        </w:rPr>
        <w:t>The actions page of a turbine is publicly accessible and can be opened from within the turbine detail pane.</w:t>
      </w:r>
    </w:p>
    <w:p w14:paraId="7DE0E8C7" w14:textId="77777777" w:rsidR="00471CEB" w:rsidRPr="00471CEB" w:rsidRDefault="00471CEB" w:rsidP="00471CEB">
      <w:pPr>
        <w:pStyle w:val="Sectiontext"/>
        <w:ind w:left="1418"/>
        <w:rPr>
          <w:lang w:val="en-CH"/>
        </w:rPr>
      </w:pPr>
      <w:r w:rsidRPr="00471CEB">
        <w:rPr>
          <w:lang w:val="en-CH"/>
        </w:rPr>
        <w:t>It shows a list of all performed actions with the following information:</w:t>
      </w:r>
    </w:p>
    <w:p w14:paraId="384F0571" w14:textId="71AD2759" w:rsidR="00471CEB" w:rsidRPr="00471CEB" w:rsidRDefault="00471CEB" w:rsidP="00B71374">
      <w:pPr>
        <w:pStyle w:val="Sectiontext"/>
        <w:numPr>
          <w:ilvl w:val="0"/>
          <w:numId w:val="14"/>
        </w:numPr>
        <w:ind w:left="1985" w:hanging="567"/>
        <w:rPr>
          <w:lang w:val="en-CH"/>
        </w:rPr>
      </w:pPr>
      <w:r w:rsidRPr="00471CEB">
        <w:rPr>
          <w:lang w:val="en-CH"/>
        </w:rPr>
        <w:t>Action type</w:t>
      </w:r>
    </w:p>
    <w:p w14:paraId="4A90904C" w14:textId="50B618CD" w:rsidR="00471CEB" w:rsidRPr="00471CEB" w:rsidRDefault="00471CEB" w:rsidP="00B71374">
      <w:pPr>
        <w:pStyle w:val="Sectiontext"/>
        <w:numPr>
          <w:ilvl w:val="0"/>
          <w:numId w:val="14"/>
        </w:numPr>
        <w:ind w:left="1985" w:hanging="567"/>
        <w:rPr>
          <w:lang w:val="en-CH"/>
        </w:rPr>
      </w:pPr>
      <w:r w:rsidRPr="00471CEB">
        <w:rPr>
          <w:lang w:val="en-CH"/>
        </w:rPr>
        <w:t xml:space="preserve">Pitch &amp; yaw values in case the action type is </w:t>
      </w:r>
      <w:r w:rsidRPr="00471CEB">
        <w:rPr>
          <w:rFonts w:ascii="Consolas" w:hAnsi="Consolas" w:cs="Consolas"/>
          <w:lang w:val="en-CH"/>
        </w:rPr>
        <w:t>control</w:t>
      </w:r>
    </w:p>
    <w:p w14:paraId="26FCA20E" w14:textId="28103353" w:rsidR="00471CEB" w:rsidRPr="00471CEB" w:rsidRDefault="00471CEB" w:rsidP="00B71374">
      <w:pPr>
        <w:pStyle w:val="Sectiontext"/>
        <w:numPr>
          <w:ilvl w:val="0"/>
          <w:numId w:val="14"/>
        </w:numPr>
        <w:ind w:left="1985" w:hanging="567"/>
        <w:rPr>
          <w:lang w:val="en-CH"/>
        </w:rPr>
      </w:pPr>
      <w:r w:rsidRPr="00471CEB">
        <w:rPr>
          <w:lang w:val="en-CH"/>
        </w:rPr>
        <w:lastRenderedPageBreak/>
        <w:t xml:space="preserve">Timestamp in the format </w:t>
      </w:r>
      <w:r w:rsidRPr="00471CEB">
        <w:rPr>
          <w:rFonts w:ascii="Consolas" w:hAnsi="Consolas" w:cs="Consolas"/>
          <w:lang w:val="en-CH"/>
        </w:rPr>
        <w:t>dd.MM.yyyy HH:mm:ss</w:t>
      </w:r>
    </w:p>
    <w:p w14:paraId="5B9CBAB7" w14:textId="4F2B385F" w:rsidR="00471CEB" w:rsidRDefault="00471CEB" w:rsidP="00B71374">
      <w:pPr>
        <w:pStyle w:val="Sectiontext"/>
        <w:numPr>
          <w:ilvl w:val="0"/>
          <w:numId w:val="14"/>
        </w:numPr>
        <w:ind w:left="1985" w:hanging="567"/>
        <w:rPr>
          <w:lang w:val="en-CH"/>
        </w:rPr>
      </w:pPr>
      <w:r w:rsidRPr="00471CEB">
        <w:rPr>
          <w:lang w:val="en-CH"/>
        </w:rPr>
        <w:t>User who performed the action</w:t>
      </w:r>
    </w:p>
    <w:p w14:paraId="6D10D754" w14:textId="1B5BCCDB" w:rsidR="002840AC" w:rsidRPr="00471CEB" w:rsidRDefault="00471CEB" w:rsidP="002840AC">
      <w:pPr>
        <w:pStyle w:val="Sectiontext"/>
        <w:ind w:left="1418"/>
        <w:rPr>
          <w:b/>
          <w:bCs/>
          <w:lang w:val="en-CH"/>
        </w:rPr>
      </w:pPr>
      <w:r w:rsidRPr="00471CEB">
        <w:rPr>
          <w:b/>
          <w:bCs/>
          <w:lang w:val="en-CH"/>
        </w:rPr>
        <w:t>8. Logs Page</w:t>
      </w:r>
    </w:p>
    <w:p w14:paraId="48F48626" w14:textId="536CFF32" w:rsidR="00471CEB" w:rsidRPr="00471CEB" w:rsidRDefault="00471CEB" w:rsidP="00471CEB">
      <w:pPr>
        <w:pStyle w:val="Sectiontext"/>
        <w:ind w:left="1418"/>
        <w:rPr>
          <w:lang w:val="en-CH"/>
        </w:rPr>
      </w:pPr>
      <w:r w:rsidRPr="00471CEB">
        <w:rPr>
          <w:lang w:val="en-CH"/>
        </w:rPr>
        <w:t xml:space="preserve">The logs page is only accessible for authenticated users with the role </w:t>
      </w:r>
      <w:r w:rsidRPr="00471CEB">
        <w:rPr>
          <w:rFonts w:ascii="Consolas" w:hAnsi="Consolas" w:cs="Consolas"/>
          <w:lang w:val="en-CH"/>
        </w:rPr>
        <w:t>operator</w:t>
      </w:r>
      <w:r w:rsidRPr="00471CEB">
        <w:rPr>
          <w:lang w:val="en-CH"/>
        </w:rPr>
        <w:t xml:space="preserve"> or </w:t>
      </w:r>
      <w:r w:rsidRPr="00471CEB">
        <w:rPr>
          <w:rFonts w:ascii="Consolas" w:hAnsi="Consolas" w:cs="Consolas"/>
          <w:lang w:val="en-CH"/>
        </w:rPr>
        <w:t>admin</w:t>
      </w:r>
      <w:r w:rsidRPr="00471CEB">
        <w:rPr>
          <w:lang w:val="en-CH"/>
        </w:rPr>
        <w:t xml:space="preserve"> and can be opened from within the turbine detail pane.</w:t>
      </w:r>
    </w:p>
    <w:p w14:paraId="67CB3080" w14:textId="77777777" w:rsidR="00471CEB" w:rsidRPr="00471CEB" w:rsidRDefault="00471CEB" w:rsidP="00471CEB">
      <w:pPr>
        <w:pStyle w:val="Sectiontext"/>
        <w:ind w:left="1418"/>
        <w:rPr>
          <w:lang w:val="en-CH"/>
        </w:rPr>
      </w:pPr>
      <w:r w:rsidRPr="00471CEB">
        <w:rPr>
          <w:lang w:val="en-CH"/>
        </w:rPr>
        <w:t>It shows a list of all returned turbine logs with the following information:</w:t>
      </w:r>
    </w:p>
    <w:p w14:paraId="79109063" w14:textId="31271DBA" w:rsidR="00471CEB" w:rsidRPr="00471CEB" w:rsidRDefault="00471CEB" w:rsidP="00471CEB">
      <w:pPr>
        <w:pStyle w:val="Sectiontext"/>
        <w:ind w:left="1418"/>
        <w:rPr>
          <w:lang w:val="en-CH"/>
        </w:rPr>
      </w:pPr>
      <w:r w:rsidRPr="00471CEB">
        <w:rPr>
          <w:lang w:val="en-CH"/>
        </w:rPr>
        <w:t xml:space="preserve">- Timestamp in the format </w:t>
      </w:r>
      <w:r w:rsidRPr="00471CEB">
        <w:rPr>
          <w:rFonts w:ascii="Consolas" w:hAnsi="Consolas" w:cs="Consolas"/>
          <w:lang w:val="en-CH"/>
        </w:rPr>
        <w:t>dd.MM.yyyy HH:mm:ss</w:t>
      </w:r>
    </w:p>
    <w:p w14:paraId="0B8029C4" w14:textId="77777777" w:rsidR="00471CEB" w:rsidRPr="00471CEB" w:rsidRDefault="00471CEB" w:rsidP="00471CEB">
      <w:pPr>
        <w:pStyle w:val="Sectiontext"/>
        <w:ind w:left="1418"/>
        <w:rPr>
          <w:lang w:val="en-CH"/>
        </w:rPr>
      </w:pPr>
      <w:r w:rsidRPr="00471CEB">
        <w:rPr>
          <w:lang w:val="en-CH"/>
        </w:rPr>
        <w:t>- Log level</w:t>
      </w:r>
    </w:p>
    <w:p w14:paraId="77EBFE41" w14:textId="44AC25C9" w:rsidR="00471CEB" w:rsidRPr="00471CEB" w:rsidRDefault="00471CEB" w:rsidP="00471CEB">
      <w:pPr>
        <w:pStyle w:val="Sectiontext"/>
        <w:ind w:left="1418"/>
        <w:rPr>
          <w:lang w:val="en-CH"/>
        </w:rPr>
      </w:pPr>
      <w:r w:rsidRPr="00471CEB">
        <w:rPr>
          <w:lang w:val="en-CH"/>
        </w:rPr>
        <w:t>- Message with new lines preserved</w:t>
      </w:r>
    </w:p>
    <w:p w14:paraId="33860611" w14:textId="77777777" w:rsidR="00471CEB" w:rsidRPr="00471CEB" w:rsidRDefault="00471CEB" w:rsidP="00471CEB">
      <w:pPr>
        <w:pStyle w:val="Sectiontext"/>
        <w:ind w:left="1418"/>
        <w:rPr>
          <w:lang w:val="en-CH"/>
        </w:rPr>
      </w:pPr>
      <w:r w:rsidRPr="00471CEB">
        <w:rPr>
          <w:lang w:val="en-CH"/>
        </w:rPr>
        <w:t>Users must also be able to search (within the message) and filter by one or more log levels.</w:t>
      </w:r>
    </w:p>
    <w:p w14:paraId="26A6AADA" w14:textId="37A376CB" w:rsidR="00471CEB" w:rsidRDefault="00471CEB" w:rsidP="00471CEB">
      <w:pPr>
        <w:pStyle w:val="Sectiontext"/>
        <w:ind w:left="1418"/>
        <w:rPr>
          <w:lang w:val="en-CH"/>
        </w:rPr>
      </w:pPr>
      <w:r w:rsidRPr="00471CEB">
        <w:rPr>
          <w:lang w:val="en-CH"/>
        </w:rPr>
        <w:t>The search and filter functionality from the backend must be used.</w:t>
      </w:r>
    </w:p>
    <w:p w14:paraId="314F6495" w14:textId="2955C1A0" w:rsidR="00471CEB" w:rsidRPr="00471CEB" w:rsidRDefault="00471CEB" w:rsidP="002840AC">
      <w:pPr>
        <w:pStyle w:val="Sectiontext"/>
        <w:ind w:left="1418"/>
        <w:rPr>
          <w:b/>
          <w:bCs/>
          <w:lang w:val="en-CH"/>
        </w:rPr>
      </w:pPr>
      <w:r w:rsidRPr="00471CEB">
        <w:rPr>
          <w:b/>
          <w:bCs/>
          <w:lang w:val="en-CH"/>
        </w:rPr>
        <w:t>9. Design</w:t>
      </w:r>
    </w:p>
    <w:p w14:paraId="0A968FF9" w14:textId="77777777" w:rsidR="0099154E" w:rsidRPr="0099154E" w:rsidRDefault="0099154E" w:rsidP="0099154E">
      <w:pPr>
        <w:pStyle w:val="Sectiontext"/>
        <w:ind w:left="1418"/>
        <w:rPr>
          <w:lang w:val="en-CH"/>
        </w:rPr>
      </w:pPr>
      <w:r w:rsidRPr="0099154E">
        <w:rPr>
          <w:lang w:val="en-CH"/>
        </w:rPr>
        <w:t>The website must implement a simple but clean design.</w:t>
      </w:r>
    </w:p>
    <w:p w14:paraId="11E49D02" w14:textId="15C06CF0" w:rsidR="0099154E" w:rsidRPr="0099154E" w:rsidRDefault="0099154E" w:rsidP="0099154E">
      <w:pPr>
        <w:pStyle w:val="Sectiontext"/>
        <w:ind w:left="1418"/>
        <w:rPr>
          <w:lang w:val="en-CH"/>
        </w:rPr>
      </w:pPr>
      <w:r w:rsidRPr="0099154E">
        <w:rPr>
          <w:lang w:val="en-CH"/>
        </w:rPr>
        <w:t>The focus is on managing turbines; therefore, key information must be presented clearly without overwhelming the user with too much text and numbers.</w:t>
      </w:r>
    </w:p>
    <w:p w14:paraId="0A680C94" w14:textId="77777777" w:rsidR="0099154E" w:rsidRPr="0099154E" w:rsidRDefault="0099154E" w:rsidP="0099154E">
      <w:pPr>
        <w:pStyle w:val="Sectiontext"/>
        <w:ind w:left="1418"/>
        <w:rPr>
          <w:lang w:val="en-CH"/>
        </w:rPr>
      </w:pPr>
      <w:r w:rsidRPr="0099154E">
        <w:rPr>
          <w:lang w:val="en-CH"/>
        </w:rPr>
        <w:t>The website must work for a desktop size of 1280×800 px.</w:t>
      </w:r>
    </w:p>
    <w:p w14:paraId="147BC7C9" w14:textId="121FF547" w:rsidR="0099154E" w:rsidRPr="0099154E" w:rsidRDefault="0099154E" w:rsidP="0099154E">
      <w:pPr>
        <w:pStyle w:val="Sectiontext"/>
        <w:ind w:left="1418"/>
        <w:rPr>
          <w:lang w:val="en-CH"/>
        </w:rPr>
      </w:pPr>
      <w:r w:rsidRPr="0099154E">
        <w:rPr>
          <w:lang w:val="en-CH"/>
        </w:rPr>
        <w:t>No text or icons are cut off, and that viewport has no horizontal scrolling.</w:t>
      </w:r>
    </w:p>
    <w:p w14:paraId="6BAC22BD" w14:textId="77777777" w:rsidR="0099154E" w:rsidRPr="0099154E" w:rsidRDefault="0099154E" w:rsidP="0099154E">
      <w:pPr>
        <w:pStyle w:val="Sectiontext"/>
        <w:ind w:left="1418"/>
        <w:rPr>
          <w:lang w:val="en-CH"/>
        </w:rPr>
      </w:pPr>
      <w:r w:rsidRPr="0099154E">
        <w:rPr>
          <w:lang w:val="en-CH"/>
        </w:rPr>
        <w:t>The client has provided a mockup of the main page to show their vision.</w:t>
      </w:r>
    </w:p>
    <w:p w14:paraId="1B308E0D" w14:textId="3707A04F" w:rsidR="00471CEB" w:rsidRDefault="0099154E" w:rsidP="0099154E">
      <w:pPr>
        <w:pStyle w:val="Sectiontext"/>
        <w:ind w:left="1418"/>
        <w:rPr>
          <w:lang w:val="en-CH"/>
        </w:rPr>
      </w:pPr>
      <w:r>
        <w:rPr>
          <w:noProof/>
          <w:lang w:val="en-CH"/>
        </w:rPr>
        <w:drawing>
          <wp:anchor distT="0" distB="0" distL="114300" distR="114300" simplePos="0" relativeHeight="251658240" behindDoc="0" locked="0" layoutInCell="1" allowOverlap="1" wp14:anchorId="58FF7AA6" wp14:editId="0D14800F">
            <wp:simplePos x="0" y="0"/>
            <wp:positionH relativeFrom="column">
              <wp:posOffset>33020</wp:posOffset>
            </wp:positionH>
            <wp:positionV relativeFrom="paragraph">
              <wp:posOffset>370840</wp:posOffset>
            </wp:positionV>
            <wp:extent cx="6120130" cy="3796665"/>
            <wp:effectExtent l="0" t="0" r="1270" b="635"/>
            <wp:wrapSquare wrapText="bothSides"/>
            <wp:docPr id="1649702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02497" name="Picture 1649702497"/>
                    <pic:cNvPicPr/>
                  </pic:nvPicPr>
                  <pic:blipFill>
                    <a:blip r:embed="rId12"/>
                    <a:stretch>
                      <a:fillRect/>
                    </a:stretch>
                  </pic:blipFill>
                  <pic:spPr>
                    <a:xfrm>
                      <a:off x="0" y="0"/>
                      <a:ext cx="6120130" cy="3796665"/>
                    </a:xfrm>
                    <a:prstGeom prst="rect">
                      <a:avLst/>
                    </a:prstGeom>
                  </pic:spPr>
                </pic:pic>
              </a:graphicData>
            </a:graphic>
            <wp14:sizeRelH relativeFrom="page">
              <wp14:pctWidth>0</wp14:pctWidth>
            </wp14:sizeRelH>
            <wp14:sizeRelV relativeFrom="page">
              <wp14:pctHeight>0</wp14:pctHeight>
            </wp14:sizeRelV>
          </wp:anchor>
        </w:drawing>
      </w:r>
      <w:r w:rsidRPr="0099154E">
        <w:rPr>
          <w:lang w:val="en-CH"/>
        </w:rPr>
        <w:t>It only serves as an example, and the layout can be changed in any way as long as it still fulfills the requirements.</w:t>
      </w:r>
    </w:p>
    <w:p w14:paraId="7268E757" w14:textId="63646520" w:rsidR="00471CEB" w:rsidRDefault="0099154E" w:rsidP="0099154E">
      <w:pPr>
        <w:spacing w:after="160"/>
        <w:rPr>
          <w:lang w:val="en-CH"/>
        </w:rPr>
      </w:pPr>
      <w:r>
        <w:rPr>
          <w:lang w:val="en-CH"/>
        </w:rPr>
        <w:br w:type="page"/>
      </w:r>
    </w:p>
    <w:p w14:paraId="39BCF0D1" w14:textId="2480C787" w:rsidR="002840AC" w:rsidRDefault="0099154E" w:rsidP="0099154E">
      <w:pPr>
        <w:pStyle w:val="Heading3"/>
        <w:rPr>
          <w:lang w:val="en-CH"/>
        </w:rPr>
      </w:pPr>
      <w:r>
        <w:rPr>
          <w:lang w:val="en-CH"/>
        </w:rPr>
        <w:lastRenderedPageBreak/>
        <w:t xml:space="preserve">Module E – </w:t>
      </w:r>
      <w:r w:rsidRPr="0099154E">
        <w:rPr>
          <w:lang w:val="en-CH"/>
        </w:rPr>
        <w:t>Advanced Web Development</w:t>
      </w:r>
    </w:p>
    <w:p w14:paraId="32A6C5C4" w14:textId="3440BA6D" w:rsidR="0099154E" w:rsidRPr="0099154E" w:rsidRDefault="0099154E" w:rsidP="0099154E">
      <w:pPr>
        <w:pStyle w:val="Sectiontext"/>
        <w:rPr>
          <w:lang w:val="en-CH"/>
        </w:rPr>
      </w:pPr>
      <w:r w:rsidRPr="0099154E">
        <w:rPr>
          <w:lang w:val="en-CH"/>
        </w:rPr>
        <w:t>In this module, you are expected to solve three tasks.</w:t>
      </w:r>
    </w:p>
    <w:p w14:paraId="48FA6A41" w14:textId="338097C4" w:rsidR="002840AC" w:rsidRDefault="0099154E" w:rsidP="0099154E">
      <w:pPr>
        <w:pStyle w:val="Sectiontext"/>
        <w:rPr>
          <w:lang w:val="en-CH"/>
        </w:rPr>
      </w:pPr>
      <w:r w:rsidRPr="0099154E">
        <w:rPr>
          <w:lang w:val="en-CH"/>
        </w:rPr>
        <w:t>Within the media files, you will find three starter kits for each task. You are expected to use these starter kits as a</w:t>
      </w:r>
      <w:r>
        <w:rPr>
          <w:lang w:val="en-CH"/>
        </w:rPr>
        <w:t xml:space="preserve"> </w:t>
      </w:r>
      <w:r w:rsidRPr="0099154E">
        <w:rPr>
          <w:lang w:val="en-CH"/>
        </w:rPr>
        <w:t>base for your solution. You are not allowed to use any frameworks or libraries for this module except a</w:t>
      </w:r>
      <w:r>
        <w:rPr>
          <w:lang w:val="en-CH"/>
        </w:rPr>
        <w:t xml:space="preserve"> </w:t>
      </w:r>
      <w:r w:rsidRPr="0099154E">
        <w:rPr>
          <w:lang w:val="en-CH"/>
        </w:rPr>
        <w:t>testing framework for task 1.</w:t>
      </w:r>
    </w:p>
    <w:p w14:paraId="0ECE70DA" w14:textId="26933BCF" w:rsidR="0099154E" w:rsidRPr="0099154E" w:rsidRDefault="0099154E" w:rsidP="00CA4446">
      <w:pPr>
        <w:pStyle w:val="Sectiontext"/>
        <w:rPr>
          <w:b/>
          <w:bCs/>
          <w:lang w:val="en-CH"/>
        </w:rPr>
      </w:pPr>
      <w:r w:rsidRPr="0099154E">
        <w:rPr>
          <w:b/>
          <w:bCs/>
          <w:lang w:val="en-CH"/>
        </w:rPr>
        <w:t>Task 1: Writing automated tests</w:t>
      </w:r>
    </w:p>
    <w:p w14:paraId="3F57B6D2" w14:textId="77777777" w:rsidR="0099154E" w:rsidRPr="0099154E" w:rsidRDefault="0099154E" w:rsidP="0099154E">
      <w:pPr>
        <w:pStyle w:val="Sectiontext"/>
        <w:rPr>
          <w:lang w:val="en-CH"/>
        </w:rPr>
      </w:pPr>
      <w:r w:rsidRPr="0099154E">
        <w:rPr>
          <w:lang w:val="en-CH"/>
        </w:rPr>
        <w:t>You are given a JavaScript project that has no automated tests. You must write automated unit tests for the project.</w:t>
      </w:r>
    </w:p>
    <w:p w14:paraId="5007B9A0" w14:textId="355089BF" w:rsidR="0099154E" w:rsidRPr="0099154E" w:rsidRDefault="0099154E" w:rsidP="0099154E">
      <w:pPr>
        <w:pStyle w:val="Sectiontext"/>
        <w:rPr>
          <w:lang w:val="en-CH"/>
        </w:rPr>
      </w:pPr>
      <w:r w:rsidRPr="0099154E">
        <w:rPr>
          <w:lang w:val="en-CH"/>
        </w:rPr>
        <w:t>A complete test set is expected which covers 100% of the provided code lines and conditionals. A JavaScript testing</w:t>
      </w:r>
      <w:r>
        <w:rPr>
          <w:lang w:val="en-CH"/>
        </w:rPr>
        <w:t xml:space="preserve"> </w:t>
      </w:r>
      <w:r w:rsidRPr="0099154E">
        <w:rPr>
          <w:lang w:val="en-CH"/>
        </w:rPr>
        <w:t>framework must be used.</w:t>
      </w:r>
    </w:p>
    <w:p w14:paraId="7E7E696D" w14:textId="6DC14438" w:rsidR="0099154E" w:rsidRPr="0099154E" w:rsidRDefault="0099154E" w:rsidP="0099154E">
      <w:pPr>
        <w:pStyle w:val="Sectiontext"/>
        <w:rPr>
          <w:lang w:val="en-CH"/>
        </w:rPr>
      </w:pPr>
      <w:r w:rsidRPr="0099154E">
        <w:rPr>
          <w:lang w:val="en-CH"/>
        </w:rPr>
        <w:t>These are the assessment criteria for this task:</w:t>
      </w:r>
    </w:p>
    <w:p w14:paraId="529F79FA" w14:textId="395648B3" w:rsidR="0099154E" w:rsidRPr="0099154E" w:rsidRDefault="0099154E" w:rsidP="00B71374">
      <w:pPr>
        <w:pStyle w:val="Sectiontext"/>
        <w:numPr>
          <w:ilvl w:val="0"/>
          <w:numId w:val="14"/>
        </w:numPr>
        <w:ind w:left="1560" w:hanging="709"/>
        <w:rPr>
          <w:lang w:val="en-CH"/>
        </w:rPr>
      </w:pPr>
      <w:r w:rsidRPr="0099154E">
        <w:rPr>
          <w:lang w:val="en-CH"/>
        </w:rPr>
        <w:t>The tests are grouped into files logically.</w:t>
      </w:r>
    </w:p>
    <w:p w14:paraId="4B173D91" w14:textId="3E2FC941" w:rsidR="0099154E" w:rsidRPr="0099154E" w:rsidRDefault="0099154E" w:rsidP="00B71374">
      <w:pPr>
        <w:pStyle w:val="Sectiontext"/>
        <w:numPr>
          <w:ilvl w:val="0"/>
          <w:numId w:val="14"/>
        </w:numPr>
        <w:ind w:left="1560" w:hanging="709"/>
        <w:rPr>
          <w:lang w:val="en-CH"/>
        </w:rPr>
      </w:pPr>
      <w:r w:rsidRPr="0099154E">
        <w:rPr>
          <w:lang w:val="en-CH"/>
        </w:rPr>
        <w:t>The tests are written in a way that they are easy to understand.</w:t>
      </w:r>
    </w:p>
    <w:p w14:paraId="55A1C408" w14:textId="4A488E5E" w:rsidR="0099154E" w:rsidRPr="0099154E" w:rsidRDefault="0099154E" w:rsidP="00B71374">
      <w:pPr>
        <w:pStyle w:val="Sectiontext"/>
        <w:numPr>
          <w:ilvl w:val="0"/>
          <w:numId w:val="14"/>
        </w:numPr>
        <w:ind w:left="1560" w:hanging="709"/>
        <w:rPr>
          <w:lang w:val="en-CH"/>
        </w:rPr>
      </w:pPr>
      <w:r w:rsidRPr="0099154E">
        <w:rPr>
          <w:lang w:val="en-CH"/>
        </w:rPr>
        <w:t>The tests pass when running against the original code.</w:t>
      </w:r>
    </w:p>
    <w:p w14:paraId="39EA5760" w14:textId="5C8A7820" w:rsidR="0099154E" w:rsidRPr="0099154E" w:rsidRDefault="0099154E" w:rsidP="00B71374">
      <w:pPr>
        <w:pStyle w:val="Sectiontext"/>
        <w:numPr>
          <w:ilvl w:val="0"/>
          <w:numId w:val="14"/>
        </w:numPr>
        <w:ind w:left="1560" w:hanging="709"/>
        <w:rPr>
          <w:lang w:val="en-CH"/>
        </w:rPr>
      </w:pPr>
      <w:r w:rsidRPr="0099154E">
        <w:rPr>
          <w:lang w:val="en-CH"/>
        </w:rPr>
        <w:t>The tests cover 100% of the provided code lines and conditionals.</w:t>
      </w:r>
    </w:p>
    <w:p w14:paraId="6E26CA00" w14:textId="472F4482" w:rsidR="0099154E" w:rsidRPr="0099154E" w:rsidRDefault="0099154E" w:rsidP="00B71374">
      <w:pPr>
        <w:pStyle w:val="Sectiontext"/>
        <w:numPr>
          <w:ilvl w:val="0"/>
          <w:numId w:val="14"/>
        </w:numPr>
        <w:ind w:left="1560" w:hanging="709"/>
        <w:rPr>
          <w:lang w:val="en-CH"/>
        </w:rPr>
      </w:pPr>
      <w:r w:rsidRPr="0099154E">
        <w:rPr>
          <w:lang w:val="en-CH"/>
        </w:rPr>
        <w:t>The tests do not pass any logically mutated version of that code (Mutation Testing).</w:t>
      </w:r>
    </w:p>
    <w:p w14:paraId="612050D1" w14:textId="7B6403BE" w:rsidR="0099154E" w:rsidRPr="0099154E" w:rsidRDefault="0099154E" w:rsidP="00B71374">
      <w:pPr>
        <w:pStyle w:val="Sectiontext"/>
        <w:numPr>
          <w:ilvl w:val="0"/>
          <w:numId w:val="14"/>
        </w:numPr>
        <w:ind w:left="1560" w:hanging="709"/>
        <w:rPr>
          <w:lang w:val="en-CH"/>
        </w:rPr>
      </w:pPr>
      <w:r w:rsidRPr="0099154E">
        <w:rPr>
          <w:lang w:val="en-CH"/>
        </w:rPr>
        <w:t>Each test file is submitted in a separate Pull Request with a clear title and description.</w:t>
      </w:r>
    </w:p>
    <w:p w14:paraId="528C096D" w14:textId="46F08C08" w:rsidR="0099154E" w:rsidRDefault="0099154E" w:rsidP="00B71374">
      <w:pPr>
        <w:pStyle w:val="Sectiontext"/>
        <w:numPr>
          <w:ilvl w:val="0"/>
          <w:numId w:val="14"/>
        </w:numPr>
        <w:ind w:left="1560" w:hanging="709"/>
        <w:rPr>
          <w:lang w:val="en-CH"/>
        </w:rPr>
      </w:pPr>
      <w:r w:rsidRPr="0099154E">
        <w:rPr>
          <w:lang w:val="en-CH"/>
        </w:rPr>
        <w:t>Commit messages are clear and descriptive.</w:t>
      </w:r>
    </w:p>
    <w:p w14:paraId="360CDE8C" w14:textId="3DBB6125" w:rsidR="0099154E" w:rsidRPr="0099154E" w:rsidRDefault="0099154E" w:rsidP="00CA4446">
      <w:pPr>
        <w:pStyle w:val="Sectiontext"/>
        <w:rPr>
          <w:b/>
          <w:bCs/>
          <w:lang w:val="en-CH"/>
        </w:rPr>
      </w:pPr>
      <w:r w:rsidRPr="0099154E">
        <w:rPr>
          <w:b/>
          <w:bCs/>
          <w:lang w:val="en-CH"/>
        </w:rPr>
        <w:t>Task 2: OWASP Top 10 Security Vulnerabilities</w:t>
      </w:r>
    </w:p>
    <w:p w14:paraId="2FD4119B" w14:textId="28ECF598" w:rsidR="0099154E" w:rsidRPr="0099154E" w:rsidRDefault="0099154E" w:rsidP="0099154E">
      <w:pPr>
        <w:pStyle w:val="Sectiontext"/>
        <w:rPr>
          <w:lang w:val="en-CH"/>
        </w:rPr>
      </w:pPr>
      <w:r w:rsidRPr="0099154E">
        <w:rPr>
          <w:lang w:val="en-CH"/>
        </w:rPr>
        <w:t>You are given a JavaScript project that has code security vulnerabilities. You must find and document these</w:t>
      </w:r>
      <w:r>
        <w:rPr>
          <w:lang w:val="en-CH"/>
        </w:rPr>
        <w:t xml:space="preserve"> </w:t>
      </w:r>
      <w:r w:rsidRPr="0099154E">
        <w:rPr>
          <w:lang w:val="en-CH"/>
        </w:rPr>
        <w:t>vulnerabilities and suggest improvements. You will document them in an issue tracker. The security vulnerabilities must</w:t>
      </w:r>
      <w:r>
        <w:rPr>
          <w:lang w:val="en-CH"/>
        </w:rPr>
        <w:t xml:space="preserve"> </w:t>
      </w:r>
      <w:r w:rsidRPr="0099154E">
        <w:rPr>
          <w:lang w:val="en-CH"/>
        </w:rPr>
        <w:t>be documented in a way that they can be understood by a developer with basic knowledge of security issues. You must also</w:t>
      </w:r>
      <w:r>
        <w:rPr>
          <w:lang w:val="en-CH"/>
        </w:rPr>
        <w:t xml:space="preserve"> </w:t>
      </w:r>
      <w:r w:rsidRPr="0099154E">
        <w:rPr>
          <w:lang w:val="en-CH"/>
        </w:rPr>
        <w:t>provide a summary of the security vulnerabilities you found in a central issue on the issue tracker that links to the</w:t>
      </w:r>
      <w:r>
        <w:rPr>
          <w:lang w:val="en-CH"/>
        </w:rPr>
        <w:t xml:space="preserve"> </w:t>
      </w:r>
      <w:r w:rsidRPr="0099154E">
        <w:rPr>
          <w:lang w:val="en-CH"/>
        </w:rPr>
        <w:t>individual issues.</w:t>
      </w:r>
    </w:p>
    <w:p w14:paraId="1D56F5F2" w14:textId="25969399" w:rsidR="0099154E" w:rsidRPr="0099154E" w:rsidRDefault="0099154E" w:rsidP="0099154E">
      <w:pPr>
        <w:pStyle w:val="Sectiontext"/>
        <w:rPr>
          <w:lang w:val="en-CH"/>
        </w:rPr>
      </w:pPr>
      <w:r w:rsidRPr="0099154E">
        <w:rPr>
          <w:lang w:val="en-CH"/>
        </w:rPr>
        <w:t>These are the assessment criteria for this task:</w:t>
      </w:r>
    </w:p>
    <w:p w14:paraId="4C6E2FAF" w14:textId="62C4E275" w:rsidR="0099154E" w:rsidRPr="0099154E" w:rsidRDefault="0099154E" w:rsidP="00B71374">
      <w:pPr>
        <w:pStyle w:val="Sectiontext"/>
        <w:numPr>
          <w:ilvl w:val="0"/>
          <w:numId w:val="14"/>
        </w:numPr>
        <w:ind w:left="1560" w:hanging="709"/>
        <w:rPr>
          <w:lang w:val="en-CH"/>
        </w:rPr>
      </w:pPr>
      <w:r w:rsidRPr="0099154E">
        <w:rPr>
          <w:lang w:val="en-CH"/>
        </w:rPr>
        <w:t>The vulnerabilities are documented in a way that they can be understood by a developer with basic knowledge of</w:t>
      </w:r>
      <w:r>
        <w:rPr>
          <w:lang w:val="en-CH"/>
        </w:rPr>
        <w:t xml:space="preserve"> </w:t>
      </w:r>
      <w:r w:rsidRPr="0099154E">
        <w:rPr>
          <w:lang w:val="en-CH"/>
        </w:rPr>
        <w:t>security vulnerabilities.</w:t>
      </w:r>
    </w:p>
    <w:p w14:paraId="3A282178" w14:textId="36309346" w:rsidR="0099154E" w:rsidRPr="0099154E" w:rsidRDefault="0099154E" w:rsidP="00B71374">
      <w:pPr>
        <w:pStyle w:val="Sectiontext"/>
        <w:numPr>
          <w:ilvl w:val="0"/>
          <w:numId w:val="14"/>
        </w:numPr>
        <w:ind w:left="1560" w:hanging="709"/>
        <w:rPr>
          <w:lang w:val="en-CH"/>
        </w:rPr>
      </w:pPr>
      <w:r w:rsidRPr="0099154E">
        <w:rPr>
          <w:lang w:val="en-CH"/>
        </w:rPr>
        <w:t>The issues include:</w:t>
      </w:r>
    </w:p>
    <w:p w14:paraId="3098CAB7" w14:textId="7B85B882" w:rsidR="0099154E" w:rsidRPr="0099154E" w:rsidRDefault="0099154E" w:rsidP="00B71374">
      <w:pPr>
        <w:pStyle w:val="Sectiontext"/>
        <w:numPr>
          <w:ilvl w:val="1"/>
          <w:numId w:val="14"/>
        </w:numPr>
        <w:ind w:left="2268" w:hanging="567"/>
        <w:rPr>
          <w:lang w:val="en-CH"/>
        </w:rPr>
      </w:pPr>
      <w:r w:rsidRPr="0099154E">
        <w:rPr>
          <w:lang w:val="en-CH"/>
        </w:rPr>
        <w:t>a description of the issue,</w:t>
      </w:r>
    </w:p>
    <w:p w14:paraId="70A5AB50" w14:textId="4332B4FE" w:rsidR="0099154E" w:rsidRPr="0099154E" w:rsidRDefault="0099154E" w:rsidP="00B71374">
      <w:pPr>
        <w:pStyle w:val="Sectiontext"/>
        <w:numPr>
          <w:ilvl w:val="1"/>
          <w:numId w:val="14"/>
        </w:numPr>
        <w:ind w:left="2268" w:hanging="567"/>
        <w:rPr>
          <w:lang w:val="en-CH"/>
        </w:rPr>
      </w:pPr>
      <w:r w:rsidRPr="0099154E">
        <w:rPr>
          <w:lang w:val="en-CH"/>
        </w:rPr>
        <w:t>the place(s) in the code where the issue is located,</w:t>
      </w:r>
    </w:p>
    <w:p w14:paraId="1EAA1E4A" w14:textId="0A780F45" w:rsidR="0099154E" w:rsidRPr="0099154E" w:rsidRDefault="0099154E" w:rsidP="00B71374">
      <w:pPr>
        <w:pStyle w:val="Sectiontext"/>
        <w:numPr>
          <w:ilvl w:val="1"/>
          <w:numId w:val="14"/>
        </w:numPr>
        <w:ind w:left="2268" w:hanging="567"/>
        <w:rPr>
          <w:lang w:val="en-CH"/>
        </w:rPr>
      </w:pPr>
      <w:r w:rsidRPr="0099154E">
        <w:rPr>
          <w:lang w:val="en-CH"/>
        </w:rPr>
        <w:t>why it is a security issue,</w:t>
      </w:r>
    </w:p>
    <w:p w14:paraId="7F58CB08" w14:textId="69D774BA" w:rsidR="0099154E" w:rsidRPr="0099154E" w:rsidRDefault="0099154E" w:rsidP="00B71374">
      <w:pPr>
        <w:pStyle w:val="Sectiontext"/>
        <w:numPr>
          <w:ilvl w:val="1"/>
          <w:numId w:val="14"/>
        </w:numPr>
        <w:ind w:left="2268" w:hanging="567"/>
        <w:rPr>
          <w:lang w:val="en-CH"/>
        </w:rPr>
      </w:pPr>
      <w:r w:rsidRPr="0099154E">
        <w:rPr>
          <w:lang w:val="en-CH"/>
        </w:rPr>
        <w:t>to which OWASP Top 10 category it belongs,</w:t>
      </w:r>
    </w:p>
    <w:p w14:paraId="0C71DD0F" w14:textId="3EA9CE99" w:rsidR="0099154E" w:rsidRPr="0099154E" w:rsidRDefault="0099154E" w:rsidP="00B71374">
      <w:pPr>
        <w:pStyle w:val="Sectiontext"/>
        <w:numPr>
          <w:ilvl w:val="1"/>
          <w:numId w:val="14"/>
        </w:numPr>
        <w:ind w:left="2268" w:hanging="567"/>
        <w:rPr>
          <w:lang w:val="en-CH"/>
        </w:rPr>
      </w:pPr>
      <w:r w:rsidRPr="0099154E">
        <w:rPr>
          <w:lang w:val="en-CH"/>
        </w:rPr>
        <w:t>and concretely how to fix it minimally invasive.</w:t>
      </w:r>
    </w:p>
    <w:p w14:paraId="073A3257" w14:textId="13678D51" w:rsidR="0099154E" w:rsidRPr="0099154E" w:rsidRDefault="0099154E" w:rsidP="00B71374">
      <w:pPr>
        <w:pStyle w:val="Sectiontext"/>
        <w:numPr>
          <w:ilvl w:val="0"/>
          <w:numId w:val="14"/>
        </w:numPr>
        <w:ind w:left="1560" w:hanging="709"/>
        <w:rPr>
          <w:lang w:val="en-CH"/>
        </w:rPr>
      </w:pPr>
      <w:r w:rsidRPr="0099154E">
        <w:rPr>
          <w:lang w:val="en-CH"/>
        </w:rPr>
        <w:t>The issues are documented in an issue tracker.</w:t>
      </w:r>
    </w:p>
    <w:p w14:paraId="5EA9D552" w14:textId="06A505B7" w:rsidR="0099154E" w:rsidRPr="0099154E" w:rsidRDefault="0099154E" w:rsidP="00B71374">
      <w:pPr>
        <w:pStyle w:val="Sectiontext"/>
        <w:numPr>
          <w:ilvl w:val="0"/>
          <w:numId w:val="14"/>
        </w:numPr>
        <w:ind w:left="1560" w:hanging="709"/>
        <w:rPr>
          <w:lang w:val="en-CH"/>
        </w:rPr>
      </w:pPr>
      <w:r w:rsidRPr="0099154E">
        <w:rPr>
          <w:lang w:val="en-CH"/>
        </w:rPr>
        <w:t>The issues are grouped logically.</w:t>
      </w:r>
    </w:p>
    <w:p w14:paraId="53507546" w14:textId="03D8F42F" w:rsidR="0099154E" w:rsidRPr="0099154E" w:rsidRDefault="0099154E" w:rsidP="00B71374">
      <w:pPr>
        <w:pStyle w:val="Sectiontext"/>
        <w:numPr>
          <w:ilvl w:val="0"/>
          <w:numId w:val="14"/>
        </w:numPr>
        <w:ind w:left="1560" w:hanging="709"/>
        <w:rPr>
          <w:lang w:val="en-CH"/>
        </w:rPr>
      </w:pPr>
      <w:r w:rsidRPr="0099154E">
        <w:rPr>
          <w:lang w:val="en-CH"/>
        </w:rPr>
        <w:t>As many real vulnerabilities as possible are documented.</w:t>
      </w:r>
    </w:p>
    <w:p w14:paraId="073C0765" w14:textId="165B2DE7" w:rsidR="0099154E" w:rsidRPr="0099154E" w:rsidRDefault="0099154E" w:rsidP="0099154E">
      <w:pPr>
        <w:pStyle w:val="Sectiontext"/>
        <w:rPr>
          <w:lang w:val="en-CH"/>
        </w:rPr>
      </w:pPr>
      <w:r w:rsidRPr="0099154E">
        <w:rPr>
          <w:lang w:val="en-CH"/>
        </w:rPr>
        <w:t>The OWASP Top 10 documentation is going to be provided in the media files.</w:t>
      </w:r>
    </w:p>
    <w:p w14:paraId="3833A7B6" w14:textId="24F45E9F" w:rsidR="0099154E" w:rsidRDefault="0099154E" w:rsidP="0099154E">
      <w:pPr>
        <w:pStyle w:val="Sectiontext"/>
        <w:rPr>
          <w:lang w:val="en-CH"/>
        </w:rPr>
      </w:pPr>
      <w:r w:rsidRPr="0099154E">
        <w:rPr>
          <w:lang w:val="en-CH"/>
        </w:rPr>
        <w:t>Details on the issue tracker will be provided in the competitor handout.</w:t>
      </w:r>
    </w:p>
    <w:p w14:paraId="58DF7D12" w14:textId="794D76F4" w:rsidR="0099154E" w:rsidRPr="0099154E" w:rsidRDefault="0099154E" w:rsidP="00CA4446">
      <w:pPr>
        <w:pStyle w:val="Sectiontext"/>
        <w:rPr>
          <w:b/>
          <w:bCs/>
          <w:lang w:val="en-CH"/>
        </w:rPr>
      </w:pPr>
      <w:r w:rsidRPr="0099154E">
        <w:rPr>
          <w:b/>
          <w:bCs/>
          <w:lang w:val="en-CH"/>
        </w:rPr>
        <w:lastRenderedPageBreak/>
        <w:t>Task 3: CSS Dark Mode Toggle</w:t>
      </w:r>
    </w:p>
    <w:p w14:paraId="19B3BFC3" w14:textId="23B9B317" w:rsidR="0099154E" w:rsidRPr="0099154E" w:rsidRDefault="0099154E" w:rsidP="0099154E">
      <w:pPr>
        <w:pStyle w:val="Sectiontext"/>
        <w:rPr>
          <w:lang w:val="en-CH"/>
        </w:rPr>
      </w:pPr>
      <w:r w:rsidRPr="0099154E">
        <w:rPr>
          <w:lang w:val="en-CH"/>
        </w:rPr>
        <w:t>Your client calls you about a new feature request for a simple static website they already have.</w:t>
      </w:r>
    </w:p>
    <w:p w14:paraId="1FD054A3" w14:textId="77777777" w:rsidR="0099154E" w:rsidRPr="0099154E" w:rsidRDefault="0099154E" w:rsidP="0099154E">
      <w:pPr>
        <w:pStyle w:val="Sectiontext"/>
        <w:rPr>
          <w:lang w:val="en-CH"/>
        </w:rPr>
      </w:pPr>
      <w:r w:rsidRPr="0099154E">
        <w:rPr>
          <w:lang w:val="en-CH"/>
        </w:rPr>
        <w:t>They would like you to implement a dark mode to the existing website with the following requirements:</w:t>
      </w:r>
    </w:p>
    <w:p w14:paraId="164BBEEB" w14:textId="3A824E70" w:rsidR="0099154E" w:rsidRPr="0099154E" w:rsidRDefault="0099154E" w:rsidP="00B71374">
      <w:pPr>
        <w:pStyle w:val="Sectiontext"/>
        <w:numPr>
          <w:ilvl w:val="0"/>
          <w:numId w:val="14"/>
        </w:numPr>
        <w:ind w:left="1560" w:hanging="709"/>
        <w:rPr>
          <w:lang w:val="en-CH"/>
        </w:rPr>
      </w:pPr>
      <w:r w:rsidRPr="0099154E">
        <w:rPr>
          <w:lang w:val="en-CH"/>
        </w:rPr>
        <w:t>The preferred color scheme from the operating system should be applied without JavaScript being needed</w:t>
      </w:r>
    </w:p>
    <w:p w14:paraId="72E7FEB5" w14:textId="3407F681" w:rsidR="0099154E" w:rsidRPr="0099154E" w:rsidRDefault="0099154E" w:rsidP="00B71374">
      <w:pPr>
        <w:pStyle w:val="Sectiontext"/>
        <w:numPr>
          <w:ilvl w:val="0"/>
          <w:numId w:val="14"/>
        </w:numPr>
        <w:ind w:left="1560" w:hanging="709"/>
        <w:rPr>
          <w:lang w:val="en-CH"/>
        </w:rPr>
      </w:pPr>
      <w:r w:rsidRPr="0099154E">
        <w:rPr>
          <w:lang w:val="en-CH"/>
        </w:rPr>
        <w:t>If JavaScript is enabled, a new toggle must be added to the header which switches between light and dark theme, allowing the user to overwrite the system default theme</w:t>
      </w:r>
    </w:p>
    <w:p w14:paraId="49234E94" w14:textId="30888835" w:rsidR="0099154E" w:rsidRPr="0099154E" w:rsidRDefault="0099154E" w:rsidP="00B71374">
      <w:pPr>
        <w:pStyle w:val="Sectiontext"/>
        <w:numPr>
          <w:ilvl w:val="0"/>
          <w:numId w:val="14"/>
        </w:numPr>
        <w:ind w:left="1560" w:hanging="709"/>
        <w:rPr>
          <w:lang w:val="en-CH"/>
        </w:rPr>
      </w:pPr>
      <w:r w:rsidRPr="0099154E">
        <w:rPr>
          <w:lang w:val="en-CH"/>
        </w:rPr>
        <w:t>If the theme is changed with the manual toggle in the header, the chosen theme must be preserved over page reloads, when the tab is closed and the page opened again, and across browser restarts</w:t>
      </w:r>
    </w:p>
    <w:p w14:paraId="6A8A6219" w14:textId="07818BC2" w:rsidR="0099154E" w:rsidRPr="0099154E" w:rsidRDefault="0099154E" w:rsidP="00B71374">
      <w:pPr>
        <w:pStyle w:val="Sectiontext"/>
        <w:numPr>
          <w:ilvl w:val="0"/>
          <w:numId w:val="14"/>
        </w:numPr>
        <w:ind w:left="1560" w:hanging="709"/>
        <w:rPr>
          <w:lang w:val="en-CH"/>
        </w:rPr>
      </w:pPr>
      <w:r w:rsidRPr="0099154E">
        <w:rPr>
          <w:lang w:val="en-CH"/>
        </w:rPr>
        <w:t xml:space="preserve">The background color of the page in dark mode should be </w:t>
      </w:r>
      <w:r w:rsidRPr="0099154E">
        <w:rPr>
          <w:rFonts w:ascii="Consolas" w:hAnsi="Consolas" w:cs="Consolas"/>
          <w:lang w:val="en-CH"/>
        </w:rPr>
        <w:t>#121212</w:t>
      </w:r>
    </w:p>
    <w:p w14:paraId="59E24D38" w14:textId="66B718C3" w:rsidR="0099154E" w:rsidRPr="0099154E" w:rsidRDefault="0099154E" w:rsidP="00B71374">
      <w:pPr>
        <w:pStyle w:val="Sectiontext"/>
        <w:numPr>
          <w:ilvl w:val="0"/>
          <w:numId w:val="14"/>
        </w:numPr>
        <w:ind w:left="1560" w:hanging="709"/>
        <w:rPr>
          <w:lang w:val="en-CH"/>
        </w:rPr>
      </w:pPr>
      <w:r w:rsidRPr="0099154E">
        <w:rPr>
          <w:lang w:val="en-CH"/>
        </w:rPr>
        <w:t>All text on the page should be well readable in the dark mode with a color contrast ratio of at least 7:1 to meet WCAG Level AAA</w:t>
      </w:r>
    </w:p>
    <w:p w14:paraId="59B94C03" w14:textId="193DCEF4" w:rsidR="0099154E" w:rsidRPr="0099154E" w:rsidRDefault="0099154E" w:rsidP="00B71374">
      <w:pPr>
        <w:pStyle w:val="Sectiontext"/>
        <w:numPr>
          <w:ilvl w:val="0"/>
          <w:numId w:val="14"/>
        </w:numPr>
        <w:ind w:left="1560" w:hanging="709"/>
        <w:rPr>
          <w:lang w:val="en-CH"/>
        </w:rPr>
      </w:pPr>
      <w:r w:rsidRPr="0099154E">
        <w:rPr>
          <w:lang w:val="en-CH"/>
        </w:rPr>
        <w:t>If an image has a dark theme variant (provided, next to the light theme variant), it should be used when the dark theme is active, even without JavaScript enabled</w:t>
      </w:r>
    </w:p>
    <w:p w14:paraId="34A5F3CB" w14:textId="73392AF9" w:rsidR="0099154E" w:rsidRPr="0099154E" w:rsidRDefault="0099154E" w:rsidP="00B71374">
      <w:pPr>
        <w:pStyle w:val="Sectiontext"/>
        <w:numPr>
          <w:ilvl w:val="0"/>
          <w:numId w:val="14"/>
        </w:numPr>
        <w:ind w:left="1560" w:hanging="709"/>
        <w:rPr>
          <w:lang w:val="en-CH"/>
        </w:rPr>
      </w:pPr>
      <w:r w:rsidRPr="0099154E">
        <w:rPr>
          <w:lang w:val="en-CH"/>
        </w:rPr>
        <w:t>As the colors might have to be tuned later, all colors should be referenced as CSS variables, which are defined in a central place, even colors that are set in the already provided styles</w:t>
      </w:r>
    </w:p>
    <w:p w14:paraId="0E841FE4" w14:textId="74A8F7FF" w:rsidR="0099154E" w:rsidRPr="0099154E" w:rsidRDefault="0099154E" w:rsidP="00B71374">
      <w:pPr>
        <w:pStyle w:val="Sectiontext"/>
        <w:numPr>
          <w:ilvl w:val="0"/>
          <w:numId w:val="14"/>
        </w:numPr>
        <w:ind w:left="1560" w:hanging="709"/>
        <w:rPr>
          <w:lang w:val="en-CH"/>
        </w:rPr>
      </w:pPr>
      <w:r w:rsidRPr="0099154E">
        <w:rPr>
          <w:lang w:val="en-CH"/>
        </w:rPr>
        <w:t>No CSS preprocessors or frameworks, nor JavaScript frameworks can be used</w:t>
      </w:r>
    </w:p>
    <w:p w14:paraId="7DC825A5" w14:textId="77777777" w:rsidR="0099154E" w:rsidRPr="0099154E" w:rsidRDefault="0099154E" w:rsidP="0099154E">
      <w:pPr>
        <w:pStyle w:val="Sectiontext"/>
        <w:rPr>
          <w:lang w:val="en-CH"/>
        </w:rPr>
      </w:pPr>
      <w:r w:rsidRPr="0099154E">
        <w:rPr>
          <w:lang w:val="en-CH"/>
        </w:rPr>
        <w:t>To track this feature request and to be able to reference it in the future, you must record it in an issue tracker.</w:t>
      </w:r>
    </w:p>
    <w:p w14:paraId="02593783" w14:textId="77777777" w:rsidR="0099154E" w:rsidRPr="0099154E" w:rsidRDefault="0099154E" w:rsidP="0099154E">
      <w:pPr>
        <w:pStyle w:val="Sectiontext"/>
        <w:rPr>
          <w:lang w:val="en-CH"/>
        </w:rPr>
      </w:pPr>
      <w:r w:rsidRPr="0099154E">
        <w:rPr>
          <w:lang w:val="en-CH"/>
        </w:rPr>
        <w:t>Create a new issue summarizing the client's request and list all requirements.</w:t>
      </w:r>
    </w:p>
    <w:p w14:paraId="7FAEFDE2" w14:textId="113EDD89" w:rsidR="0099154E" w:rsidRPr="0099154E" w:rsidRDefault="0099154E" w:rsidP="0099154E">
      <w:pPr>
        <w:pStyle w:val="Sectiontext"/>
        <w:rPr>
          <w:lang w:val="en-CH"/>
        </w:rPr>
      </w:pPr>
      <w:r w:rsidRPr="0099154E">
        <w:rPr>
          <w:lang w:val="en-CH"/>
        </w:rPr>
        <w:t>Keep the status of the issue up-to-date as you progress with the implementation, and create a link between the issue and the pull request(s) containing the feature in both directions.</w:t>
      </w:r>
    </w:p>
    <w:p w14:paraId="48511BA7" w14:textId="43C405DA" w:rsidR="0099154E" w:rsidRDefault="0099154E" w:rsidP="0099154E">
      <w:pPr>
        <w:pStyle w:val="Sectiontext"/>
        <w:rPr>
          <w:lang w:val="en-CH"/>
        </w:rPr>
      </w:pPr>
      <w:r w:rsidRPr="0099154E">
        <w:rPr>
          <w:lang w:val="en-CH"/>
        </w:rPr>
        <w:t>Ultimately, all pull requests must be merged, and the ticket must be closed.</w:t>
      </w:r>
    </w:p>
    <w:p w14:paraId="5221433A" w14:textId="77777777" w:rsidR="0099154E" w:rsidRDefault="0099154E">
      <w:pPr>
        <w:spacing w:after="160"/>
        <w:rPr>
          <w:lang w:val="en-CH"/>
        </w:rPr>
      </w:pPr>
      <w:r>
        <w:rPr>
          <w:lang w:val="en-CH"/>
        </w:rPr>
        <w:br w:type="page"/>
      </w:r>
    </w:p>
    <w:p w14:paraId="3EAB1150" w14:textId="49AD46ED" w:rsidR="0099154E" w:rsidRDefault="0099154E" w:rsidP="0099154E">
      <w:pPr>
        <w:pStyle w:val="Heading3"/>
        <w:rPr>
          <w:lang w:val="en-CH"/>
        </w:rPr>
      </w:pPr>
      <w:r>
        <w:rPr>
          <w:lang w:val="en-CH"/>
        </w:rPr>
        <w:lastRenderedPageBreak/>
        <w:t xml:space="preserve">Module F – </w:t>
      </w:r>
      <w:r w:rsidRPr="0099154E">
        <w:rPr>
          <w:lang w:val="en-CH"/>
        </w:rPr>
        <w:t>Collaborative Challenge</w:t>
      </w:r>
    </w:p>
    <w:p w14:paraId="0B47B6AC" w14:textId="2F294DEF" w:rsidR="0099154E" w:rsidRPr="0099154E" w:rsidRDefault="0099154E" w:rsidP="0099154E">
      <w:pPr>
        <w:pStyle w:val="Sectiontext"/>
        <w:rPr>
          <w:lang w:val="en-CH"/>
        </w:rPr>
      </w:pPr>
      <w:r w:rsidRPr="0099154E">
        <w:rPr>
          <w:lang w:val="en-CH"/>
        </w:rPr>
        <w:t>"What if wind…" powers a game? paints art? solves a social problem? teaches kids? personalises music?</w:t>
      </w:r>
    </w:p>
    <w:p w14:paraId="4582A1E4" w14:textId="5E9FA59C" w:rsidR="0099154E" w:rsidRPr="0099154E" w:rsidRDefault="0099154E" w:rsidP="0099154E">
      <w:pPr>
        <w:pStyle w:val="Sectiontext"/>
        <w:rPr>
          <w:lang w:val="en-CH"/>
        </w:rPr>
      </w:pPr>
      <w:r w:rsidRPr="0099154E">
        <w:rPr>
          <w:lang w:val="en-CH"/>
        </w:rPr>
        <w:t>Goal: Create a small web experience that celebrates wind power in Denmark.</w:t>
      </w:r>
    </w:p>
    <w:p w14:paraId="1A85202F" w14:textId="2DA13F12" w:rsidR="0099154E" w:rsidRPr="0099154E" w:rsidRDefault="0099154E" w:rsidP="0099154E">
      <w:pPr>
        <w:pStyle w:val="Sectiontext"/>
        <w:rPr>
          <w:lang w:val="en-CH"/>
        </w:rPr>
      </w:pPr>
      <w:r w:rsidRPr="0099154E">
        <w:rPr>
          <w:lang w:val="en-CH"/>
        </w:rPr>
        <w:t>You are then asked to present your group's result to the other competitors and the experts.</w:t>
      </w:r>
    </w:p>
    <w:p w14:paraId="59CAC2DA" w14:textId="1DFD5083" w:rsidR="0099154E" w:rsidRPr="0099154E" w:rsidRDefault="0099154E" w:rsidP="0099154E">
      <w:pPr>
        <w:pStyle w:val="Sectiontext"/>
        <w:rPr>
          <w:lang w:val="en-CH"/>
        </w:rPr>
      </w:pPr>
      <w:r w:rsidRPr="0099154E">
        <w:rPr>
          <w:lang w:val="en-CH"/>
        </w:rPr>
        <w:t>Your presentation must be divided into three parts:</w:t>
      </w:r>
    </w:p>
    <w:p w14:paraId="52A20900" w14:textId="7F73088B" w:rsidR="0099154E" w:rsidRPr="0099154E" w:rsidRDefault="0099154E" w:rsidP="00B71374">
      <w:pPr>
        <w:pStyle w:val="Sectiontext"/>
        <w:numPr>
          <w:ilvl w:val="0"/>
          <w:numId w:val="14"/>
        </w:numPr>
        <w:ind w:left="1418" w:hanging="567"/>
        <w:rPr>
          <w:lang w:val="en-CH"/>
        </w:rPr>
      </w:pPr>
      <w:r w:rsidRPr="0099154E">
        <w:rPr>
          <w:lang w:val="en-CH"/>
        </w:rPr>
        <w:t xml:space="preserve">A </w:t>
      </w:r>
      <w:r w:rsidRPr="0099154E">
        <w:rPr>
          <w:i/>
          <w:iCs/>
          <w:lang w:val="en-CH"/>
        </w:rPr>
        <w:t>Hook</w:t>
      </w:r>
      <w:r w:rsidRPr="0099154E">
        <w:rPr>
          <w:lang w:val="en-CH"/>
        </w:rPr>
        <w:t xml:space="preserve"> to start the presentation and catch the audience’s attention.</w:t>
      </w:r>
    </w:p>
    <w:p w14:paraId="2D402B21" w14:textId="7B1BC889" w:rsidR="0099154E" w:rsidRPr="0099154E" w:rsidRDefault="0099154E" w:rsidP="00B71374">
      <w:pPr>
        <w:pStyle w:val="Sectiontext"/>
        <w:numPr>
          <w:ilvl w:val="0"/>
          <w:numId w:val="14"/>
        </w:numPr>
        <w:ind w:left="1418" w:hanging="567"/>
        <w:rPr>
          <w:lang w:val="en-CH"/>
        </w:rPr>
      </w:pPr>
      <w:r w:rsidRPr="0099154E">
        <w:rPr>
          <w:lang w:val="en-CH"/>
        </w:rPr>
        <w:t xml:space="preserve">A </w:t>
      </w:r>
      <w:r w:rsidRPr="0099154E">
        <w:rPr>
          <w:i/>
          <w:iCs/>
          <w:lang w:val="en-CH"/>
        </w:rPr>
        <w:t>Middle Part</w:t>
      </w:r>
      <w:r w:rsidRPr="0099154E">
        <w:rPr>
          <w:lang w:val="en-CH"/>
        </w:rPr>
        <w:t xml:space="preserve"> where you explain your work and might also demonstrate something.</w:t>
      </w:r>
    </w:p>
    <w:p w14:paraId="0E7654C1" w14:textId="3E6B5D77" w:rsidR="0099154E" w:rsidRPr="0099154E" w:rsidRDefault="0099154E" w:rsidP="00B71374">
      <w:pPr>
        <w:pStyle w:val="Sectiontext"/>
        <w:numPr>
          <w:ilvl w:val="0"/>
          <w:numId w:val="14"/>
        </w:numPr>
        <w:ind w:left="1418" w:hanging="567"/>
        <w:rPr>
          <w:lang w:val="en-CH"/>
        </w:rPr>
      </w:pPr>
      <w:r w:rsidRPr="0099154E">
        <w:rPr>
          <w:lang w:val="en-CH"/>
        </w:rPr>
        <w:t xml:space="preserve">A </w:t>
      </w:r>
      <w:r w:rsidRPr="0099154E">
        <w:rPr>
          <w:i/>
          <w:iCs/>
          <w:lang w:val="en-CH"/>
        </w:rPr>
        <w:t>Close</w:t>
      </w:r>
      <w:r w:rsidRPr="0099154E">
        <w:rPr>
          <w:lang w:val="en-CH"/>
        </w:rPr>
        <w:t xml:space="preserve"> where you round out the presentation.</w:t>
      </w:r>
    </w:p>
    <w:p w14:paraId="0B7FF5BE" w14:textId="37ED717A" w:rsidR="0099154E" w:rsidRPr="0099154E" w:rsidRDefault="0099154E" w:rsidP="0099154E">
      <w:pPr>
        <w:pStyle w:val="Sectiontext"/>
        <w:rPr>
          <w:lang w:val="en-CH"/>
        </w:rPr>
      </w:pPr>
      <w:r w:rsidRPr="0099154E">
        <w:rPr>
          <w:lang w:val="en-CH"/>
        </w:rPr>
        <w:t>The middle part must contain a demo. Additionally, you could include any of these elements or others:</w:t>
      </w:r>
    </w:p>
    <w:p w14:paraId="470342C7" w14:textId="015D7AE7" w:rsidR="0099154E" w:rsidRPr="0099154E" w:rsidRDefault="0099154E" w:rsidP="00B71374">
      <w:pPr>
        <w:pStyle w:val="Sectiontext"/>
        <w:numPr>
          <w:ilvl w:val="0"/>
          <w:numId w:val="14"/>
        </w:numPr>
        <w:ind w:left="1418" w:hanging="567"/>
        <w:rPr>
          <w:lang w:val="en-CH"/>
        </w:rPr>
      </w:pPr>
      <w:r w:rsidRPr="0099154E">
        <w:rPr>
          <w:lang w:val="en-CH"/>
        </w:rPr>
        <w:t>Ambition: Details of the goal you set yourself.</w:t>
      </w:r>
    </w:p>
    <w:p w14:paraId="6325B471" w14:textId="7A408DBC" w:rsidR="0099154E" w:rsidRPr="0099154E" w:rsidRDefault="0099154E" w:rsidP="00B71374">
      <w:pPr>
        <w:pStyle w:val="Sectiontext"/>
        <w:numPr>
          <w:ilvl w:val="0"/>
          <w:numId w:val="14"/>
        </w:numPr>
        <w:ind w:left="1418" w:hanging="567"/>
        <w:rPr>
          <w:lang w:val="en-CH"/>
        </w:rPr>
      </w:pPr>
      <w:r w:rsidRPr="0099154E">
        <w:rPr>
          <w:lang w:val="en-CH"/>
        </w:rPr>
        <w:t>Approach: Illustrate how you worked to achieve your goal.</w:t>
      </w:r>
    </w:p>
    <w:p w14:paraId="38883F53" w14:textId="198A70BE" w:rsidR="0099154E" w:rsidRPr="0099154E" w:rsidRDefault="0099154E" w:rsidP="00B71374">
      <w:pPr>
        <w:pStyle w:val="Sectiontext"/>
        <w:numPr>
          <w:ilvl w:val="0"/>
          <w:numId w:val="14"/>
        </w:numPr>
        <w:ind w:left="1418" w:hanging="567"/>
        <w:rPr>
          <w:lang w:val="en-CH"/>
        </w:rPr>
      </w:pPr>
      <w:r w:rsidRPr="0099154E">
        <w:rPr>
          <w:lang w:val="en-CH"/>
        </w:rPr>
        <w:t>Impact: What impact would your idea have on the world?</w:t>
      </w:r>
    </w:p>
    <w:p w14:paraId="63726EE6" w14:textId="6F13E962" w:rsidR="0099154E" w:rsidRDefault="0099154E" w:rsidP="00B71374">
      <w:pPr>
        <w:pStyle w:val="Sectiontext"/>
        <w:numPr>
          <w:ilvl w:val="0"/>
          <w:numId w:val="14"/>
        </w:numPr>
        <w:ind w:left="1418" w:hanging="567"/>
        <w:rPr>
          <w:lang w:val="en-CH"/>
        </w:rPr>
      </w:pPr>
      <w:r w:rsidRPr="0099154E">
        <w:rPr>
          <w:lang w:val="en-CH"/>
        </w:rPr>
        <w:t>Journey: Refer to your journey during this module. Show how you worked, what you learned on the way, where you</w:t>
      </w:r>
      <w:r>
        <w:rPr>
          <w:lang w:val="en-CH"/>
        </w:rPr>
        <w:t xml:space="preserve"> </w:t>
      </w:r>
      <w:r w:rsidRPr="0099154E">
        <w:rPr>
          <w:lang w:val="en-CH"/>
        </w:rPr>
        <w:t>succeeded or failed, or what discoveries you made.</w:t>
      </w:r>
    </w:p>
    <w:p w14:paraId="461BAE80" w14:textId="0856EE6B" w:rsidR="0099154E" w:rsidRDefault="0099154E" w:rsidP="00CA4446">
      <w:pPr>
        <w:pStyle w:val="Sectiontext"/>
        <w:rPr>
          <w:b/>
          <w:bCs/>
          <w:lang w:val="en-CH"/>
        </w:rPr>
      </w:pPr>
      <w:r>
        <w:rPr>
          <w:b/>
          <w:bCs/>
          <w:lang w:val="en-CH"/>
        </w:rPr>
        <w:t>Assessment</w:t>
      </w:r>
    </w:p>
    <w:p w14:paraId="0415F5C2" w14:textId="1D338BFA" w:rsidR="0099154E" w:rsidRPr="00B12E09" w:rsidRDefault="00B12E09" w:rsidP="00B12E09">
      <w:pPr>
        <w:pStyle w:val="Sectiontext"/>
        <w:rPr>
          <w:lang w:val="en-CH"/>
        </w:rPr>
      </w:pPr>
      <w:r w:rsidRPr="00B12E09">
        <w:rPr>
          <w:lang w:val="en-CH"/>
        </w:rPr>
        <w:t>You will be assessed by your presence and participation in the module, that there is a worked out idea, and that the</w:t>
      </w:r>
      <w:r>
        <w:rPr>
          <w:lang w:val="en-CH"/>
        </w:rPr>
        <w:t xml:space="preserve"> </w:t>
      </w:r>
      <w:r w:rsidRPr="00B12E09">
        <w:rPr>
          <w:lang w:val="en-CH"/>
        </w:rPr>
        <w:t>presentation is done in a professional manner. Attendance is mandatory for all competitors to all presentations.</w:t>
      </w:r>
    </w:p>
    <w:p w14:paraId="726F8137" w14:textId="3ABD0C6C" w:rsidR="002840AC" w:rsidRPr="00CA4446" w:rsidRDefault="00B973EE" w:rsidP="00B973EE">
      <w:pPr>
        <w:spacing w:after="160"/>
        <w:rPr>
          <w:lang w:val="en-CH"/>
        </w:rPr>
      </w:pPr>
      <w:r>
        <w:rPr>
          <w:lang w:val="en-CH"/>
        </w:rPr>
        <w:br w:type="page"/>
      </w:r>
    </w:p>
    <w:p w14:paraId="77838D37" w14:textId="77777777" w:rsidR="00A20E39" w:rsidRPr="009107BF" w:rsidRDefault="00A20E39" w:rsidP="00A20E39">
      <w:pPr>
        <w:pStyle w:val="Heading2"/>
        <w:numPr>
          <w:ilvl w:val="0"/>
          <w:numId w:val="0"/>
        </w:numPr>
        <w:ind w:left="709"/>
      </w:pPr>
      <w:r w:rsidRPr="009107BF">
        <w:lastRenderedPageBreak/>
        <w:t>EQUIPMENT, MACHINERY, INSTALLATIONS AND MATERIALS REQUIRED</w:t>
      </w:r>
    </w:p>
    <w:p w14:paraId="0CCD6102" w14:textId="77777777" w:rsidR="00A20E39" w:rsidRDefault="00A20E39" w:rsidP="00A20E39">
      <w:pPr>
        <w:pStyle w:val="Sectiontext"/>
      </w:pPr>
      <w:r w:rsidRPr="009107BF">
        <w:t>It is expected that all Test Projects can be done by competitors based on the equipment and materials specified in the Infrastructure Lists*.</w:t>
      </w:r>
    </w:p>
    <w:p w14:paraId="10A95A12" w14:textId="3414EDDB" w:rsidR="00B973EE" w:rsidRDefault="00B973EE" w:rsidP="00A20E39">
      <w:pPr>
        <w:pStyle w:val="Sectiontext"/>
      </w:pPr>
      <w:r>
        <w:t xml:space="preserve">URL to Infrastructure List: </w:t>
      </w:r>
      <w:hyperlink r:id="rId13" w:anchor="/events/612/lists/1525/public" w:history="1">
        <w:r w:rsidRPr="007178BA">
          <w:rPr>
            <w:rStyle w:val="Hyperlink"/>
          </w:rPr>
          <w:t>https://il.worldskills.org/#/events/612/lists/1525/public</w:t>
        </w:r>
      </w:hyperlink>
    </w:p>
    <w:p w14:paraId="2913F564" w14:textId="271BFD35" w:rsidR="00A20E39" w:rsidRPr="009107BF" w:rsidRDefault="00A20E39" w:rsidP="00A20E39">
      <w:pPr>
        <w:pStyle w:val="Heading2"/>
        <w:numPr>
          <w:ilvl w:val="0"/>
          <w:numId w:val="0"/>
        </w:numPr>
        <w:ind w:left="709"/>
      </w:pPr>
      <w:r w:rsidRPr="009107BF">
        <w:t>MATERIALS, EQUIPMENT AND TOOLS SUPPLIED BY COMPETITORS IN THEIR TOOLBOX</w:t>
      </w:r>
    </w:p>
    <w:p w14:paraId="1430182C" w14:textId="77777777" w:rsidR="00B973EE" w:rsidRPr="008B172A" w:rsidRDefault="00B973EE" w:rsidP="00B973EE">
      <w:pPr>
        <w:pStyle w:val="Sectiontext"/>
      </w:pPr>
      <w:r w:rsidRPr="008B172A">
        <w:t>Competitors may bring the following items:</w:t>
      </w:r>
    </w:p>
    <w:p w14:paraId="141BFEBE" w14:textId="77777777" w:rsidR="00B973EE" w:rsidRPr="008B172A" w:rsidRDefault="00B973EE" w:rsidP="00B71374">
      <w:pPr>
        <w:pStyle w:val="Sectiontext"/>
        <w:numPr>
          <w:ilvl w:val="0"/>
          <w:numId w:val="18"/>
        </w:numPr>
      </w:pPr>
      <w:r w:rsidRPr="008B172A">
        <w:t>Mouse with mousepad</w:t>
      </w:r>
    </w:p>
    <w:p w14:paraId="11087FB1" w14:textId="77777777" w:rsidR="00B973EE" w:rsidRPr="008B172A" w:rsidRDefault="00B973EE" w:rsidP="00B71374">
      <w:pPr>
        <w:pStyle w:val="Sectiontext"/>
        <w:numPr>
          <w:ilvl w:val="0"/>
          <w:numId w:val="18"/>
        </w:numPr>
      </w:pPr>
      <w:r w:rsidRPr="008B172A">
        <w:t xml:space="preserve">A maximum of one USB keyboard in the Competitors desired language. </w:t>
      </w:r>
      <w:r>
        <w:br/>
      </w:r>
      <w:r w:rsidRPr="008B172A">
        <w:t>Note: If the keyboard brought</w:t>
      </w:r>
      <w:r>
        <w:t xml:space="preserve"> </w:t>
      </w:r>
      <w:r w:rsidRPr="008B172A">
        <w:t>by the Competitor does not work then a standard keyboard will be provided by the Competition</w:t>
      </w:r>
      <w:r>
        <w:t xml:space="preserve"> </w:t>
      </w:r>
      <w:r w:rsidRPr="008B172A">
        <w:t>Organizer</w:t>
      </w:r>
    </w:p>
    <w:p w14:paraId="0E17536A" w14:textId="4735B324" w:rsidR="00B973EE" w:rsidRDefault="00B973EE" w:rsidP="00B71374">
      <w:pPr>
        <w:pStyle w:val="Sectiontext"/>
        <w:numPr>
          <w:ilvl w:val="0"/>
          <w:numId w:val="19"/>
        </w:numPr>
      </w:pPr>
      <w:r w:rsidRPr="008B172A">
        <w:t xml:space="preserve">Language file for </w:t>
      </w:r>
      <w:r>
        <w:t>the operating system</w:t>
      </w:r>
      <w:r w:rsidRPr="008B172A">
        <w:t xml:space="preserve"> to make the keyboard work correctly</w:t>
      </w:r>
    </w:p>
    <w:p w14:paraId="2FE7C022" w14:textId="77777777" w:rsidR="00B973EE" w:rsidRPr="008B172A" w:rsidRDefault="00B973EE" w:rsidP="00B71374">
      <w:pPr>
        <w:pStyle w:val="Sectiontext"/>
        <w:numPr>
          <w:ilvl w:val="0"/>
          <w:numId w:val="19"/>
        </w:numPr>
      </w:pPr>
      <w:r w:rsidRPr="008B172A">
        <w:t>Headset and extension cable</w:t>
      </w:r>
    </w:p>
    <w:p w14:paraId="68C29BC9" w14:textId="77777777" w:rsidR="00B973EE" w:rsidRPr="008B172A" w:rsidRDefault="00B973EE" w:rsidP="00B973EE">
      <w:pPr>
        <w:pStyle w:val="Sectiontext"/>
      </w:pPr>
      <w:r w:rsidRPr="008B172A">
        <w:t>Any device brought in by the Competitor may not have any internal memory storage. Assigned Experts and</w:t>
      </w:r>
      <w:r>
        <w:t xml:space="preserve"> </w:t>
      </w:r>
      <w:r w:rsidRPr="008B172A">
        <w:t>Workshop Manager have the right to disallow certain equipment brought by Competitors.</w:t>
      </w:r>
      <w:r>
        <w:t xml:space="preserve"> </w:t>
      </w:r>
      <w:r w:rsidRPr="008B172A">
        <w:t>Backup equipment is allowed in case of failure but should always be kept inside the Competitors locker.</w:t>
      </w:r>
    </w:p>
    <w:p w14:paraId="1E0A240D" w14:textId="77CDAFF8" w:rsidR="00A20E39" w:rsidRPr="009107BF" w:rsidRDefault="00A20E39" w:rsidP="00A20E39">
      <w:pPr>
        <w:pStyle w:val="Heading2"/>
        <w:numPr>
          <w:ilvl w:val="0"/>
          <w:numId w:val="0"/>
        </w:numPr>
        <w:ind w:left="709"/>
      </w:pPr>
      <w:r w:rsidRPr="009107BF">
        <w:t>MATERIALS &amp; EQUIPMENT AND TOOLS PROHIBITED IN THE SKILL AREA</w:t>
      </w:r>
    </w:p>
    <w:p w14:paraId="0CEDF15C" w14:textId="77777777" w:rsidR="00B973EE" w:rsidRDefault="00B973EE" w:rsidP="00B973EE">
      <w:pPr>
        <w:pStyle w:val="Sectiontext"/>
      </w:pPr>
      <w:r>
        <w:t>The Skill area is the area outside the experts’ room within the Workshop Area.</w:t>
      </w:r>
    </w:p>
    <w:p w14:paraId="1F510554" w14:textId="77777777" w:rsidR="00B973EE" w:rsidRDefault="00B973EE" w:rsidP="00B71374">
      <w:pPr>
        <w:pStyle w:val="Sectiontext"/>
        <w:numPr>
          <w:ilvl w:val="0"/>
          <w:numId w:val="20"/>
        </w:numPr>
      </w:pPr>
      <w:r>
        <w:t>Extra software</w:t>
      </w:r>
    </w:p>
    <w:p w14:paraId="0246361F" w14:textId="77777777" w:rsidR="00B973EE" w:rsidRDefault="00B973EE" w:rsidP="00B71374">
      <w:pPr>
        <w:pStyle w:val="Sectiontext"/>
        <w:numPr>
          <w:ilvl w:val="0"/>
          <w:numId w:val="20"/>
        </w:numPr>
      </w:pPr>
      <w:r>
        <w:t>Mobile phones</w:t>
      </w:r>
    </w:p>
    <w:p w14:paraId="5A96E521" w14:textId="77777777" w:rsidR="00B973EE" w:rsidRDefault="00B973EE" w:rsidP="00B71374">
      <w:pPr>
        <w:pStyle w:val="Sectiontext"/>
        <w:numPr>
          <w:ilvl w:val="0"/>
          <w:numId w:val="20"/>
        </w:numPr>
      </w:pPr>
      <w:r>
        <w:t>Tablet devices</w:t>
      </w:r>
    </w:p>
    <w:p w14:paraId="69E100B9" w14:textId="77777777" w:rsidR="00B973EE" w:rsidRDefault="00B973EE" w:rsidP="00B71374">
      <w:pPr>
        <w:pStyle w:val="Sectiontext"/>
        <w:numPr>
          <w:ilvl w:val="0"/>
          <w:numId w:val="20"/>
        </w:numPr>
      </w:pPr>
      <w:r>
        <w:t>Smart watches</w:t>
      </w:r>
    </w:p>
    <w:p w14:paraId="77E5B2F6" w14:textId="77777777" w:rsidR="00B973EE" w:rsidRDefault="00B973EE" w:rsidP="00B71374">
      <w:pPr>
        <w:pStyle w:val="Sectiontext"/>
        <w:numPr>
          <w:ilvl w:val="0"/>
          <w:numId w:val="20"/>
        </w:numPr>
      </w:pPr>
      <w:r>
        <w:t>Photography/Video devices</w:t>
      </w:r>
    </w:p>
    <w:p w14:paraId="420F8DF0" w14:textId="77777777" w:rsidR="00B973EE" w:rsidRDefault="00B973EE" w:rsidP="00B71374">
      <w:pPr>
        <w:pStyle w:val="Sectiontext"/>
        <w:numPr>
          <w:ilvl w:val="0"/>
          <w:numId w:val="20"/>
        </w:numPr>
      </w:pPr>
      <w:r>
        <w:t>USB Drives</w:t>
      </w:r>
    </w:p>
    <w:p w14:paraId="69C512B7" w14:textId="77777777" w:rsidR="00B973EE" w:rsidRDefault="00B973EE" w:rsidP="00B71374">
      <w:pPr>
        <w:pStyle w:val="Sectiontext"/>
        <w:numPr>
          <w:ilvl w:val="0"/>
          <w:numId w:val="20"/>
        </w:numPr>
      </w:pPr>
      <w:r>
        <w:t>Any device brought into the workshop may not have any internal memory storage devices</w:t>
      </w:r>
    </w:p>
    <w:p w14:paraId="486BF136" w14:textId="5FF433D2" w:rsidR="001617D1" w:rsidRDefault="00B973EE" w:rsidP="00B973EE">
      <w:pPr>
        <w:pStyle w:val="Sectiontext"/>
      </w:pPr>
      <w:r>
        <w:t>The Chief Expert, Deputy Chief Expert and Workshop Manager have the right to disallow equipment brought by Competitors.</w:t>
      </w:r>
    </w:p>
    <w:p w14:paraId="0C70D6FC" w14:textId="40CAFE56" w:rsidR="00B973EE" w:rsidRPr="008B172A" w:rsidRDefault="001617D1" w:rsidP="001617D1">
      <w:pPr>
        <w:spacing w:after="160"/>
      </w:pPr>
      <w:r>
        <w:br w:type="page"/>
      </w:r>
    </w:p>
    <w:p w14:paraId="69AA3025" w14:textId="28E4B581" w:rsidR="00A20E39" w:rsidRPr="009107BF" w:rsidRDefault="00A20E39" w:rsidP="00A20E39">
      <w:pPr>
        <w:pStyle w:val="Heading2"/>
        <w:numPr>
          <w:ilvl w:val="0"/>
          <w:numId w:val="0"/>
        </w:numPr>
        <w:ind w:left="709"/>
      </w:pPr>
      <w:r w:rsidRPr="009107BF">
        <w:lastRenderedPageBreak/>
        <w:t>MARKING SCHEME</w:t>
      </w:r>
    </w:p>
    <w:tbl>
      <w:tblPr>
        <w:tblStyle w:val="TableGrid"/>
        <w:tblW w:w="0" w:type="auto"/>
        <w:tblInd w:w="491" w:type="dxa"/>
        <w:tblLayout w:type="fixed"/>
        <w:tblLook w:val="06A0" w:firstRow="1" w:lastRow="0" w:firstColumn="1" w:lastColumn="0" w:noHBand="1" w:noVBand="1"/>
      </w:tblPr>
      <w:tblGrid>
        <w:gridCol w:w="967"/>
        <w:gridCol w:w="5349"/>
        <w:gridCol w:w="864"/>
        <w:gridCol w:w="997"/>
        <w:gridCol w:w="909"/>
      </w:tblGrid>
      <w:tr w:rsidR="00750F35" w14:paraId="22EB36C1" w14:textId="77777777" w:rsidTr="00AD1E92">
        <w:trPr>
          <w:trHeight w:val="289"/>
        </w:trPr>
        <w:tc>
          <w:tcPr>
            <w:tcW w:w="967" w:type="dxa"/>
          </w:tcPr>
          <w:p w14:paraId="7A795773" w14:textId="77777777" w:rsidR="00750F35" w:rsidRDefault="00750F35" w:rsidP="00AD1E92">
            <w:pPr>
              <w:spacing w:after="0"/>
              <w:rPr>
                <w:rFonts w:eastAsia="Frutiger LT Com 45 Light" w:cs="Frutiger LT Com 45 Light"/>
                <w:b/>
                <w:bCs/>
                <w:szCs w:val="20"/>
              </w:rPr>
            </w:pPr>
            <w:r w:rsidRPr="31C00507">
              <w:rPr>
                <w:rFonts w:eastAsia="Frutiger LT Com 45 Light" w:cs="Frutiger LT Com 45 Light"/>
                <w:b/>
                <w:bCs/>
                <w:szCs w:val="20"/>
              </w:rPr>
              <w:t>ID</w:t>
            </w:r>
          </w:p>
        </w:tc>
        <w:tc>
          <w:tcPr>
            <w:tcW w:w="5349" w:type="dxa"/>
          </w:tcPr>
          <w:p w14:paraId="1C1CCE71" w14:textId="77777777" w:rsidR="00750F35" w:rsidRDefault="00750F35" w:rsidP="00AD1E92">
            <w:pPr>
              <w:spacing w:after="0"/>
              <w:rPr>
                <w:rFonts w:eastAsia="Frutiger LT Com 45 Light" w:cs="Frutiger LT Com 45 Light"/>
                <w:b/>
                <w:bCs/>
                <w:szCs w:val="20"/>
              </w:rPr>
            </w:pPr>
            <w:r w:rsidRPr="31C00507">
              <w:rPr>
                <w:rFonts w:eastAsia="Frutiger LT Com 45 Light" w:cs="Frutiger LT Com 45 Light"/>
                <w:b/>
                <w:bCs/>
                <w:szCs w:val="20"/>
              </w:rPr>
              <w:t xml:space="preserve">Description  </w:t>
            </w:r>
          </w:p>
        </w:tc>
        <w:tc>
          <w:tcPr>
            <w:tcW w:w="864" w:type="dxa"/>
          </w:tcPr>
          <w:p w14:paraId="18287BAD" w14:textId="77777777" w:rsidR="00750F35" w:rsidRDefault="00750F35" w:rsidP="00AD1E92">
            <w:pPr>
              <w:spacing w:after="0"/>
              <w:rPr>
                <w:rFonts w:eastAsia="Calibri"/>
                <w:b/>
                <w:bCs/>
                <w:szCs w:val="20"/>
              </w:rPr>
            </w:pPr>
            <w:r w:rsidRPr="31C00507">
              <w:rPr>
                <w:rFonts w:eastAsia="Calibri"/>
                <w:b/>
                <w:bCs/>
                <w:szCs w:val="20"/>
              </w:rPr>
              <w:t>Day 1</w:t>
            </w:r>
          </w:p>
        </w:tc>
        <w:tc>
          <w:tcPr>
            <w:tcW w:w="997" w:type="dxa"/>
          </w:tcPr>
          <w:p w14:paraId="641D5F48" w14:textId="77777777" w:rsidR="00750F35" w:rsidRDefault="00750F35" w:rsidP="00AD1E92">
            <w:pPr>
              <w:spacing w:after="0"/>
              <w:rPr>
                <w:rFonts w:eastAsia="Frutiger LT Com 45 Light" w:cs="Frutiger LT Com 45 Light"/>
                <w:b/>
                <w:bCs/>
                <w:szCs w:val="20"/>
              </w:rPr>
            </w:pPr>
            <w:r w:rsidRPr="31C00507">
              <w:rPr>
                <w:rFonts w:eastAsia="Frutiger LT Com 45 Light" w:cs="Frutiger LT Com 45 Light"/>
                <w:b/>
                <w:bCs/>
                <w:szCs w:val="20"/>
              </w:rPr>
              <w:t>Day 2</w:t>
            </w:r>
          </w:p>
        </w:tc>
        <w:tc>
          <w:tcPr>
            <w:tcW w:w="909" w:type="dxa"/>
          </w:tcPr>
          <w:p w14:paraId="55DD3947" w14:textId="77777777" w:rsidR="00750F35" w:rsidRDefault="00750F35" w:rsidP="00AD1E92">
            <w:pPr>
              <w:spacing w:after="0"/>
              <w:rPr>
                <w:rFonts w:eastAsia="Calibri"/>
                <w:b/>
                <w:bCs/>
                <w:szCs w:val="20"/>
              </w:rPr>
            </w:pPr>
            <w:r w:rsidRPr="31C00507">
              <w:rPr>
                <w:rFonts w:eastAsia="Calibri"/>
                <w:b/>
                <w:bCs/>
                <w:szCs w:val="20"/>
              </w:rPr>
              <w:t>Day 3</w:t>
            </w:r>
          </w:p>
        </w:tc>
      </w:tr>
      <w:tr w:rsidR="00750F35" w14:paraId="058DE291" w14:textId="77777777" w:rsidTr="00AD1E92">
        <w:trPr>
          <w:trHeight w:val="303"/>
        </w:trPr>
        <w:tc>
          <w:tcPr>
            <w:tcW w:w="967" w:type="dxa"/>
            <w:shd w:val="clear" w:color="auto" w:fill="E7E6E6" w:themeFill="background2"/>
          </w:tcPr>
          <w:p w14:paraId="34A05B69" w14:textId="77777777" w:rsidR="00750F35" w:rsidRDefault="00750F35" w:rsidP="00AD1E92">
            <w:pPr>
              <w:spacing w:after="0"/>
              <w:jc w:val="center"/>
              <w:rPr>
                <w:rFonts w:eastAsia="Calibri"/>
                <w:szCs w:val="20"/>
              </w:rPr>
            </w:pPr>
            <w:r w:rsidRPr="31C00507">
              <w:rPr>
                <w:rFonts w:eastAsia="Calibri"/>
                <w:szCs w:val="20"/>
              </w:rPr>
              <w:t>A</w:t>
            </w:r>
          </w:p>
        </w:tc>
        <w:tc>
          <w:tcPr>
            <w:tcW w:w="5349" w:type="dxa"/>
            <w:shd w:val="clear" w:color="auto" w:fill="E7E6E6" w:themeFill="background2"/>
          </w:tcPr>
          <w:p w14:paraId="06DFA80F" w14:textId="77777777" w:rsidR="00750F35" w:rsidRDefault="00750F35" w:rsidP="00AD1E92">
            <w:pPr>
              <w:spacing w:after="0"/>
              <w:rPr>
                <w:rFonts w:eastAsia="Calibri"/>
                <w:szCs w:val="20"/>
              </w:rPr>
            </w:pPr>
            <w:r w:rsidRPr="31C00507">
              <w:rPr>
                <w:rFonts w:eastAsia="Calibri"/>
                <w:szCs w:val="20"/>
              </w:rPr>
              <w:t>Static Website Design</w:t>
            </w:r>
          </w:p>
        </w:tc>
        <w:tc>
          <w:tcPr>
            <w:tcW w:w="864" w:type="dxa"/>
            <w:shd w:val="clear" w:color="auto" w:fill="E7E6E6" w:themeFill="background2"/>
          </w:tcPr>
          <w:p w14:paraId="4D3F03EA" w14:textId="29BBA771" w:rsidR="00750F35" w:rsidRDefault="00750F35" w:rsidP="00AD1E92">
            <w:pPr>
              <w:spacing w:after="0"/>
              <w:jc w:val="right"/>
              <w:rPr>
                <w:rFonts w:eastAsia="Calibri"/>
                <w:szCs w:val="20"/>
              </w:rPr>
            </w:pPr>
            <w:r w:rsidRPr="31C00507">
              <w:rPr>
                <w:rFonts w:eastAsia="Calibri"/>
                <w:szCs w:val="20"/>
              </w:rPr>
              <w:t>1</w:t>
            </w:r>
            <w:r w:rsidR="00B71374">
              <w:rPr>
                <w:rFonts w:eastAsia="Calibri"/>
                <w:szCs w:val="20"/>
              </w:rPr>
              <w:t>6</w:t>
            </w:r>
            <w:r w:rsidRPr="31C00507">
              <w:rPr>
                <w:rFonts w:eastAsia="Calibri"/>
                <w:szCs w:val="20"/>
              </w:rPr>
              <w:t>.</w:t>
            </w:r>
            <w:r w:rsidR="00B71374">
              <w:rPr>
                <w:rFonts w:eastAsia="Calibri"/>
                <w:szCs w:val="20"/>
              </w:rPr>
              <w:t>5</w:t>
            </w:r>
            <w:r w:rsidRPr="31C00507">
              <w:rPr>
                <w:rFonts w:eastAsia="Calibri"/>
                <w:szCs w:val="20"/>
              </w:rPr>
              <w:t>0</w:t>
            </w:r>
          </w:p>
        </w:tc>
        <w:tc>
          <w:tcPr>
            <w:tcW w:w="997" w:type="dxa"/>
            <w:shd w:val="clear" w:color="auto" w:fill="E7E6E6" w:themeFill="background2"/>
          </w:tcPr>
          <w:p w14:paraId="05861841" w14:textId="77777777" w:rsidR="00750F35" w:rsidRDefault="00750F35" w:rsidP="00AD1E92">
            <w:pPr>
              <w:spacing w:after="0"/>
              <w:jc w:val="right"/>
              <w:rPr>
                <w:rFonts w:eastAsia="Calibri"/>
                <w:szCs w:val="20"/>
              </w:rPr>
            </w:pPr>
          </w:p>
        </w:tc>
        <w:tc>
          <w:tcPr>
            <w:tcW w:w="909" w:type="dxa"/>
            <w:shd w:val="clear" w:color="auto" w:fill="E7E6E6" w:themeFill="background2"/>
          </w:tcPr>
          <w:p w14:paraId="045D2CD7" w14:textId="77777777" w:rsidR="00750F35" w:rsidRDefault="00750F35" w:rsidP="00AD1E92">
            <w:pPr>
              <w:spacing w:after="0"/>
              <w:jc w:val="right"/>
              <w:rPr>
                <w:rFonts w:eastAsia="Calibri"/>
                <w:szCs w:val="20"/>
              </w:rPr>
            </w:pPr>
          </w:p>
        </w:tc>
      </w:tr>
      <w:tr w:rsidR="00750F35" w14:paraId="58D26B72" w14:textId="77777777" w:rsidTr="00AD1E92">
        <w:trPr>
          <w:trHeight w:val="289"/>
        </w:trPr>
        <w:tc>
          <w:tcPr>
            <w:tcW w:w="967" w:type="dxa"/>
          </w:tcPr>
          <w:p w14:paraId="2F397978" w14:textId="77777777" w:rsidR="00750F35" w:rsidRDefault="00750F35" w:rsidP="00AD1E92">
            <w:pPr>
              <w:spacing w:after="0"/>
              <w:jc w:val="right"/>
              <w:rPr>
                <w:rFonts w:eastAsia="Calibri"/>
                <w:szCs w:val="20"/>
              </w:rPr>
            </w:pPr>
            <w:r w:rsidRPr="31C00507">
              <w:rPr>
                <w:rFonts w:eastAsia="Calibri"/>
                <w:szCs w:val="20"/>
              </w:rPr>
              <w:t>A1</w:t>
            </w:r>
          </w:p>
        </w:tc>
        <w:tc>
          <w:tcPr>
            <w:tcW w:w="5349" w:type="dxa"/>
          </w:tcPr>
          <w:p w14:paraId="4AF5AB30" w14:textId="6965D026" w:rsidR="00750F35" w:rsidRDefault="00750F35" w:rsidP="00AD1E92">
            <w:pPr>
              <w:spacing w:after="0"/>
              <w:rPr>
                <w:rFonts w:eastAsia="Frutiger LT Com 45 Light" w:cs="Frutiger LT Com 45 Light"/>
                <w:szCs w:val="20"/>
              </w:rPr>
            </w:pPr>
            <w:r>
              <w:rPr>
                <w:rFonts w:eastAsia="Frutiger LT Com 45 Light" w:cs="Frutiger LT Com 45 Light"/>
                <w:szCs w:val="20"/>
              </w:rPr>
              <w:t>Common Elements</w:t>
            </w:r>
          </w:p>
        </w:tc>
        <w:tc>
          <w:tcPr>
            <w:tcW w:w="864" w:type="dxa"/>
          </w:tcPr>
          <w:p w14:paraId="4DB52BED" w14:textId="41BE91DF" w:rsidR="00750F35" w:rsidRDefault="00B71374" w:rsidP="00AD1E92">
            <w:pPr>
              <w:spacing w:after="0"/>
              <w:jc w:val="right"/>
              <w:rPr>
                <w:rFonts w:eastAsia="Calibri"/>
                <w:szCs w:val="20"/>
              </w:rPr>
            </w:pPr>
            <w:r>
              <w:rPr>
                <w:rFonts w:eastAsia="Calibri"/>
                <w:szCs w:val="20"/>
              </w:rPr>
              <w:t>1.75</w:t>
            </w:r>
          </w:p>
        </w:tc>
        <w:tc>
          <w:tcPr>
            <w:tcW w:w="997" w:type="dxa"/>
          </w:tcPr>
          <w:p w14:paraId="3A62F49F" w14:textId="77777777" w:rsidR="00750F35" w:rsidRDefault="00750F35" w:rsidP="00AD1E92">
            <w:pPr>
              <w:spacing w:after="0"/>
              <w:jc w:val="right"/>
              <w:rPr>
                <w:rFonts w:eastAsia="Calibri"/>
                <w:szCs w:val="20"/>
              </w:rPr>
            </w:pPr>
          </w:p>
        </w:tc>
        <w:tc>
          <w:tcPr>
            <w:tcW w:w="909" w:type="dxa"/>
          </w:tcPr>
          <w:p w14:paraId="014F4338" w14:textId="77777777" w:rsidR="00750F35" w:rsidRDefault="00750F35" w:rsidP="00AD1E92">
            <w:pPr>
              <w:spacing w:after="0"/>
              <w:jc w:val="right"/>
              <w:rPr>
                <w:rFonts w:eastAsia="Calibri"/>
                <w:szCs w:val="20"/>
              </w:rPr>
            </w:pPr>
          </w:p>
        </w:tc>
      </w:tr>
      <w:tr w:rsidR="00750F35" w14:paraId="10FF6B6A" w14:textId="77777777" w:rsidTr="00AD1E92">
        <w:trPr>
          <w:trHeight w:val="289"/>
        </w:trPr>
        <w:tc>
          <w:tcPr>
            <w:tcW w:w="967" w:type="dxa"/>
          </w:tcPr>
          <w:p w14:paraId="1B70E5C9" w14:textId="77777777" w:rsidR="00750F35" w:rsidRDefault="00750F35" w:rsidP="00AD1E92">
            <w:pPr>
              <w:spacing w:after="0"/>
              <w:jc w:val="right"/>
              <w:rPr>
                <w:rFonts w:eastAsia="Calibri"/>
                <w:szCs w:val="20"/>
              </w:rPr>
            </w:pPr>
            <w:r w:rsidRPr="31C00507">
              <w:rPr>
                <w:rFonts w:eastAsia="Calibri"/>
                <w:szCs w:val="20"/>
              </w:rPr>
              <w:t>A2</w:t>
            </w:r>
          </w:p>
        </w:tc>
        <w:tc>
          <w:tcPr>
            <w:tcW w:w="5349" w:type="dxa"/>
          </w:tcPr>
          <w:p w14:paraId="552C0824" w14:textId="0FD43FA2" w:rsidR="00750F35" w:rsidRDefault="00750F35" w:rsidP="00AD1E92">
            <w:pPr>
              <w:spacing w:after="0"/>
              <w:rPr>
                <w:rFonts w:eastAsia="Frutiger LT Com 45 Light" w:cs="Frutiger LT Com 45 Light"/>
                <w:szCs w:val="20"/>
              </w:rPr>
            </w:pPr>
            <w:r>
              <w:rPr>
                <w:rFonts w:eastAsia="Frutiger LT Com 45 Light" w:cs="Frutiger LT Com 45 Light"/>
                <w:szCs w:val="20"/>
              </w:rPr>
              <w:t>Home Page</w:t>
            </w:r>
          </w:p>
        </w:tc>
        <w:tc>
          <w:tcPr>
            <w:tcW w:w="864" w:type="dxa"/>
          </w:tcPr>
          <w:p w14:paraId="154128CB" w14:textId="2DD81035" w:rsidR="00750F35" w:rsidRDefault="00B71374" w:rsidP="00AD1E92">
            <w:pPr>
              <w:spacing w:after="0"/>
              <w:jc w:val="right"/>
              <w:rPr>
                <w:rFonts w:eastAsia="Calibri"/>
                <w:szCs w:val="20"/>
              </w:rPr>
            </w:pPr>
            <w:r>
              <w:rPr>
                <w:rFonts w:eastAsia="Calibri"/>
                <w:szCs w:val="20"/>
              </w:rPr>
              <w:t>3.25</w:t>
            </w:r>
          </w:p>
        </w:tc>
        <w:tc>
          <w:tcPr>
            <w:tcW w:w="997" w:type="dxa"/>
          </w:tcPr>
          <w:p w14:paraId="7FC6B3CE" w14:textId="77777777" w:rsidR="00750F35" w:rsidRDefault="00750F35" w:rsidP="00AD1E92">
            <w:pPr>
              <w:spacing w:after="0"/>
              <w:jc w:val="right"/>
              <w:rPr>
                <w:rFonts w:eastAsia="Calibri"/>
                <w:szCs w:val="20"/>
              </w:rPr>
            </w:pPr>
          </w:p>
        </w:tc>
        <w:tc>
          <w:tcPr>
            <w:tcW w:w="909" w:type="dxa"/>
          </w:tcPr>
          <w:p w14:paraId="04ECF1A8" w14:textId="77777777" w:rsidR="00750F35" w:rsidRDefault="00750F35" w:rsidP="00AD1E92">
            <w:pPr>
              <w:spacing w:after="0"/>
              <w:jc w:val="right"/>
              <w:rPr>
                <w:rFonts w:eastAsia="Calibri"/>
                <w:szCs w:val="20"/>
              </w:rPr>
            </w:pPr>
          </w:p>
        </w:tc>
      </w:tr>
      <w:tr w:rsidR="00750F35" w14:paraId="6403559D" w14:textId="77777777" w:rsidTr="00AD1E92">
        <w:trPr>
          <w:trHeight w:val="289"/>
        </w:trPr>
        <w:tc>
          <w:tcPr>
            <w:tcW w:w="967" w:type="dxa"/>
          </w:tcPr>
          <w:p w14:paraId="31C86985" w14:textId="77777777" w:rsidR="00750F35" w:rsidRDefault="00750F35" w:rsidP="00AD1E92">
            <w:pPr>
              <w:spacing w:after="0"/>
              <w:jc w:val="right"/>
              <w:rPr>
                <w:rFonts w:eastAsia="Calibri"/>
                <w:szCs w:val="20"/>
              </w:rPr>
            </w:pPr>
            <w:r w:rsidRPr="31C00507">
              <w:rPr>
                <w:rFonts w:eastAsia="Calibri"/>
                <w:szCs w:val="20"/>
              </w:rPr>
              <w:t>A3</w:t>
            </w:r>
          </w:p>
        </w:tc>
        <w:tc>
          <w:tcPr>
            <w:tcW w:w="5349" w:type="dxa"/>
          </w:tcPr>
          <w:p w14:paraId="7084ED01" w14:textId="76D17D2F" w:rsidR="00750F35" w:rsidRDefault="003112DF" w:rsidP="00AD1E92">
            <w:pPr>
              <w:spacing w:after="0"/>
              <w:rPr>
                <w:rFonts w:eastAsia="Frutiger LT Com 45 Light" w:cs="Frutiger LT Com 45 Light"/>
                <w:szCs w:val="20"/>
              </w:rPr>
            </w:pPr>
            <w:r>
              <w:rPr>
                <w:rFonts w:eastAsia="Frutiger LT Com 45 Light" w:cs="Frutiger LT Com 45 Light"/>
                <w:szCs w:val="20"/>
              </w:rPr>
              <w:t>Investors Page</w:t>
            </w:r>
          </w:p>
        </w:tc>
        <w:tc>
          <w:tcPr>
            <w:tcW w:w="864" w:type="dxa"/>
          </w:tcPr>
          <w:p w14:paraId="36852976" w14:textId="77777777" w:rsidR="00750F35" w:rsidRDefault="00750F35" w:rsidP="00AD1E92">
            <w:pPr>
              <w:spacing w:after="0"/>
              <w:jc w:val="right"/>
              <w:rPr>
                <w:rFonts w:eastAsia="Calibri"/>
                <w:szCs w:val="20"/>
              </w:rPr>
            </w:pPr>
            <w:r w:rsidRPr="31C00507">
              <w:rPr>
                <w:rFonts w:eastAsia="Calibri"/>
                <w:szCs w:val="20"/>
              </w:rPr>
              <w:t>3.75</w:t>
            </w:r>
          </w:p>
        </w:tc>
        <w:tc>
          <w:tcPr>
            <w:tcW w:w="997" w:type="dxa"/>
          </w:tcPr>
          <w:p w14:paraId="2D947580" w14:textId="77777777" w:rsidR="00750F35" w:rsidRDefault="00750F35" w:rsidP="00AD1E92">
            <w:pPr>
              <w:spacing w:after="0"/>
              <w:jc w:val="right"/>
              <w:rPr>
                <w:rFonts w:eastAsia="Calibri"/>
                <w:szCs w:val="20"/>
              </w:rPr>
            </w:pPr>
          </w:p>
        </w:tc>
        <w:tc>
          <w:tcPr>
            <w:tcW w:w="909" w:type="dxa"/>
          </w:tcPr>
          <w:p w14:paraId="336C7CFA" w14:textId="77777777" w:rsidR="00750F35" w:rsidRDefault="00750F35" w:rsidP="00AD1E92">
            <w:pPr>
              <w:spacing w:after="0"/>
              <w:jc w:val="right"/>
              <w:rPr>
                <w:rFonts w:eastAsia="Calibri"/>
                <w:szCs w:val="20"/>
              </w:rPr>
            </w:pPr>
          </w:p>
        </w:tc>
      </w:tr>
      <w:tr w:rsidR="00750F35" w14:paraId="4CF0E640" w14:textId="77777777" w:rsidTr="00AD1E92">
        <w:trPr>
          <w:trHeight w:val="289"/>
        </w:trPr>
        <w:tc>
          <w:tcPr>
            <w:tcW w:w="967" w:type="dxa"/>
          </w:tcPr>
          <w:p w14:paraId="6EF85D38" w14:textId="77777777" w:rsidR="00750F35" w:rsidRDefault="00750F35" w:rsidP="00AD1E92">
            <w:pPr>
              <w:spacing w:after="0"/>
              <w:jc w:val="right"/>
              <w:rPr>
                <w:rFonts w:eastAsia="Calibri"/>
                <w:szCs w:val="20"/>
              </w:rPr>
            </w:pPr>
            <w:r w:rsidRPr="31C00507">
              <w:rPr>
                <w:rFonts w:eastAsia="Calibri"/>
                <w:szCs w:val="20"/>
              </w:rPr>
              <w:t>A4</w:t>
            </w:r>
          </w:p>
        </w:tc>
        <w:tc>
          <w:tcPr>
            <w:tcW w:w="5349" w:type="dxa"/>
          </w:tcPr>
          <w:p w14:paraId="491D30D8" w14:textId="455AAAF4" w:rsidR="00750F35" w:rsidRDefault="003112DF" w:rsidP="00AD1E92">
            <w:pPr>
              <w:spacing w:after="0"/>
              <w:rPr>
                <w:rFonts w:eastAsia="Frutiger LT Com 45 Light" w:cs="Frutiger LT Com 45 Light"/>
                <w:szCs w:val="20"/>
              </w:rPr>
            </w:pPr>
            <w:proofErr w:type="gramStart"/>
            <w:r>
              <w:rPr>
                <w:rFonts w:eastAsia="Frutiger LT Com 45 Light" w:cs="Frutiger LT Com 45 Light"/>
                <w:szCs w:val="20"/>
              </w:rPr>
              <w:t>Visitors</w:t>
            </w:r>
            <w:proofErr w:type="gramEnd"/>
            <w:r>
              <w:rPr>
                <w:rFonts w:eastAsia="Frutiger LT Com 45 Light" w:cs="Frutiger LT Com 45 Light"/>
                <w:szCs w:val="20"/>
              </w:rPr>
              <w:t xml:space="preserve"> tours page</w:t>
            </w:r>
          </w:p>
        </w:tc>
        <w:tc>
          <w:tcPr>
            <w:tcW w:w="864" w:type="dxa"/>
          </w:tcPr>
          <w:p w14:paraId="7FE79FEA" w14:textId="78E74864" w:rsidR="00750F35" w:rsidRDefault="00B71374" w:rsidP="00AD1E92">
            <w:pPr>
              <w:spacing w:after="0"/>
              <w:jc w:val="right"/>
              <w:rPr>
                <w:rFonts w:eastAsia="Calibri"/>
                <w:szCs w:val="20"/>
              </w:rPr>
            </w:pPr>
            <w:r>
              <w:rPr>
                <w:rFonts w:eastAsia="Calibri"/>
                <w:szCs w:val="20"/>
              </w:rPr>
              <w:t>1</w:t>
            </w:r>
            <w:r w:rsidR="00750F35" w:rsidRPr="31C00507">
              <w:rPr>
                <w:rFonts w:eastAsia="Calibri"/>
                <w:szCs w:val="20"/>
              </w:rPr>
              <w:t>.75</w:t>
            </w:r>
          </w:p>
        </w:tc>
        <w:tc>
          <w:tcPr>
            <w:tcW w:w="997" w:type="dxa"/>
          </w:tcPr>
          <w:p w14:paraId="73EEBEDA" w14:textId="77777777" w:rsidR="00750F35" w:rsidRDefault="00750F35" w:rsidP="00AD1E92">
            <w:pPr>
              <w:spacing w:after="0"/>
              <w:jc w:val="right"/>
              <w:rPr>
                <w:rFonts w:eastAsia="Calibri"/>
                <w:szCs w:val="20"/>
              </w:rPr>
            </w:pPr>
          </w:p>
        </w:tc>
        <w:tc>
          <w:tcPr>
            <w:tcW w:w="909" w:type="dxa"/>
          </w:tcPr>
          <w:p w14:paraId="291CB24C" w14:textId="77777777" w:rsidR="00750F35" w:rsidRDefault="00750F35" w:rsidP="00AD1E92">
            <w:pPr>
              <w:spacing w:after="0"/>
              <w:jc w:val="right"/>
              <w:rPr>
                <w:rFonts w:eastAsia="Calibri"/>
                <w:szCs w:val="20"/>
              </w:rPr>
            </w:pPr>
          </w:p>
        </w:tc>
      </w:tr>
      <w:tr w:rsidR="003112DF" w14:paraId="37D0CA2E" w14:textId="77777777" w:rsidTr="00AD1E92">
        <w:trPr>
          <w:trHeight w:val="289"/>
        </w:trPr>
        <w:tc>
          <w:tcPr>
            <w:tcW w:w="967" w:type="dxa"/>
          </w:tcPr>
          <w:p w14:paraId="3DA8B106" w14:textId="0C67A059" w:rsidR="003112DF" w:rsidRPr="31C00507" w:rsidRDefault="003112DF" w:rsidP="00AD1E92">
            <w:pPr>
              <w:spacing w:after="0"/>
              <w:jc w:val="right"/>
              <w:rPr>
                <w:rFonts w:eastAsia="Calibri"/>
                <w:szCs w:val="20"/>
              </w:rPr>
            </w:pPr>
            <w:r>
              <w:rPr>
                <w:rFonts w:eastAsia="Calibri"/>
                <w:szCs w:val="20"/>
              </w:rPr>
              <w:t>A5</w:t>
            </w:r>
          </w:p>
        </w:tc>
        <w:tc>
          <w:tcPr>
            <w:tcW w:w="5349" w:type="dxa"/>
          </w:tcPr>
          <w:p w14:paraId="0B9C066E" w14:textId="77699602" w:rsidR="003112DF" w:rsidRDefault="003112DF" w:rsidP="00AD1E92">
            <w:pPr>
              <w:spacing w:after="0"/>
              <w:rPr>
                <w:rFonts w:eastAsia="Frutiger LT Com 45 Light" w:cs="Frutiger LT Com 45 Light"/>
                <w:szCs w:val="20"/>
              </w:rPr>
            </w:pPr>
            <w:r>
              <w:rPr>
                <w:rFonts w:eastAsia="Frutiger LT Com 45 Light" w:cs="Frutiger LT Com 45 Light"/>
                <w:szCs w:val="20"/>
              </w:rPr>
              <w:t>Standards</w:t>
            </w:r>
          </w:p>
        </w:tc>
        <w:tc>
          <w:tcPr>
            <w:tcW w:w="864" w:type="dxa"/>
          </w:tcPr>
          <w:p w14:paraId="7BAF55DE" w14:textId="4E1B42F7" w:rsidR="003112DF" w:rsidRPr="31C00507" w:rsidRDefault="00B71374" w:rsidP="00AD1E92">
            <w:pPr>
              <w:spacing w:after="0"/>
              <w:jc w:val="right"/>
              <w:rPr>
                <w:rFonts w:eastAsia="Calibri"/>
                <w:szCs w:val="20"/>
              </w:rPr>
            </w:pPr>
            <w:r>
              <w:rPr>
                <w:rFonts w:eastAsia="Calibri"/>
                <w:szCs w:val="20"/>
              </w:rPr>
              <w:t>4.00</w:t>
            </w:r>
          </w:p>
        </w:tc>
        <w:tc>
          <w:tcPr>
            <w:tcW w:w="997" w:type="dxa"/>
          </w:tcPr>
          <w:p w14:paraId="107E106D" w14:textId="77777777" w:rsidR="003112DF" w:rsidRDefault="003112DF" w:rsidP="00AD1E92">
            <w:pPr>
              <w:spacing w:after="0"/>
              <w:jc w:val="right"/>
              <w:rPr>
                <w:rFonts w:eastAsia="Calibri"/>
                <w:szCs w:val="20"/>
              </w:rPr>
            </w:pPr>
          </w:p>
        </w:tc>
        <w:tc>
          <w:tcPr>
            <w:tcW w:w="909" w:type="dxa"/>
          </w:tcPr>
          <w:p w14:paraId="4F48D2EE" w14:textId="77777777" w:rsidR="003112DF" w:rsidRDefault="003112DF" w:rsidP="00AD1E92">
            <w:pPr>
              <w:spacing w:after="0"/>
              <w:jc w:val="right"/>
              <w:rPr>
                <w:rFonts w:eastAsia="Calibri"/>
                <w:szCs w:val="20"/>
              </w:rPr>
            </w:pPr>
          </w:p>
        </w:tc>
      </w:tr>
      <w:tr w:rsidR="003112DF" w14:paraId="59355269" w14:textId="77777777" w:rsidTr="00AD1E92">
        <w:trPr>
          <w:trHeight w:val="289"/>
        </w:trPr>
        <w:tc>
          <w:tcPr>
            <w:tcW w:w="967" w:type="dxa"/>
          </w:tcPr>
          <w:p w14:paraId="4FD04189" w14:textId="4C3C1423" w:rsidR="003112DF" w:rsidRDefault="003112DF" w:rsidP="00AD1E92">
            <w:pPr>
              <w:spacing w:after="0"/>
              <w:jc w:val="right"/>
              <w:rPr>
                <w:rFonts w:eastAsia="Calibri"/>
                <w:szCs w:val="20"/>
              </w:rPr>
            </w:pPr>
            <w:r>
              <w:rPr>
                <w:rFonts w:eastAsia="Calibri"/>
                <w:szCs w:val="20"/>
              </w:rPr>
              <w:t>A6</w:t>
            </w:r>
          </w:p>
        </w:tc>
        <w:tc>
          <w:tcPr>
            <w:tcW w:w="5349" w:type="dxa"/>
          </w:tcPr>
          <w:p w14:paraId="036F0BA6" w14:textId="35074B34" w:rsidR="003112DF" w:rsidRDefault="003112DF" w:rsidP="00AD1E92">
            <w:pPr>
              <w:spacing w:after="0"/>
              <w:rPr>
                <w:rFonts w:eastAsia="Frutiger LT Com 45 Light" w:cs="Frutiger LT Com 45 Light"/>
                <w:szCs w:val="20"/>
              </w:rPr>
            </w:pPr>
            <w:r>
              <w:rPr>
                <w:rFonts w:eastAsia="Frutiger LT Com 45 Light" w:cs="Frutiger LT Com 45 Light"/>
                <w:szCs w:val="20"/>
              </w:rPr>
              <w:t>Organization</w:t>
            </w:r>
          </w:p>
        </w:tc>
        <w:tc>
          <w:tcPr>
            <w:tcW w:w="864" w:type="dxa"/>
          </w:tcPr>
          <w:p w14:paraId="561EA1D7" w14:textId="442E6867" w:rsidR="003112DF" w:rsidRPr="31C00507" w:rsidRDefault="00B71374" w:rsidP="00AD1E92">
            <w:pPr>
              <w:spacing w:after="0"/>
              <w:jc w:val="right"/>
              <w:rPr>
                <w:rFonts w:eastAsia="Calibri"/>
                <w:szCs w:val="20"/>
              </w:rPr>
            </w:pPr>
            <w:r>
              <w:rPr>
                <w:rFonts w:eastAsia="Calibri"/>
                <w:szCs w:val="20"/>
              </w:rPr>
              <w:t>2.00</w:t>
            </w:r>
          </w:p>
        </w:tc>
        <w:tc>
          <w:tcPr>
            <w:tcW w:w="997" w:type="dxa"/>
          </w:tcPr>
          <w:p w14:paraId="70339A55" w14:textId="77777777" w:rsidR="003112DF" w:rsidRDefault="003112DF" w:rsidP="00AD1E92">
            <w:pPr>
              <w:spacing w:after="0"/>
              <w:jc w:val="right"/>
              <w:rPr>
                <w:rFonts w:eastAsia="Calibri"/>
                <w:szCs w:val="20"/>
              </w:rPr>
            </w:pPr>
          </w:p>
        </w:tc>
        <w:tc>
          <w:tcPr>
            <w:tcW w:w="909" w:type="dxa"/>
          </w:tcPr>
          <w:p w14:paraId="06B497EF" w14:textId="77777777" w:rsidR="003112DF" w:rsidRDefault="003112DF" w:rsidP="00AD1E92">
            <w:pPr>
              <w:spacing w:after="0"/>
              <w:jc w:val="right"/>
              <w:rPr>
                <w:rFonts w:eastAsia="Calibri"/>
                <w:szCs w:val="20"/>
              </w:rPr>
            </w:pPr>
          </w:p>
        </w:tc>
      </w:tr>
      <w:tr w:rsidR="00750F35" w14:paraId="1CDCEFE1" w14:textId="77777777" w:rsidTr="00AD1E92">
        <w:trPr>
          <w:trHeight w:val="289"/>
        </w:trPr>
        <w:tc>
          <w:tcPr>
            <w:tcW w:w="967" w:type="dxa"/>
            <w:shd w:val="clear" w:color="auto" w:fill="E7E6E6" w:themeFill="background2"/>
          </w:tcPr>
          <w:p w14:paraId="50BDFA85" w14:textId="77777777" w:rsidR="00750F35" w:rsidRDefault="00750F35" w:rsidP="00AD1E92">
            <w:pPr>
              <w:spacing w:after="0"/>
              <w:jc w:val="center"/>
              <w:rPr>
                <w:rFonts w:eastAsia="Calibri"/>
                <w:szCs w:val="20"/>
              </w:rPr>
            </w:pPr>
            <w:r w:rsidRPr="31C00507">
              <w:rPr>
                <w:rFonts w:eastAsia="Calibri"/>
                <w:szCs w:val="20"/>
              </w:rPr>
              <w:t>B</w:t>
            </w:r>
          </w:p>
        </w:tc>
        <w:tc>
          <w:tcPr>
            <w:tcW w:w="5349" w:type="dxa"/>
            <w:shd w:val="clear" w:color="auto" w:fill="E7E6E6" w:themeFill="background2"/>
          </w:tcPr>
          <w:p w14:paraId="23408EEB" w14:textId="77777777" w:rsidR="00750F35" w:rsidRDefault="00750F35" w:rsidP="00AD1E92">
            <w:pPr>
              <w:spacing w:after="0"/>
              <w:rPr>
                <w:rFonts w:eastAsia="Calibri"/>
                <w:szCs w:val="20"/>
              </w:rPr>
            </w:pPr>
            <w:r w:rsidRPr="31C00507">
              <w:rPr>
                <w:rFonts w:eastAsia="Calibri"/>
                <w:szCs w:val="20"/>
              </w:rPr>
              <w:t>Dynamic website with server-side rendering</w:t>
            </w:r>
          </w:p>
        </w:tc>
        <w:tc>
          <w:tcPr>
            <w:tcW w:w="864" w:type="dxa"/>
            <w:shd w:val="clear" w:color="auto" w:fill="E7E6E6" w:themeFill="background2"/>
          </w:tcPr>
          <w:p w14:paraId="7EB79599" w14:textId="77777777" w:rsidR="00750F35" w:rsidRDefault="00750F35" w:rsidP="00AD1E92">
            <w:pPr>
              <w:spacing w:after="0"/>
              <w:jc w:val="right"/>
              <w:rPr>
                <w:rFonts w:eastAsia="Calibri"/>
                <w:szCs w:val="20"/>
              </w:rPr>
            </w:pPr>
            <w:r w:rsidRPr="31C00507">
              <w:rPr>
                <w:rFonts w:eastAsia="Calibri"/>
                <w:szCs w:val="20"/>
              </w:rPr>
              <w:t>23.00</w:t>
            </w:r>
          </w:p>
        </w:tc>
        <w:tc>
          <w:tcPr>
            <w:tcW w:w="997" w:type="dxa"/>
            <w:shd w:val="clear" w:color="auto" w:fill="E7E6E6" w:themeFill="background2"/>
          </w:tcPr>
          <w:p w14:paraId="63F312AE" w14:textId="77777777" w:rsidR="00750F35" w:rsidRDefault="00750F35" w:rsidP="00AD1E92">
            <w:pPr>
              <w:spacing w:after="0"/>
              <w:jc w:val="right"/>
              <w:rPr>
                <w:rFonts w:eastAsia="Calibri"/>
                <w:szCs w:val="20"/>
              </w:rPr>
            </w:pPr>
          </w:p>
        </w:tc>
        <w:tc>
          <w:tcPr>
            <w:tcW w:w="909" w:type="dxa"/>
            <w:shd w:val="clear" w:color="auto" w:fill="E7E6E6" w:themeFill="background2"/>
          </w:tcPr>
          <w:p w14:paraId="7F20800A" w14:textId="77777777" w:rsidR="00750F35" w:rsidRDefault="00750F35" w:rsidP="00AD1E92">
            <w:pPr>
              <w:spacing w:after="0"/>
              <w:jc w:val="right"/>
              <w:rPr>
                <w:rFonts w:eastAsia="Calibri"/>
                <w:szCs w:val="20"/>
              </w:rPr>
            </w:pPr>
          </w:p>
        </w:tc>
      </w:tr>
      <w:tr w:rsidR="00750F35" w14:paraId="1642F2F3" w14:textId="77777777" w:rsidTr="00AD1E92">
        <w:trPr>
          <w:trHeight w:val="289"/>
        </w:trPr>
        <w:tc>
          <w:tcPr>
            <w:tcW w:w="967" w:type="dxa"/>
          </w:tcPr>
          <w:p w14:paraId="62EB421C" w14:textId="77777777" w:rsidR="00750F35" w:rsidRDefault="00750F35" w:rsidP="00AD1E92">
            <w:pPr>
              <w:spacing w:after="0"/>
              <w:jc w:val="right"/>
              <w:rPr>
                <w:rFonts w:eastAsia="Calibri"/>
                <w:szCs w:val="20"/>
              </w:rPr>
            </w:pPr>
            <w:r w:rsidRPr="31C00507">
              <w:rPr>
                <w:rFonts w:eastAsia="Calibri"/>
                <w:szCs w:val="20"/>
              </w:rPr>
              <w:t>B1</w:t>
            </w:r>
          </w:p>
        </w:tc>
        <w:tc>
          <w:tcPr>
            <w:tcW w:w="5349" w:type="dxa"/>
          </w:tcPr>
          <w:p w14:paraId="76540EED" w14:textId="21D72AD1" w:rsidR="00750F35" w:rsidRDefault="00B71374" w:rsidP="00AD1E92">
            <w:pPr>
              <w:spacing w:after="0"/>
              <w:rPr>
                <w:rFonts w:eastAsia="Calibri"/>
                <w:szCs w:val="20"/>
              </w:rPr>
            </w:pPr>
            <w:r w:rsidRPr="00B71374">
              <w:rPr>
                <w:rFonts w:eastAsia="Calibri"/>
                <w:szCs w:val="20"/>
              </w:rPr>
              <w:t>Organization, Design, Email Templates</w:t>
            </w:r>
          </w:p>
        </w:tc>
        <w:tc>
          <w:tcPr>
            <w:tcW w:w="864" w:type="dxa"/>
          </w:tcPr>
          <w:p w14:paraId="11CD8360" w14:textId="52CC65C1" w:rsidR="00750F35" w:rsidRDefault="00B71374" w:rsidP="00AD1E92">
            <w:pPr>
              <w:spacing w:after="0"/>
              <w:jc w:val="right"/>
              <w:rPr>
                <w:rFonts w:eastAsia="Calibri"/>
                <w:szCs w:val="20"/>
              </w:rPr>
            </w:pPr>
            <w:r>
              <w:rPr>
                <w:rFonts w:eastAsia="Calibri"/>
                <w:szCs w:val="20"/>
              </w:rPr>
              <w:t>5.25</w:t>
            </w:r>
          </w:p>
        </w:tc>
        <w:tc>
          <w:tcPr>
            <w:tcW w:w="997" w:type="dxa"/>
          </w:tcPr>
          <w:p w14:paraId="1435B54C" w14:textId="77777777" w:rsidR="00750F35" w:rsidRDefault="00750F35" w:rsidP="00AD1E92">
            <w:pPr>
              <w:spacing w:after="0"/>
              <w:jc w:val="right"/>
              <w:rPr>
                <w:rFonts w:eastAsia="Calibri"/>
                <w:szCs w:val="20"/>
              </w:rPr>
            </w:pPr>
          </w:p>
        </w:tc>
        <w:tc>
          <w:tcPr>
            <w:tcW w:w="909" w:type="dxa"/>
          </w:tcPr>
          <w:p w14:paraId="6B78D9A8" w14:textId="77777777" w:rsidR="00750F35" w:rsidRDefault="00750F35" w:rsidP="00AD1E92">
            <w:pPr>
              <w:spacing w:after="0"/>
              <w:jc w:val="right"/>
              <w:rPr>
                <w:rFonts w:eastAsia="Calibri"/>
                <w:szCs w:val="20"/>
              </w:rPr>
            </w:pPr>
          </w:p>
        </w:tc>
      </w:tr>
      <w:tr w:rsidR="00750F35" w14:paraId="77382380" w14:textId="77777777" w:rsidTr="00AD1E92">
        <w:trPr>
          <w:trHeight w:val="289"/>
        </w:trPr>
        <w:tc>
          <w:tcPr>
            <w:tcW w:w="967" w:type="dxa"/>
          </w:tcPr>
          <w:p w14:paraId="216F23EE" w14:textId="77777777" w:rsidR="00750F35" w:rsidRDefault="00750F35" w:rsidP="00AD1E92">
            <w:pPr>
              <w:spacing w:after="0"/>
              <w:jc w:val="right"/>
              <w:rPr>
                <w:rFonts w:eastAsia="Calibri"/>
                <w:szCs w:val="20"/>
              </w:rPr>
            </w:pPr>
            <w:r w:rsidRPr="31C00507">
              <w:rPr>
                <w:rFonts w:eastAsia="Calibri"/>
                <w:szCs w:val="20"/>
              </w:rPr>
              <w:t>B2</w:t>
            </w:r>
          </w:p>
        </w:tc>
        <w:tc>
          <w:tcPr>
            <w:tcW w:w="5349" w:type="dxa"/>
          </w:tcPr>
          <w:p w14:paraId="3FC21829" w14:textId="2E31F67D" w:rsidR="00750F35" w:rsidRDefault="00B71374" w:rsidP="00AD1E92">
            <w:pPr>
              <w:spacing w:after="0"/>
              <w:rPr>
                <w:rFonts w:eastAsia="Calibri"/>
                <w:szCs w:val="20"/>
              </w:rPr>
            </w:pPr>
            <w:r w:rsidRPr="00B71374">
              <w:rPr>
                <w:rFonts w:eastAsia="Calibri"/>
                <w:szCs w:val="20"/>
              </w:rPr>
              <w:t>Security &amp; Authentication</w:t>
            </w:r>
          </w:p>
        </w:tc>
        <w:tc>
          <w:tcPr>
            <w:tcW w:w="864" w:type="dxa"/>
          </w:tcPr>
          <w:p w14:paraId="1425A74D" w14:textId="77777777" w:rsidR="00750F35" w:rsidRDefault="00750F35" w:rsidP="00AD1E92">
            <w:pPr>
              <w:spacing w:after="0"/>
              <w:jc w:val="right"/>
              <w:rPr>
                <w:rFonts w:eastAsia="Calibri"/>
                <w:szCs w:val="20"/>
              </w:rPr>
            </w:pPr>
            <w:r w:rsidRPr="31C00507">
              <w:rPr>
                <w:rFonts w:eastAsia="Calibri"/>
                <w:szCs w:val="20"/>
              </w:rPr>
              <w:t>5.00</w:t>
            </w:r>
          </w:p>
        </w:tc>
        <w:tc>
          <w:tcPr>
            <w:tcW w:w="997" w:type="dxa"/>
          </w:tcPr>
          <w:p w14:paraId="038FF69D" w14:textId="77777777" w:rsidR="00750F35" w:rsidRDefault="00750F35" w:rsidP="00AD1E92">
            <w:pPr>
              <w:spacing w:after="0"/>
              <w:jc w:val="right"/>
              <w:rPr>
                <w:rFonts w:eastAsia="Calibri"/>
                <w:szCs w:val="20"/>
              </w:rPr>
            </w:pPr>
          </w:p>
        </w:tc>
        <w:tc>
          <w:tcPr>
            <w:tcW w:w="909" w:type="dxa"/>
          </w:tcPr>
          <w:p w14:paraId="44F49D02" w14:textId="77777777" w:rsidR="00750F35" w:rsidRDefault="00750F35" w:rsidP="00AD1E92">
            <w:pPr>
              <w:spacing w:after="0"/>
              <w:jc w:val="right"/>
              <w:rPr>
                <w:rFonts w:eastAsia="Calibri"/>
                <w:szCs w:val="20"/>
              </w:rPr>
            </w:pPr>
          </w:p>
        </w:tc>
      </w:tr>
      <w:tr w:rsidR="00750F35" w14:paraId="57E15BC7" w14:textId="77777777" w:rsidTr="00AD1E92">
        <w:trPr>
          <w:trHeight w:val="289"/>
        </w:trPr>
        <w:tc>
          <w:tcPr>
            <w:tcW w:w="967" w:type="dxa"/>
          </w:tcPr>
          <w:p w14:paraId="3FB6D42B" w14:textId="77777777" w:rsidR="00750F35" w:rsidRDefault="00750F35" w:rsidP="00AD1E92">
            <w:pPr>
              <w:spacing w:after="0"/>
              <w:jc w:val="right"/>
              <w:rPr>
                <w:rFonts w:eastAsia="Calibri"/>
                <w:szCs w:val="20"/>
              </w:rPr>
            </w:pPr>
            <w:r w:rsidRPr="31C00507">
              <w:rPr>
                <w:rFonts w:eastAsia="Calibri"/>
                <w:szCs w:val="20"/>
              </w:rPr>
              <w:t>B3</w:t>
            </w:r>
          </w:p>
        </w:tc>
        <w:tc>
          <w:tcPr>
            <w:tcW w:w="5349" w:type="dxa"/>
          </w:tcPr>
          <w:p w14:paraId="63F65A66" w14:textId="516E598A" w:rsidR="00750F35" w:rsidRDefault="00B71374" w:rsidP="00AD1E92">
            <w:pPr>
              <w:spacing w:after="0"/>
              <w:rPr>
                <w:rFonts w:eastAsia="Calibri"/>
                <w:szCs w:val="20"/>
              </w:rPr>
            </w:pPr>
            <w:r w:rsidRPr="00B71374">
              <w:rPr>
                <w:rFonts w:eastAsia="Calibri"/>
                <w:szCs w:val="20"/>
              </w:rPr>
              <w:t>Architecture &amp; Infrastructure</w:t>
            </w:r>
          </w:p>
        </w:tc>
        <w:tc>
          <w:tcPr>
            <w:tcW w:w="864" w:type="dxa"/>
          </w:tcPr>
          <w:p w14:paraId="7CF6E0A7" w14:textId="1FB6749E" w:rsidR="00750F35" w:rsidRDefault="00B71374" w:rsidP="00AD1E92">
            <w:pPr>
              <w:spacing w:after="0"/>
              <w:jc w:val="right"/>
              <w:rPr>
                <w:rFonts w:eastAsia="Calibri"/>
                <w:szCs w:val="20"/>
              </w:rPr>
            </w:pPr>
            <w:r>
              <w:rPr>
                <w:rFonts w:eastAsia="Calibri"/>
                <w:szCs w:val="20"/>
              </w:rPr>
              <w:t>4.5</w:t>
            </w:r>
            <w:r w:rsidR="00750F35" w:rsidRPr="31C00507">
              <w:rPr>
                <w:rFonts w:eastAsia="Calibri"/>
                <w:szCs w:val="20"/>
              </w:rPr>
              <w:t>0</w:t>
            </w:r>
          </w:p>
        </w:tc>
        <w:tc>
          <w:tcPr>
            <w:tcW w:w="997" w:type="dxa"/>
          </w:tcPr>
          <w:p w14:paraId="26157290" w14:textId="77777777" w:rsidR="00750F35" w:rsidRDefault="00750F35" w:rsidP="00AD1E92">
            <w:pPr>
              <w:spacing w:after="0"/>
              <w:jc w:val="right"/>
              <w:rPr>
                <w:rFonts w:eastAsia="Calibri"/>
                <w:szCs w:val="20"/>
              </w:rPr>
            </w:pPr>
          </w:p>
        </w:tc>
        <w:tc>
          <w:tcPr>
            <w:tcW w:w="909" w:type="dxa"/>
          </w:tcPr>
          <w:p w14:paraId="1FD8B696" w14:textId="77777777" w:rsidR="00750F35" w:rsidRDefault="00750F35" w:rsidP="00AD1E92">
            <w:pPr>
              <w:spacing w:after="0"/>
              <w:jc w:val="right"/>
              <w:rPr>
                <w:rFonts w:eastAsia="Calibri"/>
                <w:szCs w:val="20"/>
              </w:rPr>
            </w:pPr>
          </w:p>
        </w:tc>
      </w:tr>
      <w:tr w:rsidR="00750F35" w14:paraId="587F540E" w14:textId="77777777" w:rsidTr="00AD1E92">
        <w:trPr>
          <w:trHeight w:val="289"/>
        </w:trPr>
        <w:tc>
          <w:tcPr>
            <w:tcW w:w="967" w:type="dxa"/>
          </w:tcPr>
          <w:p w14:paraId="7B8ABF79" w14:textId="77777777" w:rsidR="00750F35" w:rsidRDefault="00750F35" w:rsidP="00AD1E92">
            <w:pPr>
              <w:spacing w:after="0"/>
              <w:jc w:val="right"/>
              <w:rPr>
                <w:rFonts w:eastAsia="Calibri"/>
                <w:szCs w:val="20"/>
              </w:rPr>
            </w:pPr>
            <w:r w:rsidRPr="31C00507">
              <w:rPr>
                <w:rFonts w:eastAsia="Calibri"/>
                <w:szCs w:val="20"/>
              </w:rPr>
              <w:t>B4</w:t>
            </w:r>
          </w:p>
        </w:tc>
        <w:tc>
          <w:tcPr>
            <w:tcW w:w="5349" w:type="dxa"/>
          </w:tcPr>
          <w:p w14:paraId="14E09187" w14:textId="28762B37" w:rsidR="00750F35" w:rsidRDefault="00B71374" w:rsidP="00AD1E92">
            <w:pPr>
              <w:spacing w:after="0"/>
              <w:rPr>
                <w:rFonts w:eastAsia="Calibri"/>
                <w:szCs w:val="20"/>
              </w:rPr>
            </w:pPr>
            <w:r w:rsidRPr="00B71374">
              <w:rPr>
                <w:rFonts w:eastAsia="Calibri"/>
                <w:szCs w:val="20"/>
              </w:rPr>
              <w:t>Functionality — Public Site</w:t>
            </w:r>
          </w:p>
        </w:tc>
        <w:tc>
          <w:tcPr>
            <w:tcW w:w="864" w:type="dxa"/>
          </w:tcPr>
          <w:p w14:paraId="063B923B" w14:textId="3F3B9088" w:rsidR="00750F35" w:rsidRDefault="00B71374" w:rsidP="00AD1E92">
            <w:pPr>
              <w:spacing w:after="0"/>
              <w:jc w:val="right"/>
              <w:rPr>
                <w:rFonts w:eastAsia="Calibri"/>
                <w:szCs w:val="20"/>
              </w:rPr>
            </w:pPr>
            <w:r>
              <w:rPr>
                <w:rFonts w:eastAsia="Calibri"/>
                <w:szCs w:val="20"/>
              </w:rPr>
              <w:t>5.75</w:t>
            </w:r>
          </w:p>
        </w:tc>
        <w:tc>
          <w:tcPr>
            <w:tcW w:w="997" w:type="dxa"/>
          </w:tcPr>
          <w:p w14:paraId="36659F07" w14:textId="77777777" w:rsidR="00750F35" w:rsidRDefault="00750F35" w:rsidP="00AD1E92">
            <w:pPr>
              <w:spacing w:after="0"/>
              <w:jc w:val="right"/>
              <w:rPr>
                <w:rFonts w:eastAsia="Calibri"/>
                <w:szCs w:val="20"/>
              </w:rPr>
            </w:pPr>
          </w:p>
        </w:tc>
        <w:tc>
          <w:tcPr>
            <w:tcW w:w="909" w:type="dxa"/>
          </w:tcPr>
          <w:p w14:paraId="73928EDB" w14:textId="77777777" w:rsidR="00750F35" w:rsidRDefault="00750F35" w:rsidP="00AD1E92">
            <w:pPr>
              <w:spacing w:after="0"/>
              <w:jc w:val="right"/>
              <w:rPr>
                <w:rFonts w:eastAsia="Calibri"/>
                <w:szCs w:val="20"/>
              </w:rPr>
            </w:pPr>
          </w:p>
        </w:tc>
      </w:tr>
      <w:tr w:rsidR="00750F35" w14:paraId="2E9031BE" w14:textId="77777777" w:rsidTr="00AD1E92">
        <w:trPr>
          <w:trHeight w:val="289"/>
        </w:trPr>
        <w:tc>
          <w:tcPr>
            <w:tcW w:w="967" w:type="dxa"/>
          </w:tcPr>
          <w:p w14:paraId="27C87787" w14:textId="77777777" w:rsidR="00750F35" w:rsidRDefault="00750F35" w:rsidP="00AD1E92">
            <w:pPr>
              <w:spacing w:after="0"/>
              <w:jc w:val="right"/>
              <w:rPr>
                <w:rFonts w:eastAsia="Calibri"/>
                <w:szCs w:val="20"/>
              </w:rPr>
            </w:pPr>
            <w:r w:rsidRPr="31C00507">
              <w:rPr>
                <w:rFonts w:eastAsia="Calibri"/>
                <w:szCs w:val="20"/>
              </w:rPr>
              <w:t>B5</w:t>
            </w:r>
          </w:p>
        </w:tc>
        <w:tc>
          <w:tcPr>
            <w:tcW w:w="5349" w:type="dxa"/>
          </w:tcPr>
          <w:p w14:paraId="509E32BC" w14:textId="588864C0" w:rsidR="00750F35" w:rsidRDefault="00B71374" w:rsidP="00AD1E92">
            <w:pPr>
              <w:spacing w:after="0"/>
              <w:rPr>
                <w:rFonts w:eastAsia="Calibri"/>
                <w:szCs w:val="20"/>
              </w:rPr>
            </w:pPr>
            <w:r w:rsidRPr="00B71374">
              <w:rPr>
                <w:rFonts w:eastAsia="Calibri"/>
                <w:szCs w:val="20"/>
              </w:rPr>
              <w:t>Functionality — Admin Interface</w:t>
            </w:r>
          </w:p>
        </w:tc>
        <w:tc>
          <w:tcPr>
            <w:tcW w:w="864" w:type="dxa"/>
          </w:tcPr>
          <w:p w14:paraId="600D3514" w14:textId="1820B1C9" w:rsidR="00750F35" w:rsidRDefault="00B71374" w:rsidP="00AD1E92">
            <w:pPr>
              <w:spacing w:after="0"/>
              <w:jc w:val="right"/>
              <w:rPr>
                <w:rFonts w:eastAsia="Calibri"/>
                <w:szCs w:val="20"/>
              </w:rPr>
            </w:pPr>
            <w:r>
              <w:rPr>
                <w:rFonts w:eastAsia="Calibri"/>
                <w:szCs w:val="20"/>
              </w:rPr>
              <w:t>2.50</w:t>
            </w:r>
          </w:p>
        </w:tc>
        <w:tc>
          <w:tcPr>
            <w:tcW w:w="997" w:type="dxa"/>
          </w:tcPr>
          <w:p w14:paraId="75BA37D9" w14:textId="77777777" w:rsidR="00750F35" w:rsidRDefault="00750F35" w:rsidP="00AD1E92">
            <w:pPr>
              <w:spacing w:after="0"/>
              <w:jc w:val="right"/>
              <w:rPr>
                <w:rFonts w:eastAsia="Calibri"/>
                <w:szCs w:val="20"/>
              </w:rPr>
            </w:pPr>
          </w:p>
        </w:tc>
        <w:tc>
          <w:tcPr>
            <w:tcW w:w="909" w:type="dxa"/>
          </w:tcPr>
          <w:p w14:paraId="03FD7C24" w14:textId="77777777" w:rsidR="00750F35" w:rsidRDefault="00750F35" w:rsidP="00AD1E92">
            <w:pPr>
              <w:spacing w:after="0"/>
              <w:jc w:val="right"/>
              <w:rPr>
                <w:rFonts w:eastAsia="Calibri"/>
                <w:szCs w:val="20"/>
              </w:rPr>
            </w:pPr>
          </w:p>
        </w:tc>
      </w:tr>
      <w:tr w:rsidR="00750F35" w14:paraId="5C236EB1" w14:textId="77777777" w:rsidTr="00AD1E92">
        <w:trPr>
          <w:trHeight w:val="289"/>
        </w:trPr>
        <w:tc>
          <w:tcPr>
            <w:tcW w:w="967" w:type="dxa"/>
            <w:shd w:val="clear" w:color="auto" w:fill="E7E6E6" w:themeFill="background2"/>
          </w:tcPr>
          <w:p w14:paraId="19466EAD" w14:textId="77777777" w:rsidR="00750F35" w:rsidRDefault="00750F35" w:rsidP="00AD1E92">
            <w:pPr>
              <w:spacing w:after="0"/>
              <w:jc w:val="center"/>
              <w:rPr>
                <w:rFonts w:eastAsia="Calibri"/>
                <w:szCs w:val="20"/>
              </w:rPr>
            </w:pPr>
            <w:r w:rsidRPr="31C00507">
              <w:rPr>
                <w:rFonts w:eastAsia="Calibri"/>
                <w:szCs w:val="20"/>
              </w:rPr>
              <w:t>C</w:t>
            </w:r>
          </w:p>
        </w:tc>
        <w:tc>
          <w:tcPr>
            <w:tcW w:w="5349" w:type="dxa"/>
            <w:shd w:val="clear" w:color="auto" w:fill="E7E6E6" w:themeFill="background2"/>
          </w:tcPr>
          <w:p w14:paraId="3E10ADED" w14:textId="34E36337" w:rsidR="00750F35" w:rsidRDefault="00750F35" w:rsidP="00AD1E92">
            <w:pPr>
              <w:spacing w:after="0"/>
              <w:rPr>
                <w:rFonts w:eastAsia="Calibri"/>
                <w:szCs w:val="20"/>
              </w:rPr>
            </w:pPr>
            <w:r>
              <w:rPr>
                <w:rFonts w:eastAsia="Calibri"/>
                <w:szCs w:val="20"/>
              </w:rPr>
              <w:t>REST</w:t>
            </w:r>
            <w:r w:rsidRPr="31C00507">
              <w:rPr>
                <w:rFonts w:eastAsia="Calibri"/>
                <w:szCs w:val="20"/>
              </w:rPr>
              <w:t xml:space="preserve"> API</w:t>
            </w:r>
          </w:p>
        </w:tc>
        <w:tc>
          <w:tcPr>
            <w:tcW w:w="864" w:type="dxa"/>
            <w:shd w:val="clear" w:color="auto" w:fill="E7E6E6" w:themeFill="background2"/>
          </w:tcPr>
          <w:p w14:paraId="20ED3717" w14:textId="77777777" w:rsidR="00750F35" w:rsidRDefault="00750F35" w:rsidP="00AD1E92">
            <w:pPr>
              <w:spacing w:after="0"/>
              <w:jc w:val="right"/>
              <w:rPr>
                <w:rFonts w:eastAsia="Calibri"/>
                <w:szCs w:val="20"/>
              </w:rPr>
            </w:pPr>
          </w:p>
        </w:tc>
        <w:tc>
          <w:tcPr>
            <w:tcW w:w="997" w:type="dxa"/>
            <w:shd w:val="clear" w:color="auto" w:fill="E7E6E6" w:themeFill="background2"/>
          </w:tcPr>
          <w:p w14:paraId="4767269A" w14:textId="5E64E0AA" w:rsidR="00750F35" w:rsidRDefault="00750F35" w:rsidP="00AD1E92">
            <w:pPr>
              <w:spacing w:after="0"/>
              <w:jc w:val="right"/>
              <w:rPr>
                <w:rFonts w:eastAsia="Calibri"/>
                <w:szCs w:val="20"/>
              </w:rPr>
            </w:pPr>
            <w:r w:rsidRPr="31C00507">
              <w:rPr>
                <w:rFonts w:eastAsia="Calibri"/>
                <w:szCs w:val="20"/>
              </w:rPr>
              <w:t>1</w:t>
            </w:r>
            <w:r w:rsidR="00B71374">
              <w:rPr>
                <w:rFonts w:eastAsia="Calibri"/>
                <w:szCs w:val="20"/>
              </w:rPr>
              <w:t>6</w:t>
            </w:r>
            <w:r w:rsidRPr="31C00507">
              <w:rPr>
                <w:rFonts w:eastAsia="Calibri"/>
                <w:szCs w:val="20"/>
              </w:rPr>
              <w:t>.</w:t>
            </w:r>
            <w:r w:rsidR="00B71374">
              <w:rPr>
                <w:rFonts w:eastAsia="Calibri"/>
                <w:szCs w:val="20"/>
              </w:rPr>
              <w:t>75</w:t>
            </w:r>
          </w:p>
        </w:tc>
        <w:tc>
          <w:tcPr>
            <w:tcW w:w="909" w:type="dxa"/>
            <w:shd w:val="clear" w:color="auto" w:fill="E7E6E6" w:themeFill="background2"/>
          </w:tcPr>
          <w:p w14:paraId="5B40B317" w14:textId="77777777" w:rsidR="00750F35" w:rsidRDefault="00750F35" w:rsidP="00AD1E92">
            <w:pPr>
              <w:spacing w:after="0"/>
              <w:jc w:val="right"/>
              <w:rPr>
                <w:rFonts w:eastAsia="Calibri"/>
                <w:szCs w:val="20"/>
              </w:rPr>
            </w:pPr>
          </w:p>
        </w:tc>
      </w:tr>
      <w:tr w:rsidR="00750F35" w14:paraId="629840D0" w14:textId="77777777" w:rsidTr="00AD1E92">
        <w:trPr>
          <w:trHeight w:val="289"/>
        </w:trPr>
        <w:tc>
          <w:tcPr>
            <w:tcW w:w="967" w:type="dxa"/>
          </w:tcPr>
          <w:p w14:paraId="565A675F" w14:textId="77777777" w:rsidR="00750F35" w:rsidRDefault="00750F35" w:rsidP="00AD1E92">
            <w:pPr>
              <w:spacing w:after="0"/>
              <w:jc w:val="right"/>
              <w:rPr>
                <w:rFonts w:eastAsia="Calibri"/>
                <w:szCs w:val="20"/>
              </w:rPr>
            </w:pPr>
            <w:r w:rsidRPr="31C00507">
              <w:rPr>
                <w:rFonts w:eastAsia="Calibri"/>
                <w:szCs w:val="20"/>
              </w:rPr>
              <w:t>C1</w:t>
            </w:r>
          </w:p>
        </w:tc>
        <w:tc>
          <w:tcPr>
            <w:tcW w:w="5349" w:type="dxa"/>
          </w:tcPr>
          <w:p w14:paraId="653C9701" w14:textId="43F9DB8D" w:rsidR="00750F35" w:rsidRDefault="00B71374" w:rsidP="00AD1E92">
            <w:pPr>
              <w:spacing w:after="0"/>
              <w:rPr>
                <w:rFonts w:eastAsia="Calibri"/>
                <w:szCs w:val="20"/>
              </w:rPr>
            </w:pPr>
            <w:r w:rsidRPr="00B71374">
              <w:rPr>
                <w:rFonts w:eastAsia="Calibri"/>
                <w:szCs w:val="20"/>
              </w:rPr>
              <w:t>Organization</w:t>
            </w:r>
          </w:p>
        </w:tc>
        <w:tc>
          <w:tcPr>
            <w:tcW w:w="864" w:type="dxa"/>
          </w:tcPr>
          <w:p w14:paraId="6079E5FE" w14:textId="77777777" w:rsidR="00750F35" w:rsidRDefault="00750F35" w:rsidP="00AD1E92">
            <w:pPr>
              <w:spacing w:after="0"/>
              <w:jc w:val="right"/>
              <w:rPr>
                <w:rFonts w:eastAsia="Calibri"/>
                <w:szCs w:val="20"/>
              </w:rPr>
            </w:pPr>
          </w:p>
        </w:tc>
        <w:tc>
          <w:tcPr>
            <w:tcW w:w="997" w:type="dxa"/>
          </w:tcPr>
          <w:p w14:paraId="3F7918F1" w14:textId="417B21C9" w:rsidR="00750F35" w:rsidRDefault="00750F35" w:rsidP="00AD1E92">
            <w:pPr>
              <w:spacing w:after="0"/>
              <w:jc w:val="right"/>
              <w:rPr>
                <w:rFonts w:eastAsia="Calibri"/>
                <w:szCs w:val="20"/>
              </w:rPr>
            </w:pPr>
            <w:r w:rsidRPr="31C00507">
              <w:rPr>
                <w:rFonts w:eastAsia="Calibri"/>
                <w:szCs w:val="20"/>
              </w:rPr>
              <w:t>1.</w:t>
            </w:r>
            <w:r w:rsidR="00B71374">
              <w:rPr>
                <w:rFonts w:eastAsia="Calibri"/>
                <w:szCs w:val="20"/>
              </w:rPr>
              <w:t>75</w:t>
            </w:r>
          </w:p>
        </w:tc>
        <w:tc>
          <w:tcPr>
            <w:tcW w:w="909" w:type="dxa"/>
          </w:tcPr>
          <w:p w14:paraId="23BE9CF6" w14:textId="77777777" w:rsidR="00750F35" w:rsidRDefault="00750F35" w:rsidP="00AD1E92">
            <w:pPr>
              <w:spacing w:after="0"/>
              <w:jc w:val="right"/>
              <w:rPr>
                <w:rFonts w:eastAsia="Calibri"/>
                <w:szCs w:val="20"/>
              </w:rPr>
            </w:pPr>
          </w:p>
        </w:tc>
      </w:tr>
      <w:tr w:rsidR="00750F35" w14:paraId="35A44187" w14:textId="77777777" w:rsidTr="00AD1E92">
        <w:trPr>
          <w:trHeight w:val="289"/>
        </w:trPr>
        <w:tc>
          <w:tcPr>
            <w:tcW w:w="967" w:type="dxa"/>
          </w:tcPr>
          <w:p w14:paraId="05FB554A" w14:textId="77777777" w:rsidR="00750F35" w:rsidRDefault="00750F35" w:rsidP="00AD1E92">
            <w:pPr>
              <w:spacing w:after="0"/>
              <w:jc w:val="right"/>
              <w:rPr>
                <w:rFonts w:eastAsia="Calibri"/>
                <w:szCs w:val="20"/>
              </w:rPr>
            </w:pPr>
            <w:r w:rsidRPr="31C00507">
              <w:rPr>
                <w:rFonts w:eastAsia="Calibri"/>
                <w:szCs w:val="20"/>
              </w:rPr>
              <w:t>C2</w:t>
            </w:r>
          </w:p>
        </w:tc>
        <w:tc>
          <w:tcPr>
            <w:tcW w:w="5349" w:type="dxa"/>
          </w:tcPr>
          <w:p w14:paraId="1603B6AD" w14:textId="0C9E9514" w:rsidR="00750F35" w:rsidRDefault="00B71374" w:rsidP="00AD1E92">
            <w:pPr>
              <w:spacing w:after="0"/>
              <w:rPr>
                <w:rFonts w:eastAsia="Calibri"/>
                <w:szCs w:val="20"/>
              </w:rPr>
            </w:pPr>
            <w:r w:rsidRPr="00B71374">
              <w:rPr>
                <w:rFonts w:eastAsia="Calibri"/>
                <w:szCs w:val="20"/>
              </w:rPr>
              <w:t>Authentication &amp; Access Control</w:t>
            </w:r>
          </w:p>
        </w:tc>
        <w:tc>
          <w:tcPr>
            <w:tcW w:w="864" w:type="dxa"/>
          </w:tcPr>
          <w:p w14:paraId="2783C691" w14:textId="77777777" w:rsidR="00750F35" w:rsidRDefault="00750F35" w:rsidP="00AD1E92">
            <w:pPr>
              <w:spacing w:after="0"/>
              <w:jc w:val="right"/>
              <w:rPr>
                <w:rFonts w:eastAsia="Calibri"/>
                <w:szCs w:val="20"/>
              </w:rPr>
            </w:pPr>
          </w:p>
        </w:tc>
        <w:tc>
          <w:tcPr>
            <w:tcW w:w="997" w:type="dxa"/>
          </w:tcPr>
          <w:p w14:paraId="0565799A" w14:textId="177C3698" w:rsidR="00750F35" w:rsidRDefault="00B71374" w:rsidP="00AD1E92">
            <w:pPr>
              <w:spacing w:after="0"/>
              <w:jc w:val="right"/>
              <w:rPr>
                <w:rFonts w:eastAsia="Calibri"/>
                <w:szCs w:val="20"/>
              </w:rPr>
            </w:pPr>
            <w:r>
              <w:rPr>
                <w:rFonts w:eastAsia="Calibri"/>
                <w:szCs w:val="20"/>
              </w:rPr>
              <w:t>3.25</w:t>
            </w:r>
          </w:p>
        </w:tc>
        <w:tc>
          <w:tcPr>
            <w:tcW w:w="909" w:type="dxa"/>
          </w:tcPr>
          <w:p w14:paraId="20F6C304" w14:textId="77777777" w:rsidR="00750F35" w:rsidRDefault="00750F35" w:rsidP="00AD1E92">
            <w:pPr>
              <w:spacing w:after="0"/>
              <w:jc w:val="right"/>
              <w:rPr>
                <w:rFonts w:eastAsia="Calibri"/>
                <w:szCs w:val="20"/>
              </w:rPr>
            </w:pPr>
          </w:p>
        </w:tc>
      </w:tr>
      <w:tr w:rsidR="00750F35" w14:paraId="01BC2752" w14:textId="77777777" w:rsidTr="00AD1E92">
        <w:trPr>
          <w:trHeight w:val="289"/>
        </w:trPr>
        <w:tc>
          <w:tcPr>
            <w:tcW w:w="967" w:type="dxa"/>
          </w:tcPr>
          <w:p w14:paraId="7972A00C" w14:textId="77777777" w:rsidR="00750F35" w:rsidRDefault="00750F35" w:rsidP="00AD1E92">
            <w:pPr>
              <w:spacing w:after="0"/>
              <w:jc w:val="right"/>
              <w:rPr>
                <w:rFonts w:eastAsia="Calibri"/>
                <w:szCs w:val="20"/>
              </w:rPr>
            </w:pPr>
            <w:r w:rsidRPr="31C00507">
              <w:rPr>
                <w:rFonts w:eastAsia="Calibri"/>
                <w:szCs w:val="20"/>
              </w:rPr>
              <w:t>C3</w:t>
            </w:r>
          </w:p>
        </w:tc>
        <w:tc>
          <w:tcPr>
            <w:tcW w:w="5349" w:type="dxa"/>
          </w:tcPr>
          <w:p w14:paraId="3D72DB8E" w14:textId="1762914B" w:rsidR="00750F35" w:rsidRDefault="00B71374" w:rsidP="00AD1E92">
            <w:pPr>
              <w:spacing w:after="0"/>
              <w:rPr>
                <w:rFonts w:eastAsia="Calibri"/>
                <w:szCs w:val="20"/>
              </w:rPr>
            </w:pPr>
            <w:r w:rsidRPr="00B71374">
              <w:rPr>
                <w:rFonts w:eastAsia="Calibri"/>
                <w:szCs w:val="20"/>
              </w:rPr>
              <w:t>Turbine Data &amp; Freshness</w:t>
            </w:r>
          </w:p>
        </w:tc>
        <w:tc>
          <w:tcPr>
            <w:tcW w:w="864" w:type="dxa"/>
          </w:tcPr>
          <w:p w14:paraId="7A5D9F57" w14:textId="77777777" w:rsidR="00750F35" w:rsidRDefault="00750F35" w:rsidP="00AD1E92">
            <w:pPr>
              <w:spacing w:after="0"/>
              <w:jc w:val="right"/>
              <w:rPr>
                <w:rFonts w:eastAsia="Calibri"/>
                <w:szCs w:val="20"/>
              </w:rPr>
            </w:pPr>
          </w:p>
        </w:tc>
        <w:tc>
          <w:tcPr>
            <w:tcW w:w="997" w:type="dxa"/>
          </w:tcPr>
          <w:p w14:paraId="74B6B4C1" w14:textId="527E01C6" w:rsidR="00750F35" w:rsidRDefault="00B71374" w:rsidP="00AD1E92">
            <w:pPr>
              <w:spacing w:after="0"/>
              <w:jc w:val="right"/>
              <w:rPr>
                <w:rFonts w:eastAsia="Calibri"/>
                <w:szCs w:val="20"/>
              </w:rPr>
            </w:pPr>
            <w:r>
              <w:rPr>
                <w:rFonts w:eastAsia="Calibri"/>
                <w:szCs w:val="20"/>
              </w:rPr>
              <w:t>4</w:t>
            </w:r>
            <w:r w:rsidR="00750F35" w:rsidRPr="31C00507">
              <w:rPr>
                <w:rFonts w:eastAsia="Calibri"/>
                <w:szCs w:val="20"/>
              </w:rPr>
              <w:t>.00</w:t>
            </w:r>
          </w:p>
        </w:tc>
        <w:tc>
          <w:tcPr>
            <w:tcW w:w="909" w:type="dxa"/>
          </w:tcPr>
          <w:p w14:paraId="20413C89" w14:textId="77777777" w:rsidR="00750F35" w:rsidRDefault="00750F35" w:rsidP="00AD1E92">
            <w:pPr>
              <w:spacing w:after="0"/>
              <w:jc w:val="right"/>
              <w:rPr>
                <w:rFonts w:eastAsia="Calibri"/>
                <w:szCs w:val="20"/>
              </w:rPr>
            </w:pPr>
          </w:p>
        </w:tc>
      </w:tr>
      <w:tr w:rsidR="00750F35" w14:paraId="50035DC1" w14:textId="77777777" w:rsidTr="00AD1E92">
        <w:trPr>
          <w:trHeight w:val="289"/>
        </w:trPr>
        <w:tc>
          <w:tcPr>
            <w:tcW w:w="967" w:type="dxa"/>
          </w:tcPr>
          <w:p w14:paraId="2A3D1635" w14:textId="77777777" w:rsidR="00750F35" w:rsidRDefault="00750F35" w:rsidP="00AD1E92">
            <w:pPr>
              <w:spacing w:after="0"/>
              <w:jc w:val="right"/>
              <w:rPr>
                <w:rFonts w:eastAsia="Calibri"/>
                <w:szCs w:val="20"/>
              </w:rPr>
            </w:pPr>
            <w:r w:rsidRPr="31C00507">
              <w:rPr>
                <w:rFonts w:eastAsia="Calibri"/>
                <w:szCs w:val="20"/>
              </w:rPr>
              <w:t>C4</w:t>
            </w:r>
          </w:p>
        </w:tc>
        <w:tc>
          <w:tcPr>
            <w:tcW w:w="5349" w:type="dxa"/>
          </w:tcPr>
          <w:p w14:paraId="0489C98C" w14:textId="417A2013" w:rsidR="00750F35" w:rsidRDefault="00B71374" w:rsidP="00AD1E92">
            <w:pPr>
              <w:spacing w:after="0"/>
              <w:rPr>
                <w:rFonts w:eastAsia="Calibri"/>
                <w:szCs w:val="20"/>
              </w:rPr>
            </w:pPr>
            <w:r w:rsidRPr="00B71374">
              <w:rPr>
                <w:rFonts w:eastAsia="Calibri"/>
                <w:szCs w:val="20"/>
              </w:rPr>
              <w:t>Control &amp; Action Log</w:t>
            </w:r>
          </w:p>
        </w:tc>
        <w:tc>
          <w:tcPr>
            <w:tcW w:w="864" w:type="dxa"/>
          </w:tcPr>
          <w:p w14:paraId="3505C59E" w14:textId="77777777" w:rsidR="00750F35" w:rsidRDefault="00750F35" w:rsidP="00AD1E92">
            <w:pPr>
              <w:spacing w:after="0"/>
              <w:jc w:val="right"/>
              <w:rPr>
                <w:rFonts w:eastAsia="Calibri"/>
                <w:szCs w:val="20"/>
              </w:rPr>
            </w:pPr>
          </w:p>
        </w:tc>
        <w:tc>
          <w:tcPr>
            <w:tcW w:w="997" w:type="dxa"/>
          </w:tcPr>
          <w:p w14:paraId="397B1C5C" w14:textId="753E978B" w:rsidR="00750F35" w:rsidRDefault="00B71374" w:rsidP="00AD1E92">
            <w:pPr>
              <w:spacing w:after="0"/>
              <w:jc w:val="right"/>
              <w:rPr>
                <w:rFonts w:eastAsia="Calibri"/>
                <w:szCs w:val="20"/>
              </w:rPr>
            </w:pPr>
            <w:r>
              <w:rPr>
                <w:rFonts w:eastAsia="Calibri"/>
                <w:szCs w:val="20"/>
              </w:rPr>
              <w:t>3.0</w:t>
            </w:r>
            <w:r w:rsidR="00750F35" w:rsidRPr="31C00507">
              <w:rPr>
                <w:rFonts w:eastAsia="Calibri"/>
                <w:szCs w:val="20"/>
              </w:rPr>
              <w:t>0</w:t>
            </w:r>
          </w:p>
        </w:tc>
        <w:tc>
          <w:tcPr>
            <w:tcW w:w="909" w:type="dxa"/>
          </w:tcPr>
          <w:p w14:paraId="42FBC6B8" w14:textId="77777777" w:rsidR="00750F35" w:rsidRDefault="00750F35" w:rsidP="00AD1E92">
            <w:pPr>
              <w:spacing w:after="0"/>
              <w:jc w:val="right"/>
              <w:rPr>
                <w:rFonts w:eastAsia="Calibri"/>
                <w:szCs w:val="20"/>
              </w:rPr>
            </w:pPr>
          </w:p>
        </w:tc>
      </w:tr>
      <w:tr w:rsidR="00750F35" w14:paraId="7D12D9BD" w14:textId="77777777" w:rsidTr="00AD1E92">
        <w:trPr>
          <w:trHeight w:val="289"/>
        </w:trPr>
        <w:tc>
          <w:tcPr>
            <w:tcW w:w="967" w:type="dxa"/>
          </w:tcPr>
          <w:p w14:paraId="2C3097F2" w14:textId="77777777" w:rsidR="00750F35" w:rsidRDefault="00750F35" w:rsidP="00AD1E92">
            <w:pPr>
              <w:spacing w:after="0"/>
              <w:jc w:val="right"/>
              <w:rPr>
                <w:rFonts w:eastAsia="Calibri"/>
                <w:szCs w:val="20"/>
              </w:rPr>
            </w:pPr>
            <w:r w:rsidRPr="31C00507">
              <w:rPr>
                <w:rFonts w:eastAsia="Calibri"/>
                <w:szCs w:val="20"/>
              </w:rPr>
              <w:t>C5</w:t>
            </w:r>
          </w:p>
        </w:tc>
        <w:tc>
          <w:tcPr>
            <w:tcW w:w="5349" w:type="dxa"/>
          </w:tcPr>
          <w:p w14:paraId="5F41E8CB" w14:textId="3F066946" w:rsidR="00750F35" w:rsidRDefault="00BA3ECC" w:rsidP="00AD1E92">
            <w:pPr>
              <w:spacing w:after="0"/>
              <w:rPr>
                <w:rFonts w:eastAsia="Calibri"/>
                <w:szCs w:val="20"/>
              </w:rPr>
            </w:pPr>
            <w:r w:rsidRPr="00BA3ECC">
              <w:rPr>
                <w:rFonts w:eastAsia="Calibri"/>
                <w:szCs w:val="20"/>
              </w:rPr>
              <w:t>Alerts Lifecycle</w:t>
            </w:r>
          </w:p>
        </w:tc>
        <w:tc>
          <w:tcPr>
            <w:tcW w:w="864" w:type="dxa"/>
          </w:tcPr>
          <w:p w14:paraId="7E8C9154" w14:textId="77777777" w:rsidR="00750F35" w:rsidRDefault="00750F35" w:rsidP="00AD1E92">
            <w:pPr>
              <w:spacing w:after="0"/>
              <w:jc w:val="right"/>
              <w:rPr>
                <w:rFonts w:eastAsia="Calibri"/>
                <w:szCs w:val="20"/>
              </w:rPr>
            </w:pPr>
          </w:p>
        </w:tc>
        <w:tc>
          <w:tcPr>
            <w:tcW w:w="997" w:type="dxa"/>
          </w:tcPr>
          <w:p w14:paraId="71B03EB2" w14:textId="02596A4C" w:rsidR="00750F35" w:rsidRDefault="00BA3ECC" w:rsidP="00AD1E92">
            <w:pPr>
              <w:spacing w:after="0"/>
              <w:jc w:val="right"/>
              <w:rPr>
                <w:rFonts w:eastAsia="Calibri"/>
                <w:szCs w:val="20"/>
              </w:rPr>
            </w:pPr>
            <w:r>
              <w:rPr>
                <w:rFonts w:eastAsia="Calibri"/>
                <w:szCs w:val="20"/>
              </w:rPr>
              <w:t>2.7</w:t>
            </w:r>
            <w:r w:rsidR="00750F35" w:rsidRPr="31C00507">
              <w:rPr>
                <w:rFonts w:eastAsia="Calibri"/>
                <w:szCs w:val="20"/>
              </w:rPr>
              <w:t>5</w:t>
            </w:r>
          </w:p>
        </w:tc>
        <w:tc>
          <w:tcPr>
            <w:tcW w:w="909" w:type="dxa"/>
          </w:tcPr>
          <w:p w14:paraId="1162242F" w14:textId="77777777" w:rsidR="00750F35" w:rsidRDefault="00750F35" w:rsidP="00AD1E92">
            <w:pPr>
              <w:spacing w:after="0"/>
              <w:jc w:val="right"/>
              <w:rPr>
                <w:rFonts w:eastAsia="Calibri"/>
                <w:szCs w:val="20"/>
              </w:rPr>
            </w:pPr>
          </w:p>
        </w:tc>
      </w:tr>
      <w:tr w:rsidR="00750F35" w14:paraId="2206E595" w14:textId="77777777" w:rsidTr="00AD1E92">
        <w:trPr>
          <w:trHeight w:val="289"/>
        </w:trPr>
        <w:tc>
          <w:tcPr>
            <w:tcW w:w="967" w:type="dxa"/>
          </w:tcPr>
          <w:p w14:paraId="5738307A" w14:textId="77777777" w:rsidR="00750F35" w:rsidRDefault="00750F35" w:rsidP="00AD1E92">
            <w:pPr>
              <w:spacing w:after="0"/>
              <w:jc w:val="right"/>
              <w:rPr>
                <w:rFonts w:eastAsia="Calibri"/>
                <w:szCs w:val="20"/>
              </w:rPr>
            </w:pPr>
            <w:r w:rsidRPr="31C00507">
              <w:rPr>
                <w:rFonts w:eastAsia="Calibri"/>
                <w:szCs w:val="20"/>
              </w:rPr>
              <w:t>C6</w:t>
            </w:r>
          </w:p>
        </w:tc>
        <w:tc>
          <w:tcPr>
            <w:tcW w:w="5349" w:type="dxa"/>
          </w:tcPr>
          <w:p w14:paraId="21A8AC3D" w14:textId="54D3EE73" w:rsidR="00750F35" w:rsidRDefault="00BA3ECC" w:rsidP="00AD1E92">
            <w:pPr>
              <w:spacing w:after="0"/>
              <w:rPr>
                <w:rFonts w:eastAsia="Calibri"/>
                <w:szCs w:val="20"/>
              </w:rPr>
            </w:pPr>
            <w:r w:rsidRPr="00BA3ECC">
              <w:rPr>
                <w:rFonts w:eastAsia="Calibri"/>
                <w:szCs w:val="20"/>
              </w:rPr>
              <w:t>Log Retrieval &amp; Search</w:t>
            </w:r>
          </w:p>
        </w:tc>
        <w:tc>
          <w:tcPr>
            <w:tcW w:w="864" w:type="dxa"/>
          </w:tcPr>
          <w:p w14:paraId="5EE4538F" w14:textId="77777777" w:rsidR="00750F35" w:rsidRDefault="00750F35" w:rsidP="00AD1E92">
            <w:pPr>
              <w:spacing w:after="0"/>
              <w:jc w:val="right"/>
              <w:rPr>
                <w:rFonts w:eastAsia="Calibri"/>
                <w:szCs w:val="20"/>
              </w:rPr>
            </w:pPr>
          </w:p>
        </w:tc>
        <w:tc>
          <w:tcPr>
            <w:tcW w:w="997" w:type="dxa"/>
          </w:tcPr>
          <w:p w14:paraId="78668603" w14:textId="24413230" w:rsidR="00750F35" w:rsidRDefault="00BA3ECC" w:rsidP="00AD1E92">
            <w:pPr>
              <w:spacing w:after="0"/>
              <w:jc w:val="right"/>
              <w:rPr>
                <w:rFonts w:eastAsia="Calibri"/>
                <w:szCs w:val="20"/>
              </w:rPr>
            </w:pPr>
            <w:r>
              <w:rPr>
                <w:rFonts w:eastAsia="Calibri"/>
                <w:szCs w:val="20"/>
              </w:rPr>
              <w:t>2</w:t>
            </w:r>
            <w:r w:rsidR="00750F35" w:rsidRPr="31C00507">
              <w:rPr>
                <w:rFonts w:eastAsia="Calibri"/>
                <w:szCs w:val="20"/>
              </w:rPr>
              <w:t>.00</w:t>
            </w:r>
          </w:p>
        </w:tc>
        <w:tc>
          <w:tcPr>
            <w:tcW w:w="909" w:type="dxa"/>
          </w:tcPr>
          <w:p w14:paraId="103024F8" w14:textId="77777777" w:rsidR="00750F35" w:rsidRDefault="00750F35" w:rsidP="00AD1E92">
            <w:pPr>
              <w:spacing w:after="0"/>
              <w:jc w:val="right"/>
              <w:rPr>
                <w:rFonts w:eastAsia="Calibri"/>
                <w:szCs w:val="20"/>
              </w:rPr>
            </w:pPr>
          </w:p>
        </w:tc>
      </w:tr>
      <w:tr w:rsidR="00750F35" w14:paraId="655237EF" w14:textId="77777777" w:rsidTr="00AD1E92">
        <w:trPr>
          <w:trHeight w:val="289"/>
        </w:trPr>
        <w:tc>
          <w:tcPr>
            <w:tcW w:w="967" w:type="dxa"/>
            <w:shd w:val="clear" w:color="auto" w:fill="E7E6E6" w:themeFill="background2"/>
          </w:tcPr>
          <w:p w14:paraId="10E2D00F" w14:textId="77777777" w:rsidR="00750F35" w:rsidRDefault="00750F35" w:rsidP="00AD1E92">
            <w:pPr>
              <w:spacing w:after="0"/>
              <w:jc w:val="center"/>
              <w:rPr>
                <w:rFonts w:eastAsia="Calibri"/>
                <w:szCs w:val="20"/>
              </w:rPr>
            </w:pPr>
            <w:r w:rsidRPr="31C00507">
              <w:rPr>
                <w:rFonts w:eastAsia="Calibri"/>
                <w:szCs w:val="20"/>
              </w:rPr>
              <w:t>D</w:t>
            </w:r>
          </w:p>
        </w:tc>
        <w:tc>
          <w:tcPr>
            <w:tcW w:w="5349" w:type="dxa"/>
            <w:shd w:val="clear" w:color="auto" w:fill="E7E6E6" w:themeFill="background2"/>
          </w:tcPr>
          <w:p w14:paraId="6854847F" w14:textId="328D0D24" w:rsidR="00750F35" w:rsidRDefault="00412026" w:rsidP="00AD1E92">
            <w:pPr>
              <w:spacing w:after="0"/>
              <w:rPr>
                <w:rFonts w:eastAsia="Calibri"/>
                <w:szCs w:val="20"/>
              </w:rPr>
            </w:pPr>
            <w:r>
              <w:rPr>
                <w:rFonts w:eastAsia="Calibri"/>
                <w:szCs w:val="20"/>
              </w:rPr>
              <w:t>REST</w:t>
            </w:r>
            <w:r w:rsidR="00750F35" w:rsidRPr="31C00507">
              <w:rPr>
                <w:rFonts w:eastAsia="Calibri"/>
                <w:szCs w:val="20"/>
              </w:rPr>
              <w:t xml:space="preserve"> API</w:t>
            </w:r>
          </w:p>
        </w:tc>
        <w:tc>
          <w:tcPr>
            <w:tcW w:w="864" w:type="dxa"/>
            <w:shd w:val="clear" w:color="auto" w:fill="E7E6E6" w:themeFill="background2"/>
          </w:tcPr>
          <w:p w14:paraId="0D6BED0F" w14:textId="77777777" w:rsidR="00750F35" w:rsidRDefault="00750F35" w:rsidP="00AD1E92">
            <w:pPr>
              <w:spacing w:after="0"/>
              <w:jc w:val="right"/>
              <w:rPr>
                <w:rFonts w:eastAsia="Calibri"/>
                <w:szCs w:val="20"/>
              </w:rPr>
            </w:pPr>
          </w:p>
        </w:tc>
        <w:tc>
          <w:tcPr>
            <w:tcW w:w="997" w:type="dxa"/>
            <w:shd w:val="clear" w:color="auto" w:fill="E7E6E6" w:themeFill="background2"/>
          </w:tcPr>
          <w:p w14:paraId="007201AA" w14:textId="77777777" w:rsidR="00750F35" w:rsidRDefault="00750F35" w:rsidP="00AD1E92">
            <w:pPr>
              <w:spacing w:after="0"/>
              <w:jc w:val="right"/>
              <w:rPr>
                <w:rFonts w:eastAsia="Calibri"/>
                <w:szCs w:val="20"/>
              </w:rPr>
            </w:pPr>
            <w:r w:rsidRPr="31C00507">
              <w:rPr>
                <w:rFonts w:eastAsia="Calibri"/>
                <w:szCs w:val="20"/>
              </w:rPr>
              <w:t>22.00</w:t>
            </w:r>
          </w:p>
        </w:tc>
        <w:tc>
          <w:tcPr>
            <w:tcW w:w="909" w:type="dxa"/>
            <w:shd w:val="clear" w:color="auto" w:fill="E7E6E6" w:themeFill="background2"/>
          </w:tcPr>
          <w:p w14:paraId="30B6867D" w14:textId="77777777" w:rsidR="00750F35" w:rsidRDefault="00750F35" w:rsidP="00AD1E92">
            <w:pPr>
              <w:spacing w:after="0"/>
              <w:jc w:val="right"/>
              <w:rPr>
                <w:rFonts w:eastAsia="Calibri"/>
                <w:szCs w:val="20"/>
              </w:rPr>
            </w:pPr>
          </w:p>
        </w:tc>
      </w:tr>
      <w:tr w:rsidR="00750F35" w14:paraId="2E96444C" w14:textId="77777777" w:rsidTr="00AD1E92">
        <w:trPr>
          <w:trHeight w:val="289"/>
        </w:trPr>
        <w:tc>
          <w:tcPr>
            <w:tcW w:w="967" w:type="dxa"/>
          </w:tcPr>
          <w:p w14:paraId="1E38BEF4" w14:textId="77777777" w:rsidR="00750F35" w:rsidRDefault="00750F35" w:rsidP="00AD1E92">
            <w:pPr>
              <w:spacing w:after="0"/>
              <w:jc w:val="right"/>
              <w:rPr>
                <w:rFonts w:eastAsia="Calibri"/>
                <w:szCs w:val="20"/>
              </w:rPr>
            </w:pPr>
            <w:r w:rsidRPr="31C00507">
              <w:rPr>
                <w:rFonts w:eastAsia="Calibri"/>
                <w:szCs w:val="20"/>
              </w:rPr>
              <w:t>D1</w:t>
            </w:r>
          </w:p>
        </w:tc>
        <w:tc>
          <w:tcPr>
            <w:tcW w:w="5349" w:type="dxa"/>
          </w:tcPr>
          <w:p w14:paraId="020260D3" w14:textId="04658638" w:rsidR="00750F35" w:rsidRDefault="00E27CE7" w:rsidP="00AD1E92">
            <w:pPr>
              <w:spacing w:after="0"/>
              <w:rPr>
                <w:rFonts w:eastAsia="Calibri"/>
                <w:szCs w:val="20"/>
              </w:rPr>
            </w:pPr>
            <w:r w:rsidRPr="00E27CE7">
              <w:rPr>
                <w:rFonts w:eastAsia="Calibri"/>
                <w:szCs w:val="20"/>
              </w:rPr>
              <w:t>Authentication</w:t>
            </w:r>
          </w:p>
        </w:tc>
        <w:tc>
          <w:tcPr>
            <w:tcW w:w="864" w:type="dxa"/>
          </w:tcPr>
          <w:p w14:paraId="30492B63" w14:textId="77777777" w:rsidR="00750F35" w:rsidRDefault="00750F35" w:rsidP="00AD1E92">
            <w:pPr>
              <w:spacing w:after="0"/>
              <w:jc w:val="right"/>
              <w:rPr>
                <w:rFonts w:eastAsia="Calibri"/>
                <w:szCs w:val="20"/>
              </w:rPr>
            </w:pPr>
          </w:p>
        </w:tc>
        <w:tc>
          <w:tcPr>
            <w:tcW w:w="997" w:type="dxa"/>
          </w:tcPr>
          <w:p w14:paraId="0212394E" w14:textId="57465BC7" w:rsidR="00750F35" w:rsidRDefault="00E27CE7" w:rsidP="00AD1E92">
            <w:pPr>
              <w:spacing w:after="0"/>
              <w:jc w:val="right"/>
              <w:rPr>
                <w:rFonts w:eastAsia="Calibri"/>
                <w:szCs w:val="20"/>
              </w:rPr>
            </w:pPr>
            <w:r>
              <w:rPr>
                <w:rFonts w:eastAsia="Calibri"/>
                <w:szCs w:val="20"/>
              </w:rPr>
              <w:t>3.25</w:t>
            </w:r>
          </w:p>
        </w:tc>
        <w:tc>
          <w:tcPr>
            <w:tcW w:w="909" w:type="dxa"/>
          </w:tcPr>
          <w:p w14:paraId="102D22A1" w14:textId="77777777" w:rsidR="00750F35" w:rsidRDefault="00750F35" w:rsidP="00AD1E92">
            <w:pPr>
              <w:spacing w:after="0"/>
              <w:jc w:val="right"/>
              <w:rPr>
                <w:rFonts w:eastAsia="Calibri"/>
                <w:szCs w:val="20"/>
              </w:rPr>
            </w:pPr>
          </w:p>
        </w:tc>
      </w:tr>
      <w:tr w:rsidR="00750F35" w14:paraId="0BF31FAD" w14:textId="77777777" w:rsidTr="00AD1E92">
        <w:trPr>
          <w:trHeight w:val="289"/>
        </w:trPr>
        <w:tc>
          <w:tcPr>
            <w:tcW w:w="967" w:type="dxa"/>
          </w:tcPr>
          <w:p w14:paraId="55C6DEDD" w14:textId="77777777" w:rsidR="00750F35" w:rsidRDefault="00750F35" w:rsidP="00AD1E92">
            <w:pPr>
              <w:spacing w:after="0"/>
              <w:jc w:val="right"/>
              <w:rPr>
                <w:rFonts w:eastAsia="Calibri"/>
                <w:szCs w:val="20"/>
              </w:rPr>
            </w:pPr>
            <w:r w:rsidRPr="31C00507">
              <w:rPr>
                <w:rFonts w:eastAsia="Calibri"/>
                <w:szCs w:val="20"/>
              </w:rPr>
              <w:t>D2</w:t>
            </w:r>
          </w:p>
        </w:tc>
        <w:tc>
          <w:tcPr>
            <w:tcW w:w="5349" w:type="dxa"/>
          </w:tcPr>
          <w:p w14:paraId="4960BA86" w14:textId="7FA735D8" w:rsidR="00750F35" w:rsidRDefault="00E27CE7" w:rsidP="00AD1E92">
            <w:pPr>
              <w:spacing w:after="0"/>
              <w:rPr>
                <w:rFonts w:eastAsia="Calibri"/>
                <w:szCs w:val="20"/>
              </w:rPr>
            </w:pPr>
            <w:r w:rsidRPr="00E27CE7">
              <w:rPr>
                <w:rFonts w:eastAsia="Calibri"/>
                <w:szCs w:val="20"/>
              </w:rPr>
              <w:t>Turbine Map Page</w:t>
            </w:r>
          </w:p>
        </w:tc>
        <w:tc>
          <w:tcPr>
            <w:tcW w:w="864" w:type="dxa"/>
          </w:tcPr>
          <w:p w14:paraId="1EE07249" w14:textId="77777777" w:rsidR="00750F35" w:rsidRDefault="00750F35" w:rsidP="00AD1E92">
            <w:pPr>
              <w:spacing w:after="0"/>
              <w:jc w:val="right"/>
              <w:rPr>
                <w:rFonts w:eastAsia="Calibri"/>
                <w:szCs w:val="20"/>
              </w:rPr>
            </w:pPr>
          </w:p>
        </w:tc>
        <w:tc>
          <w:tcPr>
            <w:tcW w:w="997" w:type="dxa"/>
          </w:tcPr>
          <w:p w14:paraId="238D1890" w14:textId="7098B7F3" w:rsidR="00750F35" w:rsidRDefault="00E27CE7" w:rsidP="00AD1E92">
            <w:pPr>
              <w:spacing w:after="0"/>
              <w:jc w:val="right"/>
              <w:rPr>
                <w:rFonts w:eastAsia="Calibri"/>
                <w:szCs w:val="20"/>
              </w:rPr>
            </w:pPr>
            <w:r>
              <w:rPr>
                <w:rFonts w:eastAsia="Calibri"/>
                <w:szCs w:val="20"/>
              </w:rPr>
              <w:t>2.75</w:t>
            </w:r>
          </w:p>
        </w:tc>
        <w:tc>
          <w:tcPr>
            <w:tcW w:w="909" w:type="dxa"/>
          </w:tcPr>
          <w:p w14:paraId="76F40F12" w14:textId="77777777" w:rsidR="00750F35" w:rsidRDefault="00750F35" w:rsidP="00AD1E92">
            <w:pPr>
              <w:spacing w:after="0"/>
              <w:jc w:val="right"/>
              <w:rPr>
                <w:rFonts w:eastAsia="Calibri"/>
                <w:szCs w:val="20"/>
              </w:rPr>
            </w:pPr>
          </w:p>
        </w:tc>
      </w:tr>
      <w:tr w:rsidR="00750F35" w14:paraId="082DD11B" w14:textId="77777777" w:rsidTr="00AD1E92">
        <w:trPr>
          <w:trHeight w:val="289"/>
        </w:trPr>
        <w:tc>
          <w:tcPr>
            <w:tcW w:w="967" w:type="dxa"/>
          </w:tcPr>
          <w:p w14:paraId="0912E653" w14:textId="77777777" w:rsidR="00750F35" w:rsidRDefault="00750F35" w:rsidP="00AD1E92">
            <w:pPr>
              <w:spacing w:after="0"/>
              <w:jc w:val="right"/>
              <w:rPr>
                <w:rFonts w:eastAsia="Calibri"/>
                <w:szCs w:val="20"/>
              </w:rPr>
            </w:pPr>
            <w:r w:rsidRPr="31C00507">
              <w:rPr>
                <w:rFonts w:eastAsia="Calibri"/>
                <w:szCs w:val="20"/>
              </w:rPr>
              <w:t>D3</w:t>
            </w:r>
          </w:p>
        </w:tc>
        <w:tc>
          <w:tcPr>
            <w:tcW w:w="5349" w:type="dxa"/>
          </w:tcPr>
          <w:p w14:paraId="351AB3A7" w14:textId="6E7CDE54" w:rsidR="00750F35" w:rsidRDefault="00E27CE7" w:rsidP="00AD1E92">
            <w:pPr>
              <w:spacing w:after="0"/>
              <w:rPr>
                <w:rFonts w:eastAsia="Calibri"/>
                <w:szCs w:val="20"/>
              </w:rPr>
            </w:pPr>
            <w:r w:rsidRPr="00E27CE7">
              <w:rPr>
                <w:rFonts w:eastAsia="Calibri"/>
                <w:szCs w:val="20"/>
              </w:rPr>
              <w:t>Turbine Detail Pane</w:t>
            </w:r>
          </w:p>
        </w:tc>
        <w:tc>
          <w:tcPr>
            <w:tcW w:w="864" w:type="dxa"/>
          </w:tcPr>
          <w:p w14:paraId="5C6ADBAB" w14:textId="77777777" w:rsidR="00750F35" w:rsidRDefault="00750F35" w:rsidP="00AD1E92">
            <w:pPr>
              <w:spacing w:after="0"/>
              <w:jc w:val="right"/>
              <w:rPr>
                <w:rFonts w:eastAsia="Calibri"/>
                <w:szCs w:val="20"/>
              </w:rPr>
            </w:pPr>
          </w:p>
        </w:tc>
        <w:tc>
          <w:tcPr>
            <w:tcW w:w="997" w:type="dxa"/>
          </w:tcPr>
          <w:p w14:paraId="0A7A0C56" w14:textId="70685476" w:rsidR="00750F35" w:rsidRDefault="00750F35" w:rsidP="00AD1E92">
            <w:pPr>
              <w:spacing w:after="0"/>
              <w:jc w:val="right"/>
              <w:rPr>
                <w:rFonts w:eastAsia="Calibri"/>
                <w:szCs w:val="20"/>
              </w:rPr>
            </w:pPr>
            <w:r w:rsidRPr="31C00507">
              <w:rPr>
                <w:rFonts w:eastAsia="Calibri"/>
                <w:szCs w:val="20"/>
              </w:rPr>
              <w:t>4.</w:t>
            </w:r>
            <w:r w:rsidR="00E27CE7">
              <w:rPr>
                <w:rFonts w:eastAsia="Calibri"/>
                <w:szCs w:val="20"/>
              </w:rPr>
              <w:t>35</w:t>
            </w:r>
          </w:p>
        </w:tc>
        <w:tc>
          <w:tcPr>
            <w:tcW w:w="909" w:type="dxa"/>
          </w:tcPr>
          <w:p w14:paraId="0737F139" w14:textId="77777777" w:rsidR="00750F35" w:rsidRDefault="00750F35" w:rsidP="00AD1E92">
            <w:pPr>
              <w:spacing w:after="0"/>
              <w:jc w:val="right"/>
              <w:rPr>
                <w:rFonts w:eastAsia="Calibri"/>
                <w:szCs w:val="20"/>
              </w:rPr>
            </w:pPr>
          </w:p>
        </w:tc>
      </w:tr>
      <w:tr w:rsidR="00750F35" w14:paraId="2C3A1BC8" w14:textId="77777777" w:rsidTr="00AD1E92">
        <w:trPr>
          <w:trHeight w:val="289"/>
        </w:trPr>
        <w:tc>
          <w:tcPr>
            <w:tcW w:w="967" w:type="dxa"/>
          </w:tcPr>
          <w:p w14:paraId="60BBB187" w14:textId="77777777" w:rsidR="00750F35" w:rsidRDefault="00750F35" w:rsidP="00AD1E92">
            <w:pPr>
              <w:spacing w:after="0"/>
              <w:jc w:val="right"/>
              <w:rPr>
                <w:rFonts w:eastAsia="Calibri"/>
                <w:szCs w:val="20"/>
              </w:rPr>
            </w:pPr>
            <w:r w:rsidRPr="31C00507">
              <w:rPr>
                <w:rFonts w:eastAsia="Calibri"/>
                <w:szCs w:val="20"/>
              </w:rPr>
              <w:t>D4</w:t>
            </w:r>
          </w:p>
        </w:tc>
        <w:tc>
          <w:tcPr>
            <w:tcW w:w="5349" w:type="dxa"/>
          </w:tcPr>
          <w:p w14:paraId="1B967524" w14:textId="0749A70F" w:rsidR="00750F35" w:rsidRDefault="00E27CE7" w:rsidP="00AD1E92">
            <w:pPr>
              <w:spacing w:after="0"/>
              <w:rPr>
                <w:rFonts w:eastAsia="Calibri"/>
                <w:szCs w:val="20"/>
              </w:rPr>
            </w:pPr>
            <w:r w:rsidRPr="00E27CE7">
              <w:rPr>
                <w:rFonts w:eastAsia="Calibri"/>
                <w:szCs w:val="20"/>
              </w:rPr>
              <w:t>3D Turbine Model</w:t>
            </w:r>
          </w:p>
        </w:tc>
        <w:tc>
          <w:tcPr>
            <w:tcW w:w="864" w:type="dxa"/>
          </w:tcPr>
          <w:p w14:paraId="7618AB89" w14:textId="77777777" w:rsidR="00750F35" w:rsidRDefault="00750F35" w:rsidP="00AD1E92">
            <w:pPr>
              <w:spacing w:after="0"/>
              <w:jc w:val="right"/>
              <w:rPr>
                <w:rFonts w:eastAsia="Calibri"/>
                <w:szCs w:val="20"/>
              </w:rPr>
            </w:pPr>
          </w:p>
        </w:tc>
        <w:tc>
          <w:tcPr>
            <w:tcW w:w="997" w:type="dxa"/>
          </w:tcPr>
          <w:p w14:paraId="2B798F39" w14:textId="0387674F" w:rsidR="00750F35" w:rsidRDefault="00E27CE7" w:rsidP="00AD1E92">
            <w:pPr>
              <w:spacing w:after="0"/>
              <w:jc w:val="right"/>
              <w:rPr>
                <w:rFonts w:eastAsia="Calibri"/>
                <w:szCs w:val="20"/>
              </w:rPr>
            </w:pPr>
            <w:r>
              <w:rPr>
                <w:rFonts w:eastAsia="Calibri"/>
                <w:szCs w:val="20"/>
              </w:rPr>
              <w:t>1.50</w:t>
            </w:r>
          </w:p>
        </w:tc>
        <w:tc>
          <w:tcPr>
            <w:tcW w:w="909" w:type="dxa"/>
          </w:tcPr>
          <w:p w14:paraId="71783946" w14:textId="77777777" w:rsidR="00750F35" w:rsidRDefault="00750F35" w:rsidP="00AD1E92">
            <w:pPr>
              <w:spacing w:after="0"/>
              <w:jc w:val="right"/>
              <w:rPr>
                <w:rFonts w:eastAsia="Calibri"/>
                <w:szCs w:val="20"/>
              </w:rPr>
            </w:pPr>
          </w:p>
        </w:tc>
      </w:tr>
      <w:tr w:rsidR="00750F35" w14:paraId="19E330C6" w14:textId="77777777" w:rsidTr="00AD1E92">
        <w:trPr>
          <w:trHeight w:val="289"/>
        </w:trPr>
        <w:tc>
          <w:tcPr>
            <w:tcW w:w="967" w:type="dxa"/>
          </w:tcPr>
          <w:p w14:paraId="4C488A1E" w14:textId="77777777" w:rsidR="00750F35" w:rsidRDefault="00750F35" w:rsidP="00AD1E92">
            <w:pPr>
              <w:spacing w:after="0"/>
              <w:jc w:val="right"/>
              <w:rPr>
                <w:rFonts w:eastAsia="Calibri"/>
                <w:szCs w:val="20"/>
              </w:rPr>
            </w:pPr>
            <w:r w:rsidRPr="31C00507">
              <w:rPr>
                <w:rFonts w:eastAsia="Calibri"/>
                <w:szCs w:val="20"/>
              </w:rPr>
              <w:t>D5</w:t>
            </w:r>
          </w:p>
        </w:tc>
        <w:tc>
          <w:tcPr>
            <w:tcW w:w="5349" w:type="dxa"/>
          </w:tcPr>
          <w:p w14:paraId="15E77F29" w14:textId="2F8D77C3" w:rsidR="00750F35" w:rsidRDefault="00E27CE7" w:rsidP="00AD1E92">
            <w:pPr>
              <w:spacing w:after="0"/>
              <w:rPr>
                <w:rFonts w:eastAsia="Calibri"/>
                <w:szCs w:val="20"/>
              </w:rPr>
            </w:pPr>
            <w:r w:rsidRPr="00E27CE7">
              <w:rPr>
                <w:rFonts w:eastAsia="Calibri"/>
                <w:szCs w:val="20"/>
              </w:rPr>
              <w:t>Turbine Control</w:t>
            </w:r>
          </w:p>
        </w:tc>
        <w:tc>
          <w:tcPr>
            <w:tcW w:w="864" w:type="dxa"/>
          </w:tcPr>
          <w:p w14:paraId="6D060EB3" w14:textId="77777777" w:rsidR="00750F35" w:rsidRDefault="00750F35" w:rsidP="00AD1E92">
            <w:pPr>
              <w:spacing w:after="0"/>
              <w:jc w:val="right"/>
              <w:rPr>
                <w:rFonts w:eastAsia="Calibri"/>
                <w:szCs w:val="20"/>
              </w:rPr>
            </w:pPr>
          </w:p>
        </w:tc>
        <w:tc>
          <w:tcPr>
            <w:tcW w:w="997" w:type="dxa"/>
          </w:tcPr>
          <w:p w14:paraId="1C6EDBD2" w14:textId="5281CCEC" w:rsidR="00750F35" w:rsidRDefault="00E27CE7" w:rsidP="00AD1E92">
            <w:pPr>
              <w:spacing w:after="0"/>
              <w:jc w:val="right"/>
              <w:rPr>
                <w:rFonts w:eastAsia="Calibri"/>
                <w:szCs w:val="20"/>
              </w:rPr>
            </w:pPr>
            <w:r>
              <w:rPr>
                <w:rFonts w:eastAsia="Calibri"/>
                <w:szCs w:val="20"/>
              </w:rPr>
              <w:t>2.50</w:t>
            </w:r>
          </w:p>
        </w:tc>
        <w:tc>
          <w:tcPr>
            <w:tcW w:w="909" w:type="dxa"/>
          </w:tcPr>
          <w:p w14:paraId="63F3C541" w14:textId="77777777" w:rsidR="00750F35" w:rsidRDefault="00750F35" w:rsidP="00AD1E92">
            <w:pPr>
              <w:spacing w:after="0"/>
              <w:jc w:val="right"/>
              <w:rPr>
                <w:rFonts w:eastAsia="Calibri"/>
                <w:szCs w:val="20"/>
              </w:rPr>
            </w:pPr>
          </w:p>
        </w:tc>
      </w:tr>
      <w:tr w:rsidR="00750F35" w14:paraId="16238CB9" w14:textId="77777777" w:rsidTr="00AD1E92">
        <w:trPr>
          <w:trHeight w:val="289"/>
        </w:trPr>
        <w:tc>
          <w:tcPr>
            <w:tcW w:w="967" w:type="dxa"/>
          </w:tcPr>
          <w:p w14:paraId="3BD2CD75" w14:textId="77777777" w:rsidR="00750F35" w:rsidRDefault="00750F35" w:rsidP="00AD1E92">
            <w:pPr>
              <w:spacing w:after="0"/>
              <w:jc w:val="right"/>
              <w:rPr>
                <w:rFonts w:eastAsia="Calibri"/>
                <w:szCs w:val="20"/>
              </w:rPr>
            </w:pPr>
            <w:r w:rsidRPr="31C00507">
              <w:rPr>
                <w:rFonts w:eastAsia="Calibri"/>
                <w:szCs w:val="20"/>
              </w:rPr>
              <w:t>D6</w:t>
            </w:r>
          </w:p>
        </w:tc>
        <w:tc>
          <w:tcPr>
            <w:tcW w:w="5349" w:type="dxa"/>
          </w:tcPr>
          <w:p w14:paraId="2120DDD1" w14:textId="0CD72260" w:rsidR="00750F35" w:rsidRDefault="00E27CE7" w:rsidP="00AD1E92">
            <w:pPr>
              <w:spacing w:after="0"/>
              <w:rPr>
                <w:rFonts w:eastAsia="Calibri"/>
                <w:szCs w:val="20"/>
              </w:rPr>
            </w:pPr>
            <w:r w:rsidRPr="00E27CE7">
              <w:rPr>
                <w:rFonts w:eastAsia="Calibri"/>
                <w:szCs w:val="20"/>
              </w:rPr>
              <w:t>Alerts Page</w:t>
            </w:r>
          </w:p>
        </w:tc>
        <w:tc>
          <w:tcPr>
            <w:tcW w:w="864" w:type="dxa"/>
          </w:tcPr>
          <w:p w14:paraId="04EA6C60" w14:textId="77777777" w:rsidR="00750F35" w:rsidRDefault="00750F35" w:rsidP="00AD1E92">
            <w:pPr>
              <w:spacing w:after="0"/>
              <w:jc w:val="right"/>
              <w:rPr>
                <w:rFonts w:eastAsia="Calibri"/>
                <w:szCs w:val="20"/>
              </w:rPr>
            </w:pPr>
          </w:p>
        </w:tc>
        <w:tc>
          <w:tcPr>
            <w:tcW w:w="997" w:type="dxa"/>
          </w:tcPr>
          <w:p w14:paraId="304C635C" w14:textId="4E15FAED" w:rsidR="00750F35" w:rsidRDefault="00750F35" w:rsidP="00AD1E92">
            <w:pPr>
              <w:spacing w:after="0"/>
              <w:jc w:val="right"/>
              <w:rPr>
                <w:rFonts w:eastAsia="Calibri"/>
                <w:szCs w:val="20"/>
              </w:rPr>
            </w:pPr>
            <w:r w:rsidRPr="31C00507">
              <w:rPr>
                <w:rFonts w:eastAsia="Calibri"/>
                <w:szCs w:val="20"/>
              </w:rPr>
              <w:t>1.</w:t>
            </w:r>
            <w:r w:rsidR="00E27CE7">
              <w:rPr>
                <w:rFonts w:eastAsia="Calibri"/>
                <w:szCs w:val="20"/>
              </w:rPr>
              <w:t>75</w:t>
            </w:r>
          </w:p>
        </w:tc>
        <w:tc>
          <w:tcPr>
            <w:tcW w:w="909" w:type="dxa"/>
          </w:tcPr>
          <w:p w14:paraId="7D8C9B02" w14:textId="77777777" w:rsidR="00750F35" w:rsidRDefault="00750F35" w:rsidP="00AD1E92">
            <w:pPr>
              <w:spacing w:after="0"/>
              <w:jc w:val="right"/>
              <w:rPr>
                <w:rFonts w:eastAsia="Calibri"/>
                <w:szCs w:val="20"/>
              </w:rPr>
            </w:pPr>
          </w:p>
        </w:tc>
      </w:tr>
      <w:tr w:rsidR="00750F35" w14:paraId="5BC8E38A" w14:textId="77777777" w:rsidTr="00AD1E92">
        <w:trPr>
          <w:trHeight w:val="289"/>
        </w:trPr>
        <w:tc>
          <w:tcPr>
            <w:tcW w:w="967" w:type="dxa"/>
          </w:tcPr>
          <w:p w14:paraId="6CDA4562" w14:textId="77777777" w:rsidR="00750F35" w:rsidRDefault="00750F35" w:rsidP="00AD1E92">
            <w:pPr>
              <w:spacing w:after="0"/>
              <w:jc w:val="right"/>
              <w:rPr>
                <w:rFonts w:eastAsia="Calibri"/>
                <w:szCs w:val="20"/>
              </w:rPr>
            </w:pPr>
            <w:r w:rsidRPr="31C00507">
              <w:rPr>
                <w:rFonts w:eastAsia="Calibri"/>
                <w:szCs w:val="20"/>
              </w:rPr>
              <w:t>D7</w:t>
            </w:r>
          </w:p>
        </w:tc>
        <w:tc>
          <w:tcPr>
            <w:tcW w:w="5349" w:type="dxa"/>
          </w:tcPr>
          <w:p w14:paraId="0CA4B8F1" w14:textId="66E7A388" w:rsidR="00750F35" w:rsidRDefault="00E27CE7" w:rsidP="00AD1E92">
            <w:pPr>
              <w:spacing w:after="0"/>
              <w:rPr>
                <w:rFonts w:eastAsia="Calibri"/>
                <w:szCs w:val="20"/>
              </w:rPr>
            </w:pPr>
            <w:r w:rsidRPr="00E27CE7">
              <w:rPr>
                <w:rFonts w:eastAsia="Calibri"/>
                <w:szCs w:val="20"/>
              </w:rPr>
              <w:t>Actions Page</w:t>
            </w:r>
          </w:p>
        </w:tc>
        <w:tc>
          <w:tcPr>
            <w:tcW w:w="864" w:type="dxa"/>
          </w:tcPr>
          <w:p w14:paraId="26579E3D" w14:textId="77777777" w:rsidR="00750F35" w:rsidRDefault="00750F35" w:rsidP="00AD1E92">
            <w:pPr>
              <w:spacing w:after="0"/>
              <w:jc w:val="right"/>
              <w:rPr>
                <w:rFonts w:eastAsia="Calibri"/>
                <w:szCs w:val="20"/>
              </w:rPr>
            </w:pPr>
          </w:p>
        </w:tc>
        <w:tc>
          <w:tcPr>
            <w:tcW w:w="997" w:type="dxa"/>
          </w:tcPr>
          <w:p w14:paraId="0A5E55D7" w14:textId="318B7C84" w:rsidR="00750F35" w:rsidRDefault="00E27CE7" w:rsidP="00AD1E92">
            <w:pPr>
              <w:spacing w:after="0"/>
              <w:jc w:val="right"/>
              <w:rPr>
                <w:rFonts w:eastAsia="Calibri"/>
                <w:szCs w:val="20"/>
              </w:rPr>
            </w:pPr>
            <w:r>
              <w:rPr>
                <w:rFonts w:eastAsia="Calibri"/>
                <w:szCs w:val="20"/>
              </w:rPr>
              <w:t>1.0</w:t>
            </w:r>
            <w:r w:rsidR="00750F35" w:rsidRPr="31C00507">
              <w:rPr>
                <w:rFonts w:eastAsia="Calibri"/>
                <w:szCs w:val="20"/>
              </w:rPr>
              <w:t>0</w:t>
            </w:r>
          </w:p>
        </w:tc>
        <w:tc>
          <w:tcPr>
            <w:tcW w:w="909" w:type="dxa"/>
          </w:tcPr>
          <w:p w14:paraId="600FDE1D" w14:textId="77777777" w:rsidR="00750F35" w:rsidRDefault="00750F35" w:rsidP="00AD1E92">
            <w:pPr>
              <w:spacing w:after="0"/>
              <w:jc w:val="right"/>
              <w:rPr>
                <w:rFonts w:eastAsia="Calibri"/>
                <w:szCs w:val="20"/>
              </w:rPr>
            </w:pPr>
          </w:p>
        </w:tc>
      </w:tr>
      <w:tr w:rsidR="00750F35" w14:paraId="5F3200B5" w14:textId="77777777" w:rsidTr="00AD1E92">
        <w:trPr>
          <w:trHeight w:val="289"/>
        </w:trPr>
        <w:tc>
          <w:tcPr>
            <w:tcW w:w="967" w:type="dxa"/>
          </w:tcPr>
          <w:p w14:paraId="44CDF947" w14:textId="77777777" w:rsidR="00750F35" w:rsidRDefault="00750F35" w:rsidP="00AD1E92">
            <w:pPr>
              <w:spacing w:after="0"/>
              <w:jc w:val="right"/>
              <w:rPr>
                <w:rFonts w:eastAsia="Calibri"/>
                <w:szCs w:val="20"/>
              </w:rPr>
            </w:pPr>
            <w:r w:rsidRPr="31C00507">
              <w:rPr>
                <w:rFonts w:eastAsia="Calibri"/>
                <w:szCs w:val="20"/>
              </w:rPr>
              <w:t>D8</w:t>
            </w:r>
          </w:p>
        </w:tc>
        <w:tc>
          <w:tcPr>
            <w:tcW w:w="5349" w:type="dxa"/>
          </w:tcPr>
          <w:p w14:paraId="2CE0F1F6" w14:textId="3C0A4C7E" w:rsidR="00750F35" w:rsidRDefault="00E27CE7" w:rsidP="00AD1E92">
            <w:pPr>
              <w:spacing w:after="0"/>
              <w:rPr>
                <w:rFonts w:eastAsia="Calibri"/>
                <w:szCs w:val="20"/>
              </w:rPr>
            </w:pPr>
            <w:r w:rsidRPr="00E27CE7">
              <w:rPr>
                <w:rFonts w:eastAsia="Calibri"/>
                <w:szCs w:val="20"/>
              </w:rPr>
              <w:t>Logs Page</w:t>
            </w:r>
          </w:p>
        </w:tc>
        <w:tc>
          <w:tcPr>
            <w:tcW w:w="864" w:type="dxa"/>
          </w:tcPr>
          <w:p w14:paraId="4CAF23B0" w14:textId="77777777" w:rsidR="00750F35" w:rsidRDefault="00750F35" w:rsidP="00AD1E92">
            <w:pPr>
              <w:spacing w:after="0"/>
              <w:jc w:val="right"/>
              <w:rPr>
                <w:rFonts w:eastAsia="Calibri"/>
                <w:szCs w:val="20"/>
              </w:rPr>
            </w:pPr>
          </w:p>
        </w:tc>
        <w:tc>
          <w:tcPr>
            <w:tcW w:w="997" w:type="dxa"/>
          </w:tcPr>
          <w:p w14:paraId="75F8EF0D" w14:textId="1B0131D8" w:rsidR="00750F35" w:rsidRDefault="00E27CE7" w:rsidP="00AD1E92">
            <w:pPr>
              <w:spacing w:after="0"/>
              <w:jc w:val="right"/>
              <w:rPr>
                <w:rFonts w:eastAsia="Calibri"/>
                <w:szCs w:val="20"/>
              </w:rPr>
            </w:pPr>
            <w:r>
              <w:rPr>
                <w:rFonts w:eastAsia="Calibri"/>
                <w:szCs w:val="20"/>
              </w:rPr>
              <w:t>2</w:t>
            </w:r>
            <w:r w:rsidR="00750F35" w:rsidRPr="31C00507">
              <w:rPr>
                <w:rFonts w:eastAsia="Calibri"/>
                <w:szCs w:val="20"/>
              </w:rPr>
              <w:t>.00</w:t>
            </w:r>
          </w:p>
        </w:tc>
        <w:tc>
          <w:tcPr>
            <w:tcW w:w="909" w:type="dxa"/>
          </w:tcPr>
          <w:p w14:paraId="69F7B6F0" w14:textId="77777777" w:rsidR="00750F35" w:rsidRDefault="00750F35" w:rsidP="00AD1E92">
            <w:pPr>
              <w:spacing w:after="0"/>
              <w:jc w:val="right"/>
              <w:rPr>
                <w:rFonts w:eastAsia="Calibri"/>
                <w:szCs w:val="20"/>
              </w:rPr>
            </w:pPr>
          </w:p>
        </w:tc>
      </w:tr>
      <w:tr w:rsidR="00E27CE7" w14:paraId="3EB86B40" w14:textId="77777777" w:rsidTr="00AD1E92">
        <w:trPr>
          <w:trHeight w:val="289"/>
        </w:trPr>
        <w:tc>
          <w:tcPr>
            <w:tcW w:w="967" w:type="dxa"/>
          </w:tcPr>
          <w:p w14:paraId="27ABB02F" w14:textId="52CC52A6" w:rsidR="00E27CE7" w:rsidRPr="31C00507" w:rsidRDefault="00E27CE7" w:rsidP="00AD1E92">
            <w:pPr>
              <w:spacing w:after="0"/>
              <w:jc w:val="right"/>
              <w:rPr>
                <w:rFonts w:eastAsia="Calibri"/>
                <w:szCs w:val="20"/>
              </w:rPr>
            </w:pPr>
            <w:r>
              <w:rPr>
                <w:rFonts w:eastAsia="Calibri"/>
                <w:szCs w:val="20"/>
              </w:rPr>
              <w:t>D9</w:t>
            </w:r>
          </w:p>
        </w:tc>
        <w:tc>
          <w:tcPr>
            <w:tcW w:w="5349" w:type="dxa"/>
          </w:tcPr>
          <w:p w14:paraId="0092CF4C" w14:textId="4189E3D9" w:rsidR="00E27CE7" w:rsidRPr="00E27CE7" w:rsidRDefault="00E27CE7" w:rsidP="00AD1E92">
            <w:pPr>
              <w:spacing w:after="0"/>
              <w:rPr>
                <w:rFonts w:eastAsia="Calibri"/>
                <w:szCs w:val="20"/>
              </w:rPr>
            </w:pPr>
            <w:r w:rsidRPr="00E27CE7">
              <w:rPr>
                <w:rFonts w:eastAsia="Calibri"/>
                <w:szCs w:val="20"/>
              </w:rPr>
              <w:t>General Requirements</w:t>
            </w:r>
          </w:p>
        </w:tc>
        <w:tc>
          <w:tcPr>
            <w:tcW w:w="864" w:type="dxa"/>
          </w:tcPr>
          <w:p w14:paraId="1B275062" w14:textId="77777777" w:rsidR="00E27CE7" w:rsidRDefault="00E27CE7" w:rsidP="00AD1E92">
            <w:pPr>
              <w:spacing w:after="0"/>
              <w:jc w:val="right"/>
              <w:rPr>
                <w:rFonts w:eastAsia="Calibri"/>
                <w:szCs w:val="20"/>
              </w:rPr>
            </w:pPr>
          </w:p>
        </w:tc>
        <w:tc>
          <w:tcPr>
            <w:tcW w:w="997" w:type="dxa"/>
          </w:tcPr>
          <w:p w14:paraId="4E4374CD" w14:textId="1E551E94" w:rsidR="00E27CE7" w:rsidRDefault="00E27CE7" w:rsidP="00AD1E92">
            <w:pPr>
              <w:spacing w:after="0"/>
              <w:jc w:val="right"/>
              <w:rPr>
                <w:rFonts w:eastAsia="Calibri"/>
                <w:szCs w:val="20"/>
              </w:rPr>
            </w:pPr>
            <w:r>
              <w:rPr>
                <w:rFonts w:eastAsia="Calibri"/>
                <w:szCs w:val="20"/>
              </w:rPr>
              <w:t>2.90</w:t>
            </w:r>
          </w:p>
        </w:tc>
        <w:tc>
          <w:tcPr>
            <w:tcW w:w="909" w:type="dxa"/>
          </w:tcPr>
          <w:p w14:paraId="0CE4C078" w14:textId="77777777" w:rsidR="00E27CE7" w:rsidRDefault="00E27CE7" w:rsidP="00AD1E92">
            <w:pPr>
              <w:spacing w:after="0"/>
              <w:jc w:val="right"/>
              <w:rPr>
                <w:rFonts w:eastAsia="Calibri"/>
                <w:szCs w:val="20"/>
              </w:rPr>
            </w:pPr>
          </w:p>
        </w:tc>
      </w:tr>
      <w:tr w:rsidR="00750F35" w14:paraId="43AD3462" w14:textId="77777777" w:rsidTr="00AD1E92">
        <w:trPr>
          <w:trHeight w:val="289"/>
        </w:trPr>
        <w:tc>
          <w:tcPr>
            <w:tcW w:w="967" w:type="dxa"/>
            <w:shd w:val="clear" w:color="auto" w:fill="E7E6E6" w:themeFill="background2"/>
          </w:tcPr>
          <w:p w14:paraId="1C5212B2" w14:textId="77777777" w:rsidR="00750F35" w:rsidRDefault="00750F35" w:rsidP="00AD1E92">
            <w:pPr>
              <w:spacing w:after="0"/>
              <w:jc w:val="center"/>
              <w:rPr>
                <w:rFonts w:eastAsia="Calibri"/>
                <w:szCs w:val="20"/>
              </w:rPr>
            </w:pPr>
            <w:r w:rsidRPr="31C00507">
              <w:rPr>
                <w:rFonts w:eastAsia="Calibri"/>
                <w:szCs w:val="20"/>
              </w:rPr>
              <w:t>E</w:t>
            </w:r>
          </w:p>
        </w:tc>
        <w:tc>
          <w:tcPr>
            <w:tcW w:w="5349" w:type="dxa"/>
            <w:shd w:val="clear" w:color="auto" w:fill="E7E6E6" w:themeFill="background2"/>
          </w:tcPr>
          <w:p w14:paraId="13A40292" w14:textId="77777777" w:rsidR="00750F35" w:rsidRDefault="00750F35" w:rsidP="00AD1E92">
            <w:pPr>
              <w:spacing w:after="0"/>
              <w:rPr>
                <w:rFonts w:eastAsia="Calibri"/>
                <w:szCs w:val="20"/>
              </w:rPr>
            </w:pPr>
            <w:r w:rsidRPr="31C00507">
              <w:rPr>
                <w:rFonts w:eastAsia="Calibri"/>
                <w:szCs w:val="20"/>
              </w:rPr>
              <w:t>Advanced Web Development</w:t>
            </w:r>
          </w:p>
        </w:tc>
        <w:tc>
          <w:tcPr>
            <w:tcW w:w="864" w:type="dxa"/>
            <w:shd w:val="clear" w:color="auto" w:fill="E7E6E6" w:themeFill="background2"/>
          </w:tcPr>
          <w:p w14:paraId="16034E98" w14:textId="77777777" w:rsidR="00750F35" w:rsidRDefault="00750F35" w:rsidP="00AD1E92">
            <w:pPr>
              <w:spacing w:after="0"/>
              <w:jc w:val="right"/>
              <w:rPr>
                <w:rFonts w:eastAsia="Calibri"/>
                <w:szCs w:val="20"/>
              </w:rPr>
            </w:pPr>
          </w:p>
        </w:tc>
        <w:tc>
          <w:tcPr>
            <w:tcW w:w="997" w:type="dxa"/>
            <w:shd w:val="clear" w:color="auto" w:fill="E7E6E6" w:themeFill="background2"/>
          </w:tcPr>
          <w:p w14:paraId="17EACF80" w14:textId="77777777" w:rsidR="00750F35" w:rsidRDefault="00750F35" w:rsidP="00AD1E92">
            <w:pPr>
              <w:spacing w:after="0"/>
              <w:jc w:val="right"/>
              <w:rPr>
                <w:rFonts w:eastAsia="Calibri"/>
                <w:szCs w:val="20"/>
              </w:rPr>
            </w:pPr>
          </w:p>
        </w:tc>
        <w:tc>
          <w:tcPr>
            <w:tcW w:w="909" w:type="dxa"/>
            <w:shd w:val="clear" w:color="auto" w:fill="E7E6E6" w:themeFill="background2"/>
          </w:tcPr>
          <w:p w14:paraId="26271068" w14:textId="54734E9C" w:rsidR="00750F35" w:rsidRDefault="00750F35" w:rsidP="00AD1E92">
            <w:pPr>
              <w:spacing w:after="0"/>
              <w:jc w:val="right"/>
              <w:rPr>
                <w:rFonts w:eastAsia="Calibri"/>
                <w:szCs w:val="20"/>
              </w:rPr>
            </w:pPr>
            <w:r w:rsidRPr="31C00507">
              <w:rPr>
                <w:rFonts w:eastAsia="Calibri"/>
                <w:szCs w:val="20"/>
              </w:rPr>
              <w:t>16.</w:t>
            </w:r>
            <w:r w:rsidR="00E27CE7">
              <w:rPr>
                <w:rFonts w:eastAsia="Calibri"/>
                <w:szCs w:val="20"/>
              </w:rPr>
              <w:t>75</w:t>
            </w:r>
          </w:p>
        </w:tc>
      </w:tr>
      <w:tr w:rsidR="00750F35" w14:paraId="2EE4B77A" w14:textId="77777777" w:rsidTr="00AD1E92">
        <w:trPr>
          <w:trHeight w:val="289"/>
        </w:trPr>
        <w:tc>
          <w:tcPr>
            <w:tcW w:w="967" w:type="dxa"/>
          </w:tcPr>
          <w:p w14:paraId="66BF5BD5" w14:textId="77777777" w:rsidR="00750F35" w:rsidRDefault="00750F35" w:rsidP="00AD1E92">
            <w:pPr>
              <w:spacing w:after="0"/>
              <w:jc w:val="right"/>
              <w:rPr>
                <w:rFonts w:eastAsia="Calibri"/>
                <w:szCs w:val="20"/>
              </w:rPr>
            </w:pPr>
            <w:r w:rsidRPr="31C00507">
              <w:rPr>
                <w:rFonts w:eastAsia="Calibri"/>
                <w:szCs w:val="20"/>
              </w:rPr>
              <w:t>E1</w:t>
            </w:r>
          </w:p>
        </w:tc>
        <w:tc>
          <w:tcPr>
            <w:tcW w:w="5349" w:type="dxa"/>
          </w:tcPr>
          <w:p w14:paraId="5632D81D" w14:textId="22FCDBD3" w:rsidR="00750F35" w:rsidRDefault="00E27CE7" w:rsidP="00AD1E92">
            <w:pPr>
              <w:spacing w:after="0"/>
              <w:rPr>
                <w:rFonts w:eastAsia="Calibri"/>
                <w:szCs w:val="20"/>
              </w:rPr>
            </w:pPr>
            <w:r w:rsidRPr="00E27CE7">
              <w:rPr>
                <w:rFonts w:eastAsia="Calibri"/>
                <w:szCs w:val="20"/>
              </w:rPr>
              <w:t>Task 1 - Writing automated tests</w:t>
            </w:r>
          </w:p>
        </w:tc>
        <w:tc>
          <w:tcPr>
            <w:tcW w:w="864" w:type="dxa"/>
          </w:tcPr>
          <w:p w14:paraId="7799B34A" w14:textId="77777777" w:rsidR="00750F35" w:rsidRDefault="00750F35" w:rsidP="00AD1E92">
            <w:pPr>
              <w:spacing w:after="0"/>
              <w:jc w:val="right"/>
              <w:rPr>
                <w:rFonts w:eastAsia="Calibri"/>
                <w:szCs w:val="20"/>
              </w:rPr>
            </w:pPr>
          </w:p>
        </w:tc>
        <w:tc>
          <w:tcPr>
            <w:tcW w:w="997" w:type="dxa"/>
          </w:tcPr>
          <w:p w14:paraId="5E800728" w14:textId="77777777" w:rsidR="00750F35" w:rsidRDefault="00750F35" w:rsidP="00AD1E92">
            <w:pPr>
              <w:spacing w:after="0"/>
              <w:jc w:val="right"/>
              <w:rPr>
                <w:rFonts w:eastAsia="Calibri"/>
                <w:szCs w:val="20"/>
              </w:rPr>
            </w:pPr>
          </w:p>
        </w:tc>
        <w:tc>
          <w:tcPr>
            <w:tcW w:w="909" w:type="dxa"/>
          </w:tcPr>
          <w:p w14:paraId="709F6B4F" w14:textId="78EFA42A" w:rsidR="00750F35" w:rsidRDefault="00E27CE7" w:rsidP="00AD1E92">
            <w:pPr>
              <w:spacing w:after="0"/>
              <w:jc w:val="right"/>
              <w:rPr>
                <w:rFonts w:eastAsia="Calibri"/>
                <w:szCs w:val="20"/>
              </w:rPr>
            </w:pPr>
            <w:r>
              <w:rPr>
                <w:rFonts w:eastAsia="Calibri"/>
                <w:szCs w:val="20"/>
              </w:rPr>
              <w:t>5</w:t>
            </w:r>
            <w:r w:rsidR="00750F35" w:rsidRPr="31C00507">
              <w:rPr>
                <w:rFonts w:eastAsia="Calibri"/>
                <w:szCs w:val="20"/>
              </w:rPr>
              <w:t>.00</w:t>
            </w:r>
          </w:p>
        </w:tc>
      </w:tr>
      <w:tr w:rsidR="00750F35" w14:paraId="41AB3F0C" w14:textId="77777777" w:rsidTr="00AD1E92">
        <w:trPr>
          <w:trHeight w:val="289"/>
        </w:trPr>
        <w:tc>
          <w:tcPr>
            <w:tcW w:w="967" w:type="dxa"/>
          </w:tcPr>
          <w:p w14:paraId="175F8DE0" w14:textId="77777777" w:rsidR="00750F35" w:rsidRDefault="00750F35" w:rsidP="00AD1E92">
            <w:pPr>
              <w:spacing w:after="0"/>
              <w:jc w:val="right"/>
              <w:rPr>
                <w:rFonts w:eastAsia="Calibri"/>
                <w:szCs w:val="20"/>
              </w:rPr>
            </w:pPr>
            <w:r w:rsidRPr="31C00507">
              <w:rPr>
                <w:rFonts w:eastAsia="Calibri"/>
                <w:szCs w:val="20"/>
              </w:rPr>
              <w:t>E2</w:t>
            </w:r>
          </w:p>
        </w:tc>
        <w:tc>
          <w:tcPr>
            <w:tcW w:w="5349" w:type="dxa"/>
          </w:tcPr>
          <w:p w14:paraId="47D299F3" w14:textId="0204178B" w:rsidR="00750F35" w:rsidRDefault="00E27CE7" w:rsidP="00AD1E92">
            <w:pPr>
              <w:spacing w:after="0"/>
              <w:rPr>
                <w:rFonts w:eastAsia="Calibri"/>
                <w:szCs w:val="20"/>
              </w:rPr>
            </w:pPr>
            <w:r w:rsidRPr="00E27CE7">
              <w:rPr>
                <w:rFonts w:eastAsia="Calibri"/>
                <w:szCs w:val="20"/>
              </w:rPr>
              <w:t>Task 2 - OWASP Top 10 Security Vulnerabilities</w:t>
            </w:r>
          </w:p>
        </w:tc>
        <w:tc>
          <w:tcPr>
            <w:tcW w:w="864" w:type="dxa"/>
          </w:tcPr>
          <w:p w14:paraId="7568D55E" w14:textId="77777777" w:rsidR="00750F35" w:rsidRDefault="00750F35" w:rsidP="00AD1E92">
            <w:pPr>
              <w:spacing w:after="0"/>
              <w:jc w:val="right"/>
              <w:rPr>
                <w:rFonts w:eastAsia="Calibri"/>
                <w:szCs w:val="20"/>
              </w:rPr>
            </w:pPr>
          </w:p>
        </w:tc>
        <w:tc>
          <w:tcPr>
            <w:tcW w:w="997" w:type="dxa"/>
          </w:tcPr>
          <w:p w14:paraId="51CE6C09" w14:textId="77777777" w:rsidR="00750F35" w:rsidRDefault="00750F35" w:rsidP="00AD1E92">
            <w:pPr>
              <w:spacing w:after="0"/>
              <w:jc w:val="right"/>
              <w:rPr>
                <w:rFonts w:eastAsia="Calibri"/>
                <w:szCs w:val="20"/>
              </w:rPr>
            </w:pPr>
          </w:p>
        </w:tc>
        <w:tc>
          <w:tcPr>
            <w:tcW w:w="909" w:type="dxa"/>
          </w:tcPr>
          <w:p w14:paraId="77137CE4" w14:textId="3347DFE2" w:rsidR="00750F35" w:rsidRDefault="00E27CE7" w:rsidP="00AD1E92">
            <w:pPr>
              <w:spacing w:after="0"/>
              <w:jc w:val="right"/>
              <w:rPr>
                <w:rFonts w:eastAsia="Calibri"/>
                <w:szCs w:val="20"/>
              </w:rPr>
            </w:pPr>
            <w:r>
              <w:rPr>
                <w:rFonts w:eastAsia="Calibri"/>
                <w:szCs w:val="20"/>
              </w:rPr>
              <w:t>5</w:t>
            </w:r>
            <w:r w:rsidR="00750F35" w:rsidRPr="31C00507">
              <w:rPr>
                <w:rFonts w:eastAsia="Calibri"/>
                <w:szCs w:val="20"/>
              </w:rPr>
              <w:t>.50</w:t>
            </w:r>
          </w:p>
        </w:tc>
      </w:tr>
      <w:tr w:rsidR="00750F35" w14:paraId="2BE2BE5E" w14:textId="77777777" w:rsidTr="00AD1E92">
        <w:trPr>
          <w:trHeight w:val="289"/>
        </w:trPr>
        <w:tc>
          <w:tcPr>
            <w:tcW w:w="967" w:type="dxa"/>
          </w:tcPr>
          <w:p w14:paraId="619E91E3" w14:textId="77777777" w:rsidR="00750F35" w:rsidRDefault="00750F35" w:rsidP="00AD1E92">
            <w:pPr>
              <w:spacing w:after="0"/>
              <w:jc w:val="right"/>
              <w:rPr>
                <w:rFonts w:eastAsia="Calibri"/>
                <w:szCs w:val="20"/>
              </w:rPr>
            </w:pPr>
            <w:r w:rsidRPr="31C00507">
              <w:rPr>
                <w:rFonts w:eastAsia="Calibri"/>
                <w:szCs w:val="20"/>
              </w:rPr>
              <w:t>E3</w:t>
            </w:r>
          </w:p>
        </w:tc>
        <w:tc>
          <w:tcPr>
            <w:tcW w:w="5349" w:type="dxa"/>
          </w:tcPr>
          <w:p w14:paraId="1B4FAC33" w14:textId="16AE3F2C" w:rsidR="00750F35" w:rsidRDefault="00E27CE7" w:rsidP="00AD1E92">
            <w:pPr>
              <w:spacing w:after="0"/>
              <w:rPr>
                <w:rFonts w:eastAsia="Calibri"/>
                <w:szCs w:val="20"/>
              </w:rPr>
            </w:pPr>
            <w:r w:rsidRPr="00E27CE7">
              <w:rPr>
                <w:rFonts w:eastAsia="Calibri"/>
                <w:szCs w:val="20"/>
              </w:rPr>
              <w:t>Task 3</w:t>
            </w:r>
            <w:r>
              <w:rPr>
                <w:rFonts w:eastAsia="Calibri"/>
                <w:szCs w:val="20"/>
              </w:rPr>
              <w:t xml:space="preserve"> </w:t>
            </w:r>
            <w:r w:rsidRPr="00E27CE7">
              <w:rPr>
                <w:rFonts w:eastAsia="Calibri"/>
                <w:szCs w:val="20"/>
              </w:rPr>
              <w:t>- CSS Dark Mode Toggle</w:t>
            </w:r>
          </w:p>
        </w:tc>
        <w:tc>
          <w:tcPr>
            <w:tcW w:w="864" w:type="dxa"/>
          </w:tcPr>
          <w:p w14:paraId="5A8DE83C" w14:textId="77777777" w:rsidR="00750F35" w:rsidRDefault="00750F35" w:rsidP="00AD1E92">
            <w:pPr>
              <w:spacing w:after="0"/>
              <w:jc w:val="right"/>
              <w:rPr>
                <w:rFonts w:eastAsia="Calibri"/>
                <w:szCs w:val="20"/>
              </w:rPr>
            </w:pPr>
          </w:p>
        </w:tc>
        <w:tc>
          <w:tcPr>
            <w:tcW w:w="997" w:type="dxa"/>
          </w:tcPr>
          <w:p w14:paraId="1113191F" w14:textId="77777777" w:rsidR="00750F35" w:rsidRDefault="00750F35" w:rsidP="00AD1E92">
            <w:pPr>
              <w:spacing w:after="0"/>
              <w:jc w:val="right"/>
              <w:rPr>
                <w:rFonts w:eastAsia="Calibri"/>
                <w:szCs w:val="20"/>
              </w:rPr>
            </w:pPr>
          </w:p>
        </w:tc>
        <w:tc>
          <w:tcPr>
            <w:tcW w:w="909" w:type="dxa"/>
          </w:tcPr>
          <w:p w14:paraId="24B76D24" w14:textId="4BE120A5" w:rsidR="00750F35" w:rsidRDefault="00E27CE7" w:rsidP="00AD1E92">
            <w:pPr>
              <w:spacing w:after="0"/>
              <w:jc w:val="right"/>
              <w:rPr>
                <w:rFonts w:eastAsia="Calibri"/>
                <w:szCs w:val="20"/>
              </w:rPr>
            </w:pPr>
            <w:r>
              <w:rPr>
                <w:rFonts w:eastAsia="Calibri"/>
                <w:szCs w:val="20"/>
              </w:rPr>
              <w:t>6.25</w:t>
            </w:r>
          </w:p>
        </w:tc>
      </w:tr>
      <w:tr w:rsidR="00750F35" w14:paraId="6B5C0B55" w14:textId="77777777" w:rsidTr="00AD1E92">
        <w:trPr>
          <w:trHeight w:val="289"/>
        </w:trPr>
        <w:tc>
          <w:tcPr>
            <w:tcW w:w="967" w:type="dxa"/>
            <w:shd w:val="clear" w:color="auto" w:fill="E7E6E6" w:themeFill="background2"/>
          </w:tcPr>
          <w:p w14:paraId="7E063F1F" w14:textId="77777777" w:rsidR="00750F35" w:rsidRDefault="00750F35" w:rsidP="00AD1E92">
            <w:pPr>
              <w:spacing w:after="0"/>
              <w:jc w:val="center"/>
              <w:rPr>
                <w:rFonts w:eastAsia="Calibri"/>
                <w:szCs w:val="20"/>
              </w:rPr>
            </w:pPr>
            <w:r w:rsidRPr="31C00507">
              <w:rPr>
                <w:rFonts w:eastAsia="Calibri"/>
                <w:szCs w:val="20"/>
              </w:rPr>
              <w:t>F</w:t>
            </w:r>
          </w:p>
        </w:tc>
        <w:tc>
          <w:tcPr>
            <w:tcW w:w="5349" w:type="dxa"/>
            <w:shd w:val="clear" w:color="auto" w:fill="E7E6E6" w:themeFill="background2"/>
          </w:tcPr>
          <w:p w14:paraId="50B08CBD" w14:textId="77777777" w:rsidR="00750F35" w:rsidRDefault="00750F35" w:rsidP="00AD1E92">
            <w:pPr>
              <w:spacing w:after="0"/>
              <w:rPr>
                <w:rFonts w:eastAsia="Calibri"/>
                <w:szCs w:val="20"/>
              </w:rPr>
            </w:pPr>
            <w:r w:rsidRPr="31C00507">
              <w:rPr>
                <w:rFonts w:eastAsia="Calibri"/>
                <w:szCs w:val="20"/>
              </w:rPr>
              <w:t>Fun: Collaborative Challenge</w:t>
            </w:r>
          </w:p>
        </w:tc>
        <w:tc>
          <w:tcPr>
            <w:tcW w:w="864" w:type="dxa"/>
            <w:shd w:val="clear" w:color="auto" w:fill="E7E6E6" w:themeFill="background2"/>
          </w:tcPr>
          <w:p w14:paraId="2013FE9C" w14:textId="77777777" w:rsidR="00750F35" w:rsidRDefault="00750F35" w:rsidP="00AD1E92">
            <w:pPr>
              <w:spacing w:after="0"/>
              <w:jc w:val="right"/>
              <w:rPr>
                <w:rFonts w:eastAsia="Calibri"/>
                <w:szCs w:val="20"/>
              </w:rPr>
            </w:pPr>
          </w:p>
        </w:tc>
        <w:tc>
          <w:tcPr>
            <w:tcW w:w="997" w:type="dxa"/>
            <w:shd w:val="clear" w:color="auto" w:fill="E7E6E6" w:themeFill="background2"/>
          </w:tcPr>
          <w:p w14:paraId="3A1B793E" w14:textId="77777777" w:rsidR="00750F35" w:rsidRDefault="00750F35" w:rsidP="00AD1E92">
            <w:pPr>
              <w:spacing w:after="0"/>
              <w:jc w:val="right"/>
              <w:rPr>
                <w:rFonts w:eastAsia="Calibri"/>
                <w:szCs w:val="20"/>
              </w:rPr>
            </w:pPr>
          </w:p>
        </w:tc>
        <w:tc>
          <w:tcPr>
            <w:tcW w:w="909" w:type="dxa"/>
            <w:shd w:val="clear" w:color="auto" w:fill="E7E6E6" w:themeFill="background2"/>
          </w:tcPr>
          <w:p w14:paraId="4B071FCE" w14:textId="77777777" w:rsidR="00750F35" w:rsidRDefault="00750F35" w:rsidP="00AD1E92">
            <w:pPr>
              <w:spacing w:after="0"/>
              <w:jc w:val="right"/>
              <w:rPr>
                <w:rFonts w:eastAsia="Calibri"/>
                <w:szCs w:val="20"/>
              </w:rPr>
            </w:pPr>
            <w:r w:rsidRPr="31C00507">
              <w:rPr>
                <w:rFonts w:eastAsia="Calibri"/>
                <w:szCs w:val="20"/>
              </w:rPr>
              <w:t>5.00</w:t>
            </w:r>
          </w:p>
        </w:tc>
      </w:tr>
      <w:tr w:rsidR="00750F35" w14:paraId="03BDE3CB" w14:textId="77777777" w:rsidTr="00AD1E92">
        <w:trPr>
          <w:trHeight w:val="289"/>
        </w:trPr>
        <w:tc>
          <w:tcPr>
            <w:tcW w:w="967" w:type="dxa"/>
          </w:tcPr>
          <w:p w14:paraId="452BB27E" w14:textId="77777777" w:rsidR="00750F35" w:rsidRDefault="00750F35" w:rsidP="00AD1E92">
            <w:pPr>
              <w:spacing w:after="0"/>
              <w:jc w:val="right"/>
              <w:rPr>
                <w:rFonts w:eastAsia="Calibri"/>
                <w:szCs w:val="20"/>
              </w:rPr>
            </w:pPr>
            <w:r w:rsidRPr="31C00507">
              <w:rPr>
                <w:rFonts w:eastAsia="Calibri"/>
                <w:szCs w:val="20"/>
              </w:rPr>
              <w:t>F1</w:t>
            </w:r>
          </w:p>
        </w:tc>
        <w:tc>
          <w:tcPr>
            <w:tcW w:w="5349" w:type="dxa"/>
          </w:tcPr>
          <w:p w14:paraId="386B53EE" w14:textId="77777777" w:rsidR="00750F35" w:rsidRDefault="00750F35" w:rsidP="00AD1E92">
            <w:pPr>
              <w:spacing w:after="0"/>
              <w:rPr>
                <w:rFonts w:eastAsia="Calibri"/>
                <w:szCs w:val="20"/>
              </w:rPr>
            </w:pPr>
            <w:r w:rsidRPr="31C00507">
              <w:rPr>
                <w:rFonts w:eastAsia="Calibri"/>
                <w:szCs w:val="20"/>
              </w:rPr>
              <w:t>Productive teamwork</w:t>
            </w:r>
          </w:p>
        </w:tc>
        <w:tc>
          <w:tcPr>
            <w:tcW w:w="864" w:type="dxa"/>
          </w:tcPr>
          <w:p w14:paraId="087FA83B" w14:textId="77777777" w:rsidR="00750F35" w:rsidRDefault="00750F35" w:rsidP="00AD1E92">
            <w:pPr>
              <w:spacing w:after="0"/>
              <w:jc w:val="right"/>
              <w:rPr>
                <w:rFonts w:eastAsia="Calibri"/>
                <w:szCs w:val="20"/>
              </w:rPr>
            </w:pPr>
          </w:p>
        </w:tc>
        <w:tc>
          <w:tcPr>
            <w:tcW w:w="997" w:type="dxa"/>
          </w:tcPr>
          <w:p w14:paraId="24659FF3" w14:textId="77777777" w:rsidR="00750F35" w:rsidRDefault="00750F35" w:rsidP="00AD1E92">
            <w:pPr>
              <w:spacing w:after="0"/>
              <w:jc w:val="right"/>
              <w:rPr>
                <w:rFonts w:eastAsia="Calibri"/>
                <w:szCs w:val="20"/>
              </w:rPr>
            </w:pPr>
          </w:p>
        </w:tc>
        <w:tc>
          <w:tcPr>
            <w:tcW w:w="909" w:type="dxa"/>
          </w:tcPr>
          <w:p w14:paraId="69B5EFD0" w14:textId="77777777" w:rsidR="00750F35" w:rsidRDefault="00750F35" w:rsidP="00AD1E92">
            <w:pPr>
              <w:spacing w:after="0"/>
              <w:jc w:val="right"/>
              <w:rPr>
                <w:rFonts w:eastAsia="Calibri"/>
                <w:szCs w:val="20"/>
              </w:rPr>
            </w:pPr>
            <w:r w:rsidRPr="31C00507">
              <w:rPr>
                <w:rFonts w:eastAsia="Calibri"/>
                <w:szCs w:val="20"/>
              </w:rPr>
              <w:t>1.00</w:t>
            </w:r>
          </w:p>
        </w:tc>
      </w:tr>
      <w:tr w:rsidR="00750F35" w14:paraId="5F05F1C8" w14:textId="77777777" w:rsidTr="00AD1E92">
        <w:trPr>
          <w:trHeight w:val="289"/>
        </w:trPr>
        <w:tc>
          <w:tcPr>
            <w:tcW w:w="967" w:type="dxa"/>
          </w:tcPr>
          <w:p w14:paraId="26D8A56F" w14:textId="77777777" w:rsidR="00750F35" w:rsidRDefault="00750F35" w:rsidP="00AD1E92">
            <w:pPr>
              <w:spacing w:after="0"/>
              <w:jc w:val="right"/>
              <w:rPr>
                <w:rFonts w:eastAsia="Calibri"/>
                <w:szCs w:val="20"/>
              </w:rPr>
            </w:pPr>
            <w:r w:rsidRPr="31C00507">
              <w:rPr>
                <w:rFonts w:eastAsia="Calibri"/>
                <w:szCs w:val="20"/>
              </w:rPr>
              <w:t>F2</w:t>
            </w:r>
          </w:p>
        </w:tc>
        <w:tc>
          <w:tcPr>
            <w:tcW w:w="5349" w:type="dxa"/>
          </w:tcPr>
          <w:p w14:paraId="604F6020" w14:textId="77777777" w:rsidR="00750F35" w:rsidRDefault="00750F35" w:rsidP="00AD1E92">
            <w:pPr>
              <w:spacing w:after="0"/>
              <w:rPr>
                <w:rFonts w:eastAsia="Calibri"/>
                <w:szCs w:val="20"/>
              </w:rPr>
            </w:pPr>
            <w:r w:rsidRPr="31C00507">
              <w:rPr>
                <w:rFonts w:eastAsia="Calibri"/>
                <w:szCs w:val="20"/>
              </w:rPr>
              <w:t>Presentation</w:t>
            </w:r>
          </w:p>
        </w:tc>
        <w:tc>
          <w:tcPr>
            <w:tcW w:w="864" w:type="dxa"/>
          </w:tcPr>
          <w:p w14:paraId="60278C6E" w14:textId="77777777" w:rsidR="00750F35" w:rsidRDefault="00750F35" w:rsidP="00AD1E92">
            <w:pPr>
              <w:spacing w:after="0"/>
              <w:jc w:val="right"/>
              <w:rPr>
                <w:rFonts w:eastAsia="Calibri"/>
                <w:szCs w:val="20"/>
              </w:rPr>
            </w:pPr>
          </w:p>
        </w:tc>
        <w:tc>
          <w:tcPr>
            <w:tcW w:w="997" w:type="dxa"/>
          </w:tcPr>
          <w:p w14:paraId="68434BDF" w14:textId="77777777" w:rsidR="00750F35" w:rsidRDefault="00750F35" w:rsidP="00AD1E92">
            <w:pPr>
              <w:spacing w:after="0"/>
              <w:jc w:val="right"/>
              <w:rPr>
                <w:rFonts w:eastAsia="Calibri"/>
                <w:szCs w:val="20"/>
              </w:rPr>
            </w:pPr>
          </w:p>
        </w:tc>
        <w:tc>
          <w:tcPr>
            <w:tcW w:w="909" w:type="dxa"/>
          </w:tcPr>
          <w:p w14:paraId="78C2AA23" w14:textId="77777777" w:rsidR="00750F35" w:rsidRDefault="00750F35" w:rsidP="00AD1E92">
            <w:pPr>
              <w:spacing w:after="0"/>
              <w:jc w:val="right"/>
              <w:rPr>
                <w:rFonts w:eastAsia="Calibri"/>
                <w:szCs w:val="20"/>
              </w:rPr>
            </w:pPr>
            <w:r w:rsidRPr="31C00507">
              <w:rPr>
                <w:rFonts w:eastAsia="Calibri"/>
                <w:szCs w:val="20"/>
              </w:rPr>
              <w:t>2.00</w:t>
            </w:r>
          </w:p>
        </w:tc>
      </w:tr>
      <w:tr w:rsidR="00750F35" w14:paraId="7AB98F34" w14:textId="77777777" w:rsidTr="00AD1E92">
        <w:trPr>
          <w:trHeight w:val="289"/>
        </w:trPr>
        <w:tc>
          <w:tcPr>
            <w:tcW w:w="967" w:type="dxa"/>
          </w:tcPr>
          <w:p w14:paraId="0219633F" w14:textId="77777777" w:rsidR="00750F35" w:rsidRDefault="00750F35" w:rsidP="00AD1E92">
            <w:pPr>
              <w:spacing w:after="0"/>
              <w:jc w:val="right"/>
              <w:rPr>
                <w:rFonts w:eastAsia="Calibri"/>
                <w:szCs w:val="20"/>
              </w:rPr>
            </w:pPr>
            <w:r w:rsidRPr="31C00507">
              <w:rPr>
                <w:rFonts w:eastAsia="Calibri"/>
                <w:szCs w:val="20"/>
              </w:rPr>
              <w:t>F3</w:t>
            </w:r>
          </w:p>
        </w:tc>
        <w:tc>
          <w:tcPr>
            <w:tcW w:w="5349" w:type="dxa"/>
          </w:tcPr>
          <w:p w14:paraId="23011658" w14:textId="77777777" w:rsidR="00750F35" w:rsidRDefault="00750F35" w:rsidP="00AD1E92">
            <w:pPr>
              <w:spacing w:after="0"/>
              <w:rPr>
                <w:rFonts w:eastAsia="Calibri"/>
                <w:szCs w:val="20"/>
              </w:rPr>
            </w:pPr>
            <w:r w:rsidRPr="31C00507">
              <w:rPr>
                <w:rFonts w:eastAsia="Calibri"/>
                <w:szCs w:val="20"/>
              </w:rPr>
              <w:t>Implementation</w:t>
            </w:r>
          </w:p>
        </w:tc>
        <w:tc>
          <w:tcPr>
            <w:tcW w:w="864" w:type="dxa"/>
          </w:tcPr>
          <w:p w14:paraId="7BC2F91F" w14:textId="77777777" w:rsidR="00750F35" w:rsidRDefault="00750F35" w:rsidP="00AD1E92">
            <w:pPr>
              <w:spacing w:after="0"/>
              <w:jc w:val="right"/>
              <w:rPr>
                <w:rFonts w:eastAsia="Calibri"/>
                <w:szCs w:val="20"/>
              </w:rPr>
            </w:pPr>
          </w:p>
        </w:tc>
        <w:tc>
          <w:tcPr>
            <w:tcW w:w="997" w:type="dxa"/>
          </w:tcPr>
          <w:p w14:paraId="01DC123A" w14:textId="77777777" w:rsidR="00750F35" w:rsidRDefault="00750F35" w:rsidP="00AD1E92">
            <w:pPr>
              <w:spacing w:after="0"/>
              <w:jc w:val="right"/>
              <w:rPr>
                <w:rFonts w:eastAsia="Calibri"/>
                <w:szCs w:val="20"/>
              </w:rPr>
            </w:pPr>
          </w:p>
        </w:tc>
        <w:tc>
          <w:tcPr>
            <w:tcW w:w="909" w:type="dxa"/>
          </w:tcPr>
          <w:p w14:paraId="72B3E733" w14:textId="77777777" w:rsidR="00750F35" w:rsidRDefault="00750F35" w:rsidP="00AD1E92">
            <w:pPr>
              <w:spacing w:after="0"/>
              <w:jc w:val="right"/>
              <w:rPr>
                <w:rFonts w:eastAsia="Calibri"/>
                <w:szCs w:val="20"/>
              </w:rPr>
            </w:pPr>
            <w:r w:rsidRPr="31C00507">
              <w:rPr>
                <w:rFonts w:eastAsia="Calibri"/>
                <w:szCs w:val="20"/>
              </w:rPr>
              <w:t>2.00</w:t>
            </w:r>
          </w:p>
        </w:tc>
      </w:tr>
    </w:tbl>
    <w:p w14:paraId="49D8E187" w14:textId="1CEB6ED8" w:rsidR="00A20E39" w:rsidRPr="00CF4C87" w:rsidRDefault="00A20E39" w:rsidP="00356E7C">
      <w:pPr>
        <w:pStyle w:val="Sectiontext"/>
        <w:rPr>
          <w:color w:val="5B9BD5" w:themeColor="accent1"/>
        </w:rPr>
      </w:pPr>
    </w:p>
    <w:sectPr w:rsidR="00A20E39" w:rsidRPr="00CF4C87" w:rsidSect="00C6013B">
      <w:headerReference w:type="default" r:id="rId14"/>
      <w:footerReference w:type="first" r:id="rId15"/>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2122D3" w14:textId="77777777" w:rsidR="0054511D" w:rsidRDefault="0054511D" w:rsidP="00313492">
      <w:r>
        <w:separator/>
      </w:r>
    </w:p>
    <w:p w14:paraId="0841F749" w14:textId="77777777" w:rsidR="0054511D" w:rsidRDefault="0054511D" w:rsidP="00313492"/>
    <w:p w14:paraId="65B85E18" w14:textId="77777777" w:rsidR="0054511D" w:rsidRDefault="0054511D"/>
  </w:endnote>
  <w:endnote w:type="continuationSeparator" w:id="0">
    <w:p w14:paraId="01AD6F68" w14:textId="77777777" w:rsidR="0054511D" w:rsidRDefault="0054511D" w:rsidP="00313492">
      <w:r>
        <w:continuationSeparator/>
      </w:r>
    </w:p>
    <w:p w14:paraId="75978C38" w14:textId="77777777" w:rsidR="0054511D" w:rsidRDefault="0054511D" w:rsidP="00313492"/>
    <w:p w14:paraId="51EB3D53" w14:textId="77777777" w:rsidR="0054511D" w:rsidRDefault="005451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utiger LT Com 45 Light">
    <w:altName w:val="Calibri"/>
    <w:panose1 w:val="020B0303030504020204"/>
    <w:charset w:val="00"/>
    <w:family w:val="swiss"/>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utiger LT Com 55 Roman">
    <w:panose1 w:val="020B0303030504020204"/>
    <w:charset w:val="00"/>
    <w:family w:val="swiss"/>
    <w:pitch w:val="variable"/>
    <w:sig w:usb0="800000AF" w:usb1="5000204A" w:usb2="00000000" w:usb3="00000000" w:csb0="0000009B" w:csb1="00000000"/>
  </w:font>
  <w:font w:name="Inria Serif">
    <w:altName w:val="Calibri"/>
    <w:panose1 w:val="020B0604020202020204"/>
    <w:charset w:val="00"/>
    <w:family w:val="auto"/>
    <w:pitch w:val="variable"/>
    <w:sig w:usb0="A00000AF" w:usb1="5000604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Segoe UI">
    <w:panose1 w:val="020B0604020202020204"/>
    <w:charset w:val="00"/>
    <w:family w:val="swiss"/>
    <w:pitch w:val="variable"/>
    <w:sig w:usb0="E4002EFF" w:usb1="C000E47F" w:usb2="00000009" w:usb3="00000000" w:csb0="000001FF" w:csb1="00000000"/>
  </w:font>
  <w:font w:name="Frutiger LT Com 65">
    <w:altName w:val="Calibri"/>
    <w:panose1 w:val="020B0303030504020204"/>
    <w:charset w:val="4D"/>
    <w:family w:val="swiss"/>
    <w:pitch w:val="variable"/>
    <w:sig w:usb0="8000002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639" w:type="dxa"/>
      <w:tblBorders>
        <w:top w:val="single" w:sz="4" w:space="0" w:color="0075C9"/>
        <w:left w:val="none" w:sz="0" w:space="0" w:color="auto"/>
        <w:bottom w:val="none" w:sz="0" w:space="0" w:color="auto"/>
        <w:right w:val="none" w:sz="0" w:space="0" w:color="auto"/>
        <w:insideH w:val="none" w:sz="0" w:space="0" w:color="auto"/>
        <w:insideV w:val="none" w:sz="0" w:space="0" w:color="auto"/>
      </w:tblBorders>
      <w:tblLayout w:type="fixed"/>
      <w:tblCellMar>
        <w:top w:w="142" w:type="dxa"/>
        <w:left w:w="0" w:type="dxa"/>
        <w:bottom w:w="142" w:type="dxa"/>
        <w:right w:w="0" w:type="dxa"/>
      </w:tblCellMar>
      <w:tblLook w:val="04A0" w:firstRow="1" w:lastRow="0" w:firstColumn="1" w:lastColumn="0" w:noHBand="0" w:noVBand="1"/>
    </w:tblPr>
    <w:tblGrid>
      <w:gridCol w:w="4073"/>
      <w:gridCol w:w="1492"/>
      <w:gridCol w:w="4074"/>
    </w:tblGrid>
    <w:tr w:rsidR="0088320F" w14:paraId="467DAB47" w14:textId="77777777" w:rsidTr="00422CAB">
      <w:tc>
        <w:tcPr>
          <w:tcW w:w="4073" w:type="dxa"/>
          <w:vAlign w:val="center"/>
          <w:hideMark/>
        </w:tcPr>
        <w:p w14:paraId="449DC7F0" w14:textId="048826E5" w:rsidR="0088320F" w:rsidRDefault="00356E7C" w:rsidP="0088320F">
          <w:pPr>
            <w:pStyle w:val="Footer"/>
          </w:pPr>
          <w:r>
            <w:t>ES202</w:t>
          </w:r>
          <w:r w:rsidR="00E2476E">
            <w:t>5</w:t>
          </w:r>
          <w:r>
            <w:t>_TP_</w:t>
          </w:r>
          <w:r w:rsidR="009069F7">
            <w:t>Web_Development_17</w:t>
          </w:r>
        </w:p>
      </w:tc>
      <w:tc>
        <w:tcPr>
          <w:tcW w:w="1492" w:type="dxa"/>
          <w:vAlign w:val="center"/>
          <w:hideMark/>
        </w:tcPr>
        <w:p w14:paraId="740C2C35" w14:textId="77777777" w:rsidR="0088320F" w:rsidRDefault="0088320F" w:rsidP="0088320F">
          <w:pPr>
            <w:pStyle w:val="Footer"/>
            <w:jc w:val="center"/>
          </w:pPr>
          <w:r>
            <w:t xml:space="preserve">Version: </w:t>
          </w:r>
          <w:r w:rsidR="00422CAB">
            <w:t>1.0</w:t>
          </w:r>
        </w:p>
        <w:p w14:paraId="1208EE49" w14:textId="4B36A2DB" w:rsidR="0088320F" w:rsidRDefault="0088320F" w:rsidP="0088320F">
          <w:pPr>
            <w:pStyle w:val="Footer"/>
            <w:jc w:val="center"/>
          </w:pPr>
          <w:r>
            <w:t xml:space="preserve">Date: </w:t>
          </w:r>
          <w:r w:rsidR="009069F7">
            <w:t>30.06.2</w:t>
          </w:r>
          <w:r w:rsidR="00CF4C87">
            <w:t>x</w:t>
          </w:r>
        </w:p>
      </w:tc>
      <w:tc>
        <w:tcPr>
          <w:tcW w:w="4074" w:type="dxa"/>
          <w:vAlign w:val="center"/>
          <w:hideMark/>
        </w:tcPr>
        <w:p w14:paraId="7BAA11E6" w14:textId="77777777" w:rsidR="0088320F" w:rsidRDefault="0088320F" w:rsidP="0088320F">
          <w:pPr>
            <w:pStyle w:val="Footer"/>
            <w:jc w:val="right"/>
          </w:pP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2</w:t>
            </w:r>
          </w:fldSimple>
        </w:p>
      </w:tc>
    </w:tr>
  </w:tbl>
  <w:p w14:paraId="5E208D0C" w14:textId="77777777" w:rsidR="00971F70" w:rsidRPr="00F7761C" w:rsidRDefault="00971F70" w:rsidP="00F776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8A6034" w14:textId="393B3403" w:rsidR="00BB1DF1" w:rsidRPr="00A20E39" w:rsidRDefault="00A20E39">
    <w:pPr>
      <w:pStyle w:val="Footer"/>
      <w:rPr>
        <w:lang w:val="nl-NL"/>
      </w:rPr>
    </w:pPr>
    <w:r>
      <w:rPr>
        <w:lang w:val="nl-NL"/>
      </w:rPr>
      <w:t>ES202</w:t>
    </w:r>
    <w:r w:rsidR="00E2476E">
      <w:rPr>
        <w:lang w:val="nl-NL"/>
      </w:rPr>
      <w:t>5</w:t>
    </w:r>
    <w:r>
      <w:rPr>
        <w:lang w:val="nl-NL"/>
      </w:rPr>
      <w:t>_TP_</w:t>
    </w:r>
    <w:r w:rsidR="009069F7">
      <w:rPr>
        <w:lang w:val="nl-NL"/>
      </w:rPr>
      <w:t>Web_Development_17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360FF" w14:textId="77777777" w:rsidR="00FE1EBD" w:rsidRDefault="00FE1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1D43DA" w14:textId="77777777" w:rsidR="0054511D" w:rsidRPr="004167B1" w:rsidRDefault="0054511D" w:rsidP="00313492">
      <w:pPr>
        <w:rPr>
          <w:color w:val="0084AD"/>
        </w:rPr>
      </w:pPr>
      <w:r w:rsidRPr="004167B1">
        <w:rPr>
          <w:color w:val="0084AD"/>
        </w:rPr>
        <w:separator/>
      </w:r>
    </w:p>
  </w:footnote>
  <w:footnote w:type="continuationSeparator" w:id="0">
    <w:p w14:paraId="1C8A10AE" w14:textId="77777777" w:rsidR="0054511D" w:rsidRDefault="0054511D" w:rsidP="00313492">
      <w:r>
        <w:continuationSeparator/>
      </w:r>
    </w:p>
    <w:p w14:paraId="77AEA4B2" w14:textId="77777777" w:rsidR="0054511D" w:rsidRDefault="0054511D" w:rsidP="00313492"/>
    <w:p w14:paraId="01F1376E" w14:textId="77777777" w:rsidR="0054511D" w:rsidRDefault="005451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E9AC4" w14:textId="77777777" w:rsidR="007C4BB2" w:rsidRDefault="00D84A7E" w:rsidP="00313492">
    <w:pPr>
      <w:pStyle w:val="Header"/>
    </w:pPr>
    <w:r w:rsidRPr="007866C8">
      <w:rPr>
        <w:noProof/>
        <w:sz w:val="16"/>
        <w:szCs w:val="16"/>
      </w:rPr>
      <w:drawing>
        <wp:anchor distT="0" distB="0" distL="114300" distR="114300" simplePos="0" relativeHeight="251659263" behindDoc="1" locked="0" layoutInCell="1" allowOverlap="1" wp14:anchorId="693684B0" wp14:editId="6B8D405B">
          <wp:simplePos x="0" y="0"/>
          <wp:positionH relativeFrom="page">
            <wp:posOffset>6063521</wp:posOffset>
          </wp:positionH>
          <wp:positionV relativeFrom="page">
            <wp:posOffset>359764</wp:posOffset>
          </wp:positionV>
          <wp:extent cx="778906" cy="637801"/>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1"/>
                  <a:stretch>
                    <a:fillRect/>
                  </a:stretch>
                </pic:blipFill>
                <pic:spPr>
                  <a:xfrm>
                    <a:off x="0" y="0"/>
                    <a:ext cx="778906" cy="637801"/>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B18D0" w14:textId="77777777" w:rsidR="00BB1DF1" w:rsidRDefault="00422CAB">
    <w:pPr>
      <w:pStyle w:val="Header"/>
    </w:pPr>
    <w:r>
      <w:rPr>
        <w:noProof/>
      </w:rPr>
      <w:drawing>
        <wp:anchor distT="0" distB="0" distL="114300" distR="114300" simplePos="0" relativeHeight="251662336" behindDoc="1" locked="0" layoutInCell="1" allowOverlap="1" wp14:anchorId="24EADCE5" wp14:editId="74CFEA3C">
          <wp:simplePos x="0" y="0"/>
          <wp:positionH relativeFrom="page">
            <wp:posOffset>15240</wp:posOffset>
          </wp:positionH>
          <wp:positionV relativeFrom="page">
            <wp:posOffset>7620</wp:posOffset>
          </wp:positionV>
          <wp:extent cx="7543800" cy="1070610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4119" cy="10706553"/>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0DBB3" w14:textId="77777777" w:rsidR="00FE1EBD" w:rsidRDefault="00A242A1" w:rsidP="00313492">
    <w:pPr>
      <w:pStyle w:val="Header"/>
    </w:pPr>
    <w:r>
      <w:rPr>
        <w:noProof/>
        <w:lang w:val="en-US"/>
      </w:rPr>
      <w:drawing>
        <wp:anchor distT="0" distB="0" distL="114300" distR="114300" simplePos="0" relativeHeight="251664384" behindDoc="1" locked="0" layoutInCell="1" allowOverlap="1" wp14:anchorId="484FCB8B" wp14:editId="384077FA">
          <wp:simplePos x="0" y="0"/>
          <wp:positionH relativeFrom="page">
            <wp:posOffset>5897245</wp:posOffset>
          </wp:positionH>
          <wp:positionV relativeFrom="page">
            <wp:posOffset>248285</wp:posOffset>
          </wp:positionV>
          <wp:extent cx="1080000" cy="990000"/>
          <wp:effectExtent l="0" t="0" r="0" b="0"/>
          <wp:wrapNone/>
          <wp:docPr id="17" name="Picture 17" descr="../../../../../Desktop/WSE_logo_PMS2728-0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WSE_logo_PMS2728-01.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99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0B131A24"/>
    <w:multiLevelType w:val="hybridMultilevel"/>
    <w:tmpl w:val="78049F1E"/>
    <w:lvl w:ilvl="0" w:tplc="7F72B3B4">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 w15:restartNumberingAfterBreak="0">
    <w:nsid w:val="0BE331C3"/>
    <w:multiLevelType w:val="multilevel"/>
    <w:tmpl w:val="5C1AC4EC"/>
    <w:lvl w:ilvl="0">
      <w:start w:val="1"/>
      <w:numFmt w:val="decimal"/>
      <w:pStyle w:val="ListNumber"/>
      <w:lvlText w:val="%1."/>
      <w:lvlJc w:val="left"/>
      <w:pPr>
        <w:ind w:left="1134" w:hanging="283"/>
      </w:pPr>
      <w:rPr>
        <w:rFonts w:hint="default"/>
      </w:rPr>
    </w:lvl>
    <w:lvl w:ilvl="1">
      <w:start w:val="1"/>
      <w:numFmt w:val="lowerLetter"/>
      <w:pStyle w:val="ListNumber2"/>
      <w:lvlText w:val="(%2)"/>
      <w:lvlJc w:val="left"/>
      <w:pPr>
        <w:ind w:left="1418" w:hanging="283"/>
      </w:pPr>
      <w:rPr>
        <w:rFonts w:hint="default"/>
      </w:rPr>
    </w:lvl>
    <w:lvl w:ilvl="2">
      <w:start w:val="1"/>
      <w:numFmt w:val="lowerRoman"/>
      <w:pStyle w:val="ListNumber3"/>
      <w:lvlText w:val="(%3)"/>
      <w:lvlJc w:val="left"/>
      <w:pPr>
        <w:ind w:left="1702" w:hanging="283"/>
      </w:pPr>
      <w:rPr>
        <w:rFonts w:hint="default"/>
      </w:rPr>
    </w:lvl>
    <w:lvl w:ilvl="3">
      <w:start w:val="1"/>
      <w:numFmt w:val="none"/>
      <w:lvlText w:val=""/>
      <w:lvlJc w:val="left"/>
      <w:pPr>
        <w:ind w:left="1986" w:hanging="283"/>
      </w:pPr>
      <w:rPr>
        <w:rFonts w:hint="default"/>
      </w:rPr>
    </w:lvl>
    <w:lvl w:ilvl="4">
      <w:start w:val="1"/>
      <w:numFmt w:val="none"/>
      <w:lvlText w:val=""/>
      <w:lvlJc w:val="left"/>
      <w:pPr>
        <w:ind w:left="2270" w:hanging="283"/>
      </w:pPr>
      <w:rPr>
        <w:rFonts w:hint="default"/>
      </w:rPr>
    </w:lvl>
    <w:lvl w:ilvl="5">
      <w:start w:val="1"/>
      <w:numFmt w:val="none"/>
      <w:lvlText w:val=""/>
      <w:lvlJc w:val="left"/>
      <w:pPr>
        <w:ind w:left="2554" w:hanging="283"/>
      </w:pPr>
      <w:rPr>
        <w:rFonts w:hint="default"/>
      </w:rPr>
    </w:lvl>
    <w:lvl w:ilvl="6">
      <w:start w:val="1"/>
      <w:numFmt w:val="none"/>
      <w:lvlText w:val=""/>
      <w:lvlJc w:val="left"/>
      <w:pPr>
        <w:ind w:left="2838" w:hanging="283"/>
      </w:pPr>
      <w:rPr>
        <w:rFonts w:hint="default"/>
      </w:rPr>
    </w:lvl>
    <w:lvl w:ilvl="7">
      <w:start w:val="1"/>
      <w:numFmt w:val="none"/>
      <w:lvlText w:val=""/>
      <w:lvlJc w:val="left"/>
      <w:pPr>
        <w:ind w:left="3122" w:hanging="283"/>
      </w:pPr>
      <w:rPr>
        <w:rFonts w:hint="default"/>
      </w:rPr>
    </w:lvl>
    <w:lvl w:ilvl="8">
      <w:start w:val="1"/>
      <w:numFmt w:val="none"/>
      <w:lvlText w:val=""/>
      <w:lvlJc w:val="left"/>
      <w:pPr>
        <w:ind w:left="3406" w:hanging="283"/>
      </w:pPr>
      <w:rPr>
        <w:rFonts w:hint="default"/>
      </w:rPr>
    </w:lvl>
  </w:abstractNum>
  <w:abstractNum w:abstractNumId="4" w15:restartNumberingAfterBreak="0">
    <w:nsid w:val="0D0C4966"/>
    <w:multiLevelType w:val="multilevel"/>
    <w:tmpl w:val="0809001D"/>
    <w:styleLink w:val="TableBullet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DC44684"/>
    <w:multiLevelType w:val="hybridMultilevel"/>
    <w:tmpl w:val="8F0AD620"/>
    <w:lvl w:ilvl="0" w:tplc="9822F0F0">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6" w15:restartNumberingAfterBreak="0">
    <w:nsid w:val="1705464B"/>
    <w:multiLevelType w:val="multilevel"/>
    <w:tmpl w:val="CA8E21E4"/>
    <w:lvl w:ilvl="0">
      <w:start w:val="1"/>
      <w:numFmt w:val="bullet"/>
      <w:pStyle w:val="TableBullet"/>
      <w:lvlText w:val=""/>
      <w:lvlJc w:val="left"/>
      <w:pPr>
        <w:ind w:left="284" w:hanging="284"/>
      </w:pPr>
      <w:rPr>
        <w:rFonts w:ascii="Symbol" w:hAnsi="Symbol" w:hint="default"/>
      </w:rPr>
    </w:lvl>
    <w:lvl w:ilvl="1">
      <w:start w:val="1"/>
      <w:numFmt w:val="bullet"/>
      <w:pStyle w:val="TableBullet2"/>
      <w:lvlText w:val=""/>
      <w:lvlJc w:val="left"/>
      <w:pPr>
        <w:ind w:left="568" w:hanging="284"/>
      </w:pPr>
      <w:rPr>
        <w:rFonts w:ascii="Symbol" w:hAnsi="Symbol" w:hint="default"/>
      </w:rPr>
    </w:lvl>
    <w:lvl w:ilvl="2">
      <w:start w:val="1"/>
      <w:numFmt w:val="none"/>
      <w:lvlText w:val="%3)"/>
      <w:lvlJc w:val="left"/>
      <w:pPr>
        <w:ind w:left="852" w:hanging="284"/>
      </w:pPr>
      <w:rPr>
        <w:rFonts w:hint="default"/>
      </w:rPr>
    </w:lvl>
    <w:lvl w:ilvl="3">
      <w:start w:val="1"/>
      <w:numFmt w:val="none"/>
      <w:lvlText w:val="(%4)"/>
      <w:lvlJc w:val="left"/>
      <w:pPr>
        <w:ind w:left="1136" w:hanging="284"/>
      </w:pPr>
      <w:rPr>
        <w:rFonts w:hint="default"/>
      </w:rPr>
    </w:lvl>
    <w:lvl w:ilvl="4">
      <w:start w:val="1"/>
      <w:numFmt w:val="none"/>
      <w:lvlText w:val="(%5)"/>
      <w:lvlJc w:val="left"/>
      <w:pPr>
        <w:ind w:left="1420" w:hanging="284"/>
      </w:pPr>
      <w:rPr>
        <w:rFonts w:hint="default"/>
      </w:rPr>
    </w:lvl>
    <w:lvl w:ilvl="5">
      <w:start w:val="1"/>
      <w:numFmt w:val="none"/>
      <w:lvlText w:val="(%6)"/>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7" w15:restartNumberingAfterBreak="0">
    <w:nsid w:val="1AFF6E9C"/>
    <w:multiLevelType w:val="multilevel"/>
    <w:tmpl w:val="A00A1864"/>
    <w:styleLink w:val="ListNumbers"/>
    <w:lvl w:ilvl="0">
      <w:start w:val="1"/>
      <w:numFmt w:val="decimal"/>
      <w:lvlText w:val="%1."/>
      <w:lvlJc w:val="left"/>
      <w:pPr>
        <w:ind w:left="284" w:hanging="284"/>
      </w:pPr>
      <w:rPr>
        <w:rFonts w:hint="default"/>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8" w15:restartNumberingAfterBreak="0">
    <w:nsid w:val="202A2610"/>
    <w:multiLevelType w:val="multilevel"/>
    <w:tmpl w:val="3ADEA62C"/>
    <w:styleLink w:val="ListBullets"/>
    <w:lvl w:ilvl="0">
      <w:start w:val="1"/>
      <w:numFmt w:val="bullet"/>
      <w:lvlText w:val=""/>
      <w:lvlJc w:val="left"/>
      <w:pPr>
        <w:ind w:left="1135" w:hanging="284"/>
      </w:pPr>
      <w:rPr>
        <w:rFonts w:ascii="Symbol" w:hAnsi="Symbol" w:hint="default"/>
      </w:rPr>
    </w:lvl>
    <w:lvl w:ilvl="1">
      <w:start w:val="1"/>
      <w:numFmt w:val="bullet"/>
      <w:lvlText w:val=""/>
      <w:lvlJc w:val="left"/>
      <w:pPr>
        <w:ind w:left="1419" w:hanging="284"/>
      </w:pPr>
      <w:rPr>
        <w:rFonts w:ascii="Symbol" w:hAnsi="Symbol" w:hint="default"/>
      </w:rPr>
    </w:lvl>
    <w:lvl w:ilvl="2">
      <w:start w:val="1"/>
      <w:numFmt w:val="bullet"/>
      <w:lvlText w:val=""/>
      <w:lvlJc w:val="left"/>
      <w:pPr>
        <w:ind w:left="1703" w:hanging="284"/>
      </w:pPr>
      <w:rPr>
        <w:rFonts w:ascii="Symbol" w:hAnsi="Symbol" w:hint="default"/>
      </w:rPr>
    </w:lvl>
    <w:lvl w:ilvl="3">
      <w:start w:val="1"/>
      <w:numFmt w:val="bullet"/>
      <w:lvlText w:val=""/>
      <w:lvlJc w:val="left"/>
      <w:pPr>
        <w:ind w:left="1987" w:hanging="284"/>
      </w:pPr>
      <w:rPr>
        <w:rFonts w:ascii="Symbol" w:hAnsi="Symbol" w:hint="default"/>
      </w:rPr>
    </w:lvl>
    <w:lvl w:ilvl="4">
      <w:start w:val="1"/>
      <w:numFmt w:val="bullet"/>
      <w:lvlText w:val=""/>
      <w:lvlJc w:val="left"/>
      <w:pPr>
        <w:ind w:left="2271" w:hanging="284"/>
      </w:pPr>
      <w:rPr>
        <w:rFonts w:ascii="Symbol" w:hAnsi="Symbol" w:hint="default"/>
      </w:rPr>
    </w:lvl>
    <w:lvl w:ilvl="5">
      <w:start w:val="1"/>
      <w:numFmt w:val="none"/>
      <w:lvlText w:val=""/>
      <w:lvlJc w:val="left"/>
      <w:pPr>
        <w:ind w:left="2555" w:hanging="284"/>
      </w:pPr>
      <w:rPr>
        <w:rFonts w:hint="default"/>
      </w:rPr>
    </w:lvl>
    <w:lvl w:ilvl="6">
      <w:start w:val="1"/>
      <w:numFmt w:val="none"/>
      <w:lvlText w:val=""/>
      <w:lvlJc w:val="left"/>
      <w:pPr>
        <w:ind w:left="2839" w:hanging="284"/>
      </w:pPr>
      <w:rPr>
        <w:rFonts w:hint="default"/>
      </w:rPr>
    </w:lvl>
    <w:lvl w:ilvl="7">
      <w:start w:val="1"/>
      <w:numFmt w:val="none"/>
      <w:lvlText w:val=""/>
      <w:lvlJc w:val="left"/>
      <w:pPr>
        <w:ind w:left="3123" w:hanging="284"/>
      </w:pPr>
      <w:rPr>
        <w:rFonts w:hint="default"/>
      </w:rPr>
    </w:lvl>
    <w:lvl w:ilvl="8">
      <w:start w:val="1"/>
      <w:numFmt w:val="none"/>
      <w:lvlText w:val=""/>
      <w:lvlJc w:val="left"/>
      <w:pPr>
        <w:ind w:left="3407" w:hanging="284"/>
      </w:pPr>
      <w:rPr>
        <w:rFonts w:hint="default"/>
      </w:rPr>
    </w:lvl>
  </w:abstractNum>
  <w:abstractNum w:abstractNumId="9" w15:restartNumberingAfterBreak="0">
    <w:nsid w:val="29F27515"/>
    <w:multiLevelType w:val="hybridMultilevel"/>
    <w:tmpl w:val="A69409F0"/>
    <w:lvl w:ilvl="0" w:tplc="9822F0F0">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0" w15:restartNumberingAfterBreak="0">
    <w:nsid w:val="371318CB"/>
    <w:multiLevelType w:val="hybridMultilevel"/>
    <w:tmpl w:val="BF70AE2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1" w15:restartNumberingAfterBreak="0">
    <w:nsid w:val="3E016F4E"/>
    <w:multiLevelType w:val="hybridMultilevel"/>
    <w:tmpl w:val="2A8EE024"/>
    <w:lvl w:ilvl="0" w:tplc="0AC0A186">
      <w:numFmt w:val="bullet"/>
      <w:lvlText w:val="-"/>
      <w:lvlJc w:val="left"/>
      <w:pPr>
        <w:ind w:left="1211" w:hanging="360"/>
      </w:pPr>
      <w:rPr>
        <w:rFonts w:ascii="Frutiger LT Com 45 Light" w:eastAsiaTheme="minorHAnsi" w:hAnsi="Frutiger LT Com 45 Light" w:cstheme="minorBidi" w:hint="default"/>
      </w:rPr>
    </w:lvl>
    <w:lvl w:ilvl="1" w:tplc="04090003">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2" w15:restartNumberingAfterBreak="0">
    <w:nsid w:val="4035704F"/>
    <w:multiLevelType w:val="hybridMultilevel"/>
    <w:tmpl w:val="B7A0E4E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3" w15:restartNumberingAfterBreak="0">
    <w:nsid w:val="41B75797"/>
    <w:multiLevelType w:val="hybridMultilevel"/>
    <w:tmpl w:val="E62261A2"/>
    <w:lvl w:ilvl="0" w:tplc="0AC0A186">
      <w:numFmt w:val="bullet"/>
      <w:lvlText w:val="-"/>
      <w:lvlJc w:val="left"/>
      <w:pPr>
        <w:ind w:left="1211" w:hanging="360"/>
      </w:pPr>
      <w:rPr>
        <w:rFonts w:ascii="Frutiger LT Com 45 Light" w:eastAsiaTheme="minorHAnsi" w:hAnsi="Frutiger LT Com 45 Ligh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D92E01"/>
    <w:multiLevelType w:val="multilevel"/>
    <w:tmpl w:val="48404478"/>
    <w:lvl w:ilvl="0">
      <w:start w:val="1"/>
      <w:numFmt w:val="bullet"/>
      <w:pStyle w:val="ListBullet"/>
      <w:lvlText w:val=""/>
      <w:lvlJc w:val="left"/>
      <w:pPr>
        <w:ind w:left="1134" w:hanging="283"/>
      </w:pPr>
      <w:rPr>
        <w:rFonts w:ascii="Symbol" w:hAnsi="Symbol" w:hint="default"/>
      </w:rPr>
    </w:lvl>
    <w:lvl w:ilvl="1">
      <w:start w:val="1"/>
      <w:numFmt w:val="bullet"/>
      <w:pStyle w:val="ListBullet2"/>
      <w:lvlText w:val=""/>
      <w:lvlJc w:val="left"/>
      <w:pPr>
        <w:tabs>
          <w:tab w:val="num" w:pos="851"/>
        </w:tabs>
        <w:ind w:left="1418" w:hanging="283"/>
      </w:pPr>
      <w:rPr>
        <w:rFonts w:ascii="Symbol" w:hAnsi="Symbol" w:hint="default"/>
      </w:rPr>
    </w:lvl>
    <w:lvl w:ilvl="2">
      <w:start w:val="1"/>
      <w:numFmt w:val="bullet"/>
      <w:pStyle w:val="ListBullet3"/>
      <w:lvlText w:val=""/>
      <w:lvlJc w:val="left"/>
      <w:pPr>
        <w:ind w:left="1701" w:hanging="282"/>
      </w:pPr>
      <w:rPr>
        <w:rFonts w:ascii="Symbol" w:hAnsi="Symbol" w:hint="default"/>
      </w:rPr>
    </w:lvl>
    <w:lvl w:ilvl="3">
      <w:start w:val="1"/>
      <w:numFmt w:val="bullet"/>
      <w:pStyle w:val="ListBullet4"/>
      <w:lvlText w:val=""/>
      <w:lvlJc w:val="left"/>
      <w:pPr>
        <w:ind w:left="1136" w:firstLine="567"/>
      </w:pPr>
      <w:rPr>
        <w:rFonts w:ascii="Symbol" w:hAnsi="Symbol" w:hint="default"/>
      </w:rPr>
    </w:lvl>
    <w:lvl w:ilvl="4">
      <w:start w:val="1"/>
      <w:numFmt w:val="bullet"/>
      <w:pStyle w:val="ListBullet5"/>
      <w:lvlText w:val=""/>
      <w:lvlJc w:val="left"/>
      <w:pPr>
        <w:ind w:left="1420" w:firstLine="567"/>
      </w:pPr>
      <w:rPr>
        <w:rFonts w:ascii="Symbol" w:hAnsi="Symbol" w:hint="default"/>
      </w:rPr>
    </w:lvl>
    <w:lvl w:ilvl="5">
      <w:start w:val="1"/>
      <w:numFmt w:val="none"/>
      <w:lvlText w:val=""/>
      <w:lvlJc w:val="left"/>
      <w:pPr>
        <w:ind w:left="1704" w:firstLine="567"/>
      </w:pPr>
      <w:rPr>
        <w:rFonts w:hint="default"/>
      </w:rPr>
    </w:lvl>
    <w:lvl w:ilvl="6">
      <w:start w:val="1"/>
      <w:numFmt w:val="none"/>
      <w:lvlText w:val=""/>
      <w:lvlJc w:val="left"/>
      <w:pPr>
        <w:ind w:left="1988" w:firstLine="567"/>
      </w:pPr>
      <w:rPr>
        <w:rFonts w:hint="default"/>
      </w:rPr>
    </w:lvl>
    <w:lvl w:ilvl="7">
      <w:start w:val="1"/>
      <w:numFmt w:val="none"/>
      <w:lvlText w:val=""/>
      <w:lvlJc w:val="left"/>
      <w:pPr>
        <w:ind w:left="2272" w:firstLine="567"/>
      </w:pPr>
      <w:rPr>
        <w:rFonts w:hint="default"/>
      </w:rPr>
    </w:lvl>
    <w:lvl w:ilvl="8">
      <w:start w:val="1"/>
      <w:numFmt w:val="none"/>
      <w:lvlText w:val=""/>
      <w:lvlJc w:val="left"/>
      <w:pPr>
        <w:ind w:left="2556" w:firstLine="567"/>
      </w:pPr>
      <w:rPr>
        <w:rFonts w:hint="default"/>
      </w:rPr>
    </w:lvl>
  </w:abstractNum>
  <w:abstractNum w:abstractNumId="15" w15:restartNumberingAfterBreak="0">
    <w:nsid w:val="462B3309"/>
    <w:multiLevelType w:val="multilevel"/>
    <w:tmpl w:val="63900902"/>
    <w:lvl w:ilvl="0">
      <w:start w:val="1"/>
      <w:numFmt w:val="decimal"/>
      <w:lvlText w:val="%1"/>
      <w:lvlJc w:val="right"/>
      <w:pPr>
        <w:ind w:left="851" w:hanging="142"/>
      </w:pPr>
      <w:rPr>
        <w:rFonts w:ascii="Frutiger LT Com 45 Light" w:hAnsi="Frutiger LT Com 45 Light" w:hint="default"/>
        <w:b w:val="0"/>
        <w:i w:val="0"/>
      </w:rPr>
    </w:lvl>
    <w:lvl w:ilvl="1">
      <w:start w:val="1"/>
      <w:numFmt w:val="decimal"/>
      <w:pStyle w:val="Heading2"/>
      <w:lvlText w:val="%1.%2"/>
      <w:lvlJc w:val="right"/>
      <w:pPr>
        <w:ind w:left="851" w:hanging="142"/>
      </w:pPr>
      <w:rPr>
        <w:rFonts w:ascii="Frutiger LT Com 45 Light" w:hAnsi="Frutiger LT Com 45 Light" w:hint="default"/>
        <w:b w:val="0"/>
        <w:i w:val="0"/>
      </w:rPr>
    </w:lvl>
    <w:lvl w:ilvl="2">
      <w:start w:val="1"/>
      <w:numFmt w:val="decimal"/>
      <w:lvlText w:val="%1.%2.%3"/>
      <w:lvlJc w:val="right"/>
      <w:pPr>
        <w:ind w:left="851" w:hanging="142"/>
      </w:pPr>
      <w:rPr>
        <w:rFonts w:ascii="Frutiger LT Com 45 Light" w:hAnsi="Frutiger LT Com 45 Light" w:hint="default"/>
        <w:b w:val="0"/>
        <w:i w:val="0"/>
      </w:rPr>
    </w:lvl>
    <w:lvl w:ilvl="3">
      <w:start w:val="1"/>
      <w:numFmt w:val="none"/>
      <w:pStyle w:val="Heading4"/>
      <w:suff w:val="nothing"/>
      <w:lvlText w:val="%4"/>
      <w:lvlJc w:val="left"/>
      <w:pPr>
        <w:ind w:left="851" w:firstLine="0"/>
      </w:pPr>
      <w:rPr>
        <w:rFonts w:hint="default"/>
      </w:rPr>
    </w:lvl>
    <w:lvl w:ilvl="4">
      <w:start w:val="1"/>
      <w:numFmt w:val="none"/>
      <w:pStyle w:val="Heading5"/>
      <w:suff w:val="nothing"/>
      <w:lvlText w:val=""/>
      <w:lvlJc w:val="left"/>
      <w:pPr>
        <w:ind w:left="851" w:firstLine="0"/>
      </w:pPr>
      <w:rPr>
        <w:rFonts w:hint="default"/>
      </w:rPr>
    </w:lvl>
    <w:lvl w:ilvl="5">
      <w:start w:val="1"/>
      <w:numFmt w:val="lowerRoman"/>
      <w:lvlText w:val="%6."/>
      <w:lvlJc w:val="right"/>
      <w:pPr>
        <w:ind w:left="851" w:hanging="142"/>
      </w:pPr>
      <w:rPr>
        <w:rFonts w:hint="default"/>
      </w:rPr>
    </w:lvl>
    <w:lvl w:ilvl="6">
      <w:start w:val="1"/>
      <w:numFmt w:val="decimal"/>
      <w:lvlText w:val="%7."/>
      <w:lvlJc w:val="left"/>
      <w:pPr>
        <w:ind w:left="851" w:hanging="142"/>
      </w:pPr>
      <w:rPr>
        <w:rFonts w:hint="default"/>
      </w:rPr>
    </w:lvl>
    <w:lvl w:ilvl="7">
      <w:start w:val="1"/>
      <w:numFmt w:val="lowerLetter"/>
      <w:lvlText w:val="%8."/>
      <w:lvlJc w:val="left"/>
      <w:pPr>
        <w:ind w:left="851" w:hanging="142"/>
      </w:pPr>
      <w:rPr>
        <w:rFonts w:hint="default"/>
      </w:rPr>
    </w:lvl>
    <w:lvl w:ilvl="8">
      <w:start w:val="1"/>
      <w:numFmt w:val="lowerRoman"/>
      <w:lvlText w:val="%9."/>
      <w:lvlJc w:val="right"/>
      <w:pPr>
        <w:ind w:left="851" w:hanging="142"/>
      </w:pPr>
      <w:rPr>
        <w:rFonts w:hint="default"/>
      </w:rPr>
    </w:lvl>
  </w:abstractNum>
  <w:abstractNum w:abstractNumId="16" w15:restartNumberingAfterBreak="0">
    <w:nsid w:val="47C92486"/>
    <w:multiLevelType w:val="multilevel"/>
    <w:tmpl w:val="63900902"/>
    <w:styleLink w:val="CurrentList1"/>
    <w:lvl w:ilvl="0">
      <w:start w:val="1"/>
      <w:numFmt w:val="decimal"/>
      <w:lvlText w:val="%1"/>
      <w:lvlJc w:val="right"/>
      <w:pPr>
        <w:ind w:left="851" w:hanging="142"/>
      </w:pPr>
      <w:rPr>
        <w:rFonts w:ascii="Frutiger LT Com 45 Light" w:hAnsi="Frutiger LT Com 45 Light" w:hint="default"/>
        <w:b w:val="0"/>
        <w:i w:val="0"/>
      </w:rPr>
    </w:lvl>
    <w:lvl w:ilvl="1">
      <w:start w:val="1"/>
      <w:numFmt w:val="decimal"/>
      <w:lvlText w:val="%1.%2"/>
      <w:lvlJc w:val="right"/>
      <w:pPr>
        <w:ind w:left="851" w:hanging="142"/>
      </w:pPr>
      <w:rPr>
        <w:rFonts w:ascii="Frutiger LT Com 45 Light" w:hAnsi="Frutiger LT Com 45 Light" w:hint="default"/>
        <w:b w:val="0"/>
        <w:i w:val="0"/>
      </w:rPr>
    </w:lvl>
    <w:lvl w:ilvl="2">
      <w:start w:val="1"/>
      <w:numFmt w:val="decimal"/>
      <w:lvlText w:val="%1.%2.%3"/>
      <w:lvlJc w:val="right"/>
      <w:pPr>
        <w:ind w:left="851" w:hanging="142"/>
      </w:pPr>
      <w:rPr>
        <w:rFonts w:ascii="Frutiger LT Com 45 Light" w:hAnsi="Frutiger LT Com 45 Light" w:hint="default"/>
        <w:b w:val="0"/>
        <w:i w:val="0"/>
      </w:rPr>
    </w:lvl>
    <w:lvl w:ilvl="3">
      <w:start w:val="1"/>
      <w:numFmt w:val="none"/>
      <w:suff w:val="nothing"/>
      <w:lvlText w:val="%4"/>
      <w:lvlJc w:val="left"/>
      <w:pPr>
        <w:ind w:left="851" w:firstLine="0"/>
      </w:pPr>
      <w:rPr>
        <w:rFonts w:hint="default"/>
      </w:rPr>
    </w:lvl>
    <w:lvl w:ilvl="4">
      <w:start w:val="1"/>
      <w:numFmt w:val="none"/>
      <w:suff w:val="nothing"/>
      <w:lvlText w:val=""/>
      <w:lvlJc w:val="left"/>
      <w:pPr>
        <w:ind w:left="851" w:firstLine="0"/>
      </w:pPr>
      <w:rPr>
        <w:rFonts w:hint="default"/>
      </w:rPr>
    </w:lvl>
    <w:lvl w:ilvl="5">
      <w:start w:val="1"/>
      <w:numFmt w:val="lowerRoman"/>
      <w:lvlText w:val="%6."/>
      <w:lvlJc w:val="right"/>
      <w:pPr>
        <w:ind w:left="851" w:hanging="142"/>
      </w:pPr>
      <w:rPr>
        <w:rFonts w:hint="default"/>
      </w:rPr>
    </w:lvl>
    <w:lvl w:ilvl="6">
      <w:start w:val="1"/>
      <w:numFmt w:val="decimal"/>
      <w:lvlText w:val="%7."/>
      <w:lvlJc w:val="left"/>
      <w:pPr>
        <w:ind w:left="851" w:hanging="142"/>
      </w:pPr>
      <w:rPr>
        <w:rFonts w:hint="default"/>
      </w:rPr>
    </w:lvl>
    <w:lvl w:ilvl="7">
      <w:start w:val="1"/>
      <w:numFmt w:val="lowerLetter"/>
      <w:lvlText w:val="%8."/>
      <w:lvlJc w:val="left"/>
      <w:pPr>
        <w:ind w:left="851" w:hanging="142"/>
      </w:pPr>
      <w:rPr>
        <w:rFonts w:hint="default"/>
      </w:rPr>
    </w:lvl>
    <w:lvl w:ilvl="8">
      <w:start w:val="1"/>
      <w:numFmt w:val="lowerRoman"/>
      <w:lvlText w:val="%9."/>
      <w:lvlJc w:val="right"/>
      <w:pPr>
        <w:ind w:left="851" w:hanging="142"/>
      </w:pPr>
      <w:rPr>
        <w:rFonts w:hint="default"/>
      </w:rPr>
    </w:lvl>
  </w:abstractNum>
  <w:abstractNum w:abstractNumId="17" w15:restartNumberingAfterBreak="0">
    <w:nsid w:val="53C20CDA"/>
    <w:multiLevelType w:val="hybridMultilevel"/>
    <w:tmpl w:val="F8E88B14"/>
    <w:lvl w:ilvl="0" w:tplc="0AC0A186">
      <w:numFmt w:val="bullet"/>
      <w:lvlText w:val="-"/>
      <w:lvlJc w:val="left"/>
      <w:pPr>
        <w:ind w:left="2629" w:hanging="360"/>
      </w:pPr>
      <w:rPr>
        <w:rFonts w:ascii="Frutiger LT Com 45 Light" w:eastAsiaTheme="minorHAnsi" w:hAnsi="Frutiger LT Com 45 Light" w:cstheme="minorBidi" w:hint="default"/>
      </w:rPr>
    </w:lvl>
    <w:lvl w:ilvl="1" w:tplc="04090003">
      <w:start w:val="1"/>
      <w:numFmt w:val="bullet"/>
      <w:lvlText w:val="o"/>
      <w:lvlJc w:val="left"/>
      <w:pPr>
        <w:ind w:left="2858" w:hanging="360"/>
      </w:pPr>
      <w:rPr>
        <w:rFonts w:ascii="Courier New" w:hAnsi="Courier New" w:cs="Courier New" w:hint="default"/>
      </w:rPr>
    </w:lvl>
    <w:lvl w:ilvl="2" w:tplc="04090005">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8" w15:restartNumberingAfterBreak="0">
    <w:nsid w:val="57940181"/>
    <w:multiLevelType w:val="multilevel"/>
    <w:tmpl w:val="08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EE806AF"/>
    <w:multiLevelType w:val="hybridMultilevel"/>
    <w:tmpl w:val="2E12C2B2"/>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num w:numId="1" w16cid:durableId="818956933">
    <w:abstractNumId w:val="1"/>
  </w:num>
  <w:num w:numId="2" w16cid:durableId="1787310820">
    <w:abstractNumId w:val="0"/>
  </w:num>
  <w:num w:numId="3" w16cid:durableId="1449080896">
    <w:abstractNumId w:val="8"/>
  </w:num>
  <w:num w:numId="4" w16cid:durableId="769396879">
    <w:abstractNumId w:val="7"/>
  </w:num>
  <w:num w:numId="5" w16cid:durableId="1258174389">
    <w:abstractNumId w:val="15"/>
  </w:num>
  <w:num w:numId="6" w16cid:durableId="1578518624">
    <w:abstractNumId w:val="3"/>
  </w:num>
  <w:num w:numId="7" w16cid:durableId="653486438">
    <w:abstractNumId w:val="18"/>
  </w:num>
  <w:num w:numId="8" w16cid:durableId="778522319">
    <w:abstractNumId w:val="14"/>
  </w:num>
  <w:num w:numId="9" w16cid:durableId="1315375381">
    <w:abstractNumId w:val="4"/>
  </w:num>
  <w:num w:numId="10" w16cid:durableId="1952009320">
    <w:abstractNumId w:val="6"/>
  </w:num>
  <w:num w:numId="11" w16cid:durableId="1323241897">
    <w:abstractNumId w:val="16"/>
  </w:num>
  <w:num w:numId="12" w16cid:durableId="756705336">
    <w:abstractNumId w:val="11"/>
  </w:num>
  <w:num w:numId="13" w16cid:durableId="1780489799">
    <w:abstractNumId w:val="13"/>
  </w:num>
  <w:num w:numId="14" w16cid:durableId="1300109738">
    <w:abstractNumId w:val="17"/>
  </w:num>
  <w:num w:numId="15" w16cid:durableId="100420554">
    <w:abstractNumId w:val="2"/>
  </w:num>
  <w:num w:numId="16" w16cid:durableId="282424973">
    <w:abstractNumId w:val="9"/>
  </w:num>
  <w:num w:numId="17" w16cid:durableId="475101213">
    <w:abstractNumId w:val="5"/>
  </w:num>
  <w:num w:numId="18" w16cid:durableId="1870756947">
    <w:abstractNumId w:val="10"/>
  </w:num>
  <w:num w:numId="19" w16cid:durableId="1599479698">
    <w:abstractNumId w:val="12"/>
  </w:num>
  <w:num w:numId="20" w16cid:durableId="176626826">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E39"/>
    <w:rsid w:val="0003434A"/>
    <w:rsid w:val="00050DCE"/>
    <w:rsid w:val="00067365"/>
    <w:rsid w:val="000B62D4"/>
    <w:rsid w:val="000E0E25"/>
    <w:rsid w:val="000E219D"/>
    <w:rsid w:val="000F4A5C"/>
    <w:rsid w:val="001015DB"/>
    <w:rsid w:val="0011320A"/>
    <w:rsid w:val="001172EF"/>
    <w:rsid w:val="0012553C"/>
    <w:rsid w:val="00134547"/>
    <w:rsid w:val="001617D1"/>
    <w:rsid w:val="00182942"/>
    <w:rsid w:val="00192D2B"/>
    <w:rsid w:val="001A554B"/>
    <w:rsid w:val="001B38CD"/>
    <w:rsid w:val="001E4FDC"/>
    <w:rsid w:val="00245241"/>
    <w:rsid w:val="00271BFE"/>
    <w:rsid w:val="002840AC"/>
    <w:rsid w:val="00286A7E"/>
    <w:rsid w:val="002B1320"/>
    <w:rsid w:val="002D6E39"/>
    <w:rsid w:val="003112DF"/>
    <w:rsid w:val="003133A3"/>
    <w:rsid w:val="00313492"/>
    <w:rsid w:val="003147E8"/>
    <w:rsid w:val="00314986"/>
    <w:rsid w:val="0032135D"/>
    <w:rsid w:val="00346269"/>
    <w:rsid w:val="00346959"/>
    <w:rsid w:val="00353885"/>
    <w:rsid w:val="00356E7C"/>
    <w:rsid w:val="003D2976"/>
    <w:rsid w:val="003D4806"/>
    <w:rsid w:val="003D5CAA"/>
    <w:rsid w:val="004054A4"/>
    <w:rsid w:val="00412026"/>
    <w:rsid w:val="00413188"/>
    <w:rsid w:val="004167B1"/>
    <w:rsid w:val="00422CAB"/>
    <w:rsid w:val="004551FC"/>
    <w:rsid w:val="004605D7"/>
    <w:rsid w:val="00462CB3"/>
    <w:rsid w:val="00471CEB"/>
    <w:rsid w:val="00490B61"/>
    <w:rsid w:val="004B6102"/>
    <w:rsid w:val="004B6219"/>
    <w:rsid w:val="004C16D0"/>
    <w:rsid w:val="004C77A7"/>
    <w:rsid w:val="004D0711"/>
    <w:rsid w:val="004D3337"/>
    <w:rsid w:val="004F4E71"/>
    <w:rsid w:val="0051761D"/>
    <w:rsid w:val="00527568"/>
    <w:rsid w:val="00542519"/>
    <w:rsid w:val="0054511D"/>
    <w:rsid w:val="005C1F3D"/>
    <w:rsid w:val="005F01CC"/>
    <w:rsid w:val="005F525C"/>
    <w:rsid w:val="0065480B"/>
    <w:rsid w:val="00673AA4"/>
    <w:rsid w:val="00674653"/>
    <w:rsid w:val="00692D20"/>
    <w:rsid w:val="006B29F5"/>
    <w:rsid w:val="006B3151"/>
    <w:rsid w:val="006F4408"/>
    <w:rsid w:val="0070717C"/>
    <w:rsid w:val="007343B5"/>
    <w:rsid w:val="00734543"/>
    <w:rsid w:val="00750F35"/>
    <w:rsid w:val="00767FFA"/>
    <w:rsid w:val="00791F2E"/>
    <w:rsid w:val="007A4C1D"/>
    <w:rsid w:val="007A6066"/>
    <w:rsid w:val="007C4BB2"/>
    <w:rsid w:val="007E3012"/>
    <w:rsid w:val="007F212B"/>
    <w:rsid w:val="007F4FFE"/>
    <w:rsid w:val="00833F47"/>
    <w:rsid w:val="008362E2"/>
    <w:rsid w:val="008429C5"/>
    <w:rsid w:val="0088320F"/>
    <w:rsid w:val="008A3942"/>
    <w:rsid w:val="008A4BA9"/>
    <w:rsid w:val="008B0E62"/>
    <w:rsid w:val="008B12A0"/>
    <w:rsid w:val="008C5CB0"/>
    <w:rsid w:val="008D29C3"/>
    <w:rsid w:val="008F5CF8"/>
    <w:rsid w:val="009069F7"/>
    <w:rsid w:val="00932166"/>
    <w:rsid w:val="00945F45"/>
    <w:rsid w:val="0095161E"/>
    <w:rsid w:val="00960C83"/>
    <w:rsid w:val="0096681A"/>
    <w:rsid w:val="00971F70"/>
    <w:rsid w:val="0098297B"/>
    <w:rsid w:val="00987A9F"/>
    <w:rsid w:val="0099154E"/>
    <w:rsid w:val="009920EF"/>
    <w:rsid w:val="009A021A"/>
    <w:rsid w:val="009A2FF5"/>
    <w:rsid w:val="009A4CE5"/>
    <w:rsid w:val="009B2BA2"/>
    <w:rsid w:val="009D0C18"/>
    <w:rsid w:val="00A131CF"/>
    <w:rsid w:val="00A20E39"/>
    <w:rsid w:val="00A242A1"/>
    <w:rsid w:val="00A77E62"/>
    <w:rsid w:val="00A96AFC"/>
    <w:rsid w:val="00AA3A63"/>
    <w:rsid w:val="00AC28A3"/>
    <w:rsid w:val="00B001FF"/>
    <w:rsid w:val="00B019EC"/>
    <w:rsid w:val="00B11358"/>
    <w:rsid w:val="00B12E09"/>
    <w:rsid w:val="00B40AE0"/>
    <w:rsid w:val="00B45232"/>
    <w:rsid w:val="00B4533D"/>
    <w:rsid w:val="00B5017A"/>
    <w:rsid w:val="00B71374"/>
    <w:rsid w:val="00B876DF"/>
    <w:rsid w:val="00B973EE"/>
    <w:rsid w:val="00BA3ECC"/>
    <w:rsid w:val="00BA5984"/>
    <w:rsid w:val="00BA73FA"/>
    <w:rsid w:val="00BB1DF1"/>
    <w:rsid w:val="00BC233D"/>
    <w:rsid w:val="00BE3BAD"/>
    <w:rsid w:val="00BE5CB2"/>
    <w:rsid w:val="00C04703"/>
    <w:rsid w:val="00C14E40"/>
    <w:rsid w:val="00C47F95"/>
    <w:rsid w:val="00C94CFA"/>
    <w:rsid w:val="00CA0C07"/>
    <w:rsid w:val="00CA4446"/>
    <w:rsid w:val="00CD3200"/>
    <w:rsid w:val="00CE0BB2"/>
    <w:rsid w:val="00CF4C87"/>
    <w:rsid w:val="00D04318"/>
    <w:rsid w:val="00D04BE0"/>
    <w:rsid w:val="00D14E08"/>
    <w:rsid w:val="00D333DE"/>
    <w:rsid w:val="00D360F7"/>
    <w:rsid w:val="00D84A7E"/>
    <w:rsid w:val="00DA68E9"/>
    <w:rsid w:val="00DC376E"/>
    <w:rsid w:val="00DF25B9"/>
    <w:rsid w:val="00E0189F"/>
    <w:rsid w:val="00E07436"/>
    <w:rsid w:val="00E170E2"/>
    <w:rsid w:val="00E2476E"/>
    <w:rsid w:val="00E27CE7"/>
    <w:rsid w:val="00E355A4"/>
    <w:rsid w:val="00E841EA"/>
    <w:rsid w:val="00EA0D11"/>
    <w:rsid w:val="00EA22E3"/>
    <w:rsid w:val="00EC2D33"/>
    <w:rsid w:val="00EF26F3"/>
    <w:rsid w:val="00EF6E85"/>
    <w:rsid w:val="00F0109D"/>
    <w:rsid w:val="00F24D5E"/>
    <w:rsid w:val="00F4251E"/>
    <w:rsid w:val="00F70023"/>
    <w:rsid w:val="00F729AF"/>
    <w:rsid w:val="00F75140"/>
    <w:rsid w:val="00F7761C"/>
    <w:rsid w:val="00FA30AA"/>
    <w:rsid w:val="00FC71D4"/>
    <w:rsid w:val="00FE1EBD"/>
    <w:rsid w:val="00FE5C4D"/>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8FE599"/>
  <w15:docId w15:val="{56629759-1F08-49A4-94B9-EE3E16331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066"/>
    <w:pPr>
      <w:spacing w:after="120"/>
    </w:pPr>
    <w:rPr>
      <w:rFonts w:ascii="Frutiger LT Com 45 Light" w:hAnsi="Frutiger LT Com 45 Light"/>
      <w:sz w:val="20"/>
    </w:rPr>
  </w:style>
  <w:style w:type="paragraph" w:styleId="Heading1">
    <w:name w:val="heading 1"/>
    <w:basedOn w:val="Normal"/>
    <w:next w:val="Sectiontext"/>
    <w:link w:val="Heading1Char"/>
    <w:uiPriority w:val="9"/>
    <w:qFormat/>
    <w:rsid w:val="00422CAB"/>
    <w:pPr>
      <w:keepNext/>
      <w:keepLines/>
      <w:pageBreakBefore/>
      <w:spacing w:before="400" w:line="240" w:lineRule="auto"/>
      <w:outlineLvl w:val="0"/>
    </w:pPr>
    <w:rPr>
      <w:rFonts w:eastAsiaTheme="majorEastAsia" w:cs="Times New Roman (Headings CS)"/>
      <w:b/>
      <w:color w:val="003399"/>
      <w:sz w:val="40"/>
      <w:szCs w:val="32"/>
    </w:rPr>
  </w:style>
  <w:style w:type="paragraph" w:styleId="Heading2">
    <w:name w:val="heading 2"/>
    <w:basedOn w:val="Normal"/>
    <w:next w:val="Sectiontext"/>
    <w:link w:val="Heading2Char"/>
    <w:uiPriority w:val="9"/>
    <w:unhideWhenUsed/>
    <w:qFormat/>
    <w:rsid w:val="00422CAB"/>
    <w:pPr>
      <w:keepNext/>
      <w:keepLines/>
      <w:numPr>
        <w:ilvl w:val="1"/>
        <w:numId w:val="5"/>
      </w:numPr>
      <w:spacing w:before="320" w:line="240" w:lineRule="auto"/>
      <w:outlineLvl w:val="1"/>
    </w:pPr>
    <w:rPr>
      <w:rFonts w:eastAsiaTheme="majorEastAsia" w:cs="Times New Roman (Headings CS)"/>
      <w:b/>
      <w:color w:val="000000" w:themeColor="text1"/>
      <w:sz w:val="32"/>
      <w:szCs w:val="26"/>
    </w:rPr>
  </w:style>
  <w:style w:type="paragraph" w:styleId="Heading3">
    <w:name w:val="heading 3"/>
    <w:basedOn w:val="Normal"/>
    <w:next w:val="Sectiontext"/>
    <w:link w:val="Heading3Char"/>
    <w:uiPriority w:val="9"/>
    <w:unhideWhenUsed/>
    <w:qFormat/>
    <w:rsid w:val="00067365"/>
    <w:pPr>
      <w:keepNext/>
      <w:keepLines/>
      <w:spacing w:before="200" w:line="240" w:lineRule="auto"/>
      <w:ind w:left="709"/>
      <w:outlineLvl w:val="2"/>
    </w:pPr>
    <w:rPr>
      <w:rFonts w:eastAsiaTheme="majorEastAsia" w:cs="Times New Roman (Headings CS)"/>
      <w:b/>
      <w:color w:val="000000" w:themeColor="text1"/>
      <w:sz w:val="22"/>
      <w:szCs w:val="24"/>
    </w:rPr>
  </w:style>
  <w:style w:type="paragraph" w:styleId="Heading4">
    <w:name w:val="heading 4"/>
    <w:basedOn w:val="Normal"/>
    <w:next w:val="Normal"/>
    <w:link w:val="Heading4Char"/>
    <w:uiPriority w:val="9"/>
    <w:unhideWhenUsed/>
    <w:rsid w:val="0088320F"/>
    <w:pPr>
      <w:keepNext/>
      <w:keepLines/>
      <w:numPr>
        <w:ilvl w:val="3"/>
        <w:numId w:val="5"/>
      </w:numPr>
      <w:spacing w:before="200" w:line="240" w:lineRule="auto"/>
      <w:outlineLvl w:val="3"/>
    </w:pPr>
    <w:rPr>
      <w:rFonts w:eastAsiaTheme="majorEastAsia" w:cs="Times New Roman (Headings CS)"/>
      <w:b/>
      <w:iCs/>
      <w:color w:val="003764"/>
      <w:sz w:val="22"/>
    </w:rPr>
  </w:style>
  <w:style w:type="paragraph" w:styleId="Heading5">
    <w:name w:val="heading 5"/>
    <w:basedOn w:val="Normal"/>
    <w:next w:val="Normal"/>
    <w:link w:val="Heading5Char"/>
    <w:uiPriority w:val="9"/>
    <w:semiHidden/>
    <w:unhideWhenUsed/>
    <w:rsid w:val="009D0C18"/>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8320F"/>
    <w:rPr>
      <w:rFonts w:ascii="Frutiger LT Com 45 Light" w:eastAsiaTheme="majorEastAsia" w:hAnsi="Frutiger LT Com 45 Light" w:cs="Times New Roman (Headings CS)"/>
      <w:b/>
      <w:iCs/>
      <w:color w:val="003764"/>
    </w:rPr>
  </w:style>
  <w:style w:type="paragraph" w:styleId="Title">
    <w:name w:val="Title"/>
    <w:basedOn w:val="Normal"/>
    <w:next w:val="Normal"/>
    <w:link w:val="TitleChar"/>
    <w:uiPriority w:val="10"/>
    <w:rsid w:val="00BB1DF1"/>
    <w:pPr>
      <w:keepNext/>
      <w:keepLines/>
      <w:snapToGrid w:val="0"/>
      <w:spacing w:after="200" w:line="1000" w:lineRule="exact"/>
      <w:ind w:left="-142" w:right="-1"/>
      <w:contextualSpacing/>
      <w:jc w:val="right"/>
    </w:pPr>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TitleChar">
    <w:name w:val="Title Char"/>
    <w:basedOn w:val="DefaultParagraphFont"/>
    <w:link w:val="Title"/>
    <w:uiPriority w:val="10"/>
    <w:rsid w:val="00BB1DF1"/>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Heading1Char">
    <w:name w:val="Heading 1 Char"/>
    <w:basedOn w:val="DefaultParagraphFont"/>
    <w:link w:val="Heading1"/>
    <w:uiPriority w:val="9"/>
    <w:rsid w:val="00422CAB"/>
    <w:rPr>
      <w:rFonts w:ascii="Frutiger LT Com 45 Light" w:eastAsiaTheme="majorEastAsia" w:hAnsi="Frutiger LT Com 45 Light" w:cs="Times New Roman (Headings CS)"/>
      <w:b/>
      <w:color w:val="003399"/>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F7761C"/>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F7761C"/>
    <w:rPr>
      <w:rFonts w:ascii="Frutiger LT Com 45 Light" w:hAnsi="Frutiger LT Com 45 Light"/>
      <w:sz w:val="14"/>
    </w:rPr>
  </w:style>
  <w:style w:type="paragraph" w:styleId="Subtitle">
    <w:name w:val="Subtitle"/>
    <w:basedOn w:val="Normal"/>
    <w:next w:val="Normal"/>
    <w:link w:val="SubtitleChar"/>
    <w:uiPriority w:val="11"/>
    <w:rsid w:val="00BB1DF1"/>
    <w:pPr>
      <w:keepNext/>
      <w:keepLines/>
      <w:numPr>
        <w:ilvl w:val="1"/>
      </w:numPr>
      <w:snapToGrid w:val="0"/>
      <w:spacing w:before="240" w:after="0" w:line="620" w:lineRule="exact"/>
      <w:ind w:left="-142" w:right="-1"/>
      <w:jc w:val="right"/>
    </w:pPr>
    <w:rPr>
      <w:rFonts w:ascii="Inria Serif" w:eastAsiaTheme="minorEastAsia" w:hAnsi="Inria Serif" w:cs="Times New Roman (Body CS)"/>
      <w:i/>
      <w:color w:val="8AE2D1"/>
      <w:sz w:val="56"/>
      <w:szCs w:val="64"/>
      <w:lang w:val="en-AU"/>
    </w:rPr>
  </w:style>
  <w:style w:type="character" w:customStyle="1" w:styleId="SubtitleChar">
    <w:name w:val="Subtitle Char"/>
    <w:basedOn w:val="DefaultParagraphFont"/>
    <w:link w:val="Subtitle"/>
    <w:uiPriority w:val="11"/>
    <w:rsid w:val="00BB1DF1"/>
    <w:rPr>
      <w:rFonts w:ascii="Inria Serif" w:eastAsiaTheme="minorEastAsia" w:hAnsi="Inria Serif" w:cs="Times New Roman (Body CS)"/>
      <w:i/>
      <w:color w:val="8AE2D1"/>
      <w:sz w:val="56"/>
      <w:szCs w:val="64"/>
      <w:lang w:val="en-AU"/>
    </w:rPr>
  </w:style>
  <w:style w:type="character" w:customStyle="1" w:styleId="Heading2Char">
    <w:name w:val="Heading 2 Char"/>
    <w:basedOn w:val="DefaultParagraphFont"/>
    <w:link w:val="Heading2"/>
    <w:uiPriority w:val="9"/>
    <w:rsid w:val="00422CAB"/>
    <w:rPr>
      <w:rFonts w:ascii="Frutiger LT Com 45 Light" w:eastAsiaTheme="majorEastAsia" w:hAnsi="Frutiger LT Com 45 Light" w:cs="Times New Roman (Headings CS)"/>
      <w:b/>
      <w:color w:val="000000" w:themeColor="text1"/>
      <w:sz w:val="32"/>
      <w:szCs w:val="26"/>
    </w:rPr>
  </w:style>
  <w:style w:type="character" w:customStyle="1" w:styleId="Heading3Char">
    <w:name w:val="Heading 3 Char"/>
    <w:basedOn w:val="DefaultParagraphFont"/>
    <w:link w:val="Heading3"/>
    <w:uiPriority w:val="9"/>
    <w:rsid w:val="00067365"/>
    <w:rPr>
      <w:rFonts w:ascii="Frutiger LT Com 45 Light" w:eastAsiaTheme="majorEastAsia" w:hAnsi="Frutiger LT Com 45 Light" w:cs="Times New Roman (Headings CS)"/>
      <w:b/>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FootnoteText">
    <w:name w:val="footnote text"/>
    <w:basedOn w:val="Normal"/>
    <w:link w:val="FootnoteTextChar"/>
    <w:uiPriority w:val="99"/>
    <w:rsid w:val="00286A7E"/>
    <w:pPr>
      <w:spacing w:line="240" w:lineRule="auto"/>
      <w:contextualSpacing/>
    </w:pPr>
    <w:rPr>
      <w:sz w:val="16"/>
      <w:szCs w:val="20"/>
    </w:r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ListNumbers">
    <w:name w:val="ListNumbers"/>
    <w:uiPriority w:val="99"/>
    <w:rsid w:val="00EF6E85"/>
    <w:pPr>
      <w:numPr>
        <w:numId w:val="4"/>
      </w:numPr>
    </w:pPr>
  </w:style>
  <w:style w:type="paragraph" w:styleId="ListNumber4">
    <w:name w:val="List Number 4"/>
    <w:basedOn w:val="Normal"/>
    <w:uiPriority w:val="99"/>
    <w:semiHidden/>
    <w:unhideWhenUsed/>
    <w:rsid w:val="00D04BE0"/>
    <w:pPr>
      <w:numPr>
        <w:numId w:val="1"/>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3"/>
      </w:numPr>
    </w:pPr>
  </w:style>
  <w:style w:type="paragraph" w:styleId="ListNumber">
    <w:name w:val="List Number"/>
    <w:basedOn w:val="Normal"/>
    <w:uiPriority w:val="99"/>
    <w:unhideWhenUsed/>
    <w:qFormat/>
    <w:rsid w:val="00D04BE0"/>
    <w:pPr>
      <w:numPr>
        <w:numId w:val="6"/>
      </w:numPr>
      <w:contextualSpacing/>
    </w:pPr>
  </w:style>
  <w:style w:type="paragraph" w:styleId="ListBullet">
    <w:name w:val="List Bullet"/>
    <w:basedOn w:val="Normal"/>
    <w:uiPriority w:val="99"/>
    <w:unhideWhenUsed/>
    <w:qFormat/>
    <w:rsid w:val="00BE5CB2"/>
    <w:pPr>
      <w:numPr>
        <w:numId w:val="8"/>
      </w:numPr>
      <w:contextualSpacing/>
    </w:pPr>
  </w:style>
  <w:style w:type="paragraph" w:styleId="ListBullet2">
    <w:name w:val="List Bullet 2"/>
    <w:basedOn w:val="Normal"/>
    <w:uiPriority w:val="99"/>
    <w:unhideWhenUsed/>
    <w:rsid w:val="00192D2B"/>
    <w:pPr>
      <w:numPr>
        <w:ilvl w:val="1"/>
        <w:numId w:val="8"/>
      </w:numPr>
      <w:contextualSpacing/>
    </w:pPr>
  </w:style>
  <w:style w:type="paragraph" w:styleId="ListBullet3">
    <w:name w:val="List Bullet 3"/>
    <w:basedOn w:val="Normal"/>
    <w:uiPriority w:val="99"/>
    <w:unhideWhenUsed/>
    <w:rsid w:val="00192D2B"/>
    <w:pPr>
      <w:numPr>
        <w:ilvl w:val="2"/>
        <w:numId w:val="8"/>
      </w:numPr>
      <w:contextualSpacing/>
    </w:pPr>
  </w:style>
  <w:style w:type="paragraph" w:styleId="ListBullet4">
    <w:name w:val="List Bullet 4"/>
    <w:basedOn w:val="Normal"/>
    <w:uiPriority w:val="99"/>
    <w:unhideWhenUsed/>
    <w:rsid w:val="008429C5"/>
    <w:pPr>
      <w:numPr>
        <w:ilvl w:val="3"/>
        <w:numId w:val="8"/>
      </w:numPr>
      <w:contextualSpacing/>
    </w:pPr>
  </w:style>
  <w:style w:type="paragraph" w:styleId="ListBullet5">
    <w:name w:val="List Bullet 5"/>
    <w:basedOn w:val="Normal"/>
    <w:uiPriority w:val="99"/>
    <w:unhideWhenUsed/>
    <w:rsid w:val="008429C5"/>
    <w:pPr>
      <w:numPr>
        <w:ilvl w:val="4"/>
        <w:numId w:val="8"/>
      </w:numPr>
      <w:contextualSpacing/>
    </w:pPr>
  </w:style>
  <w:style w:type="paragraph" w:styleId="ListNumber2">
    <w:name w:val="List Number 2"/>
    <w:basedOn w:val="Normal"/>
    <w:uiPriority w:val="99"/>
    <w:unhideWhenUsed/>
    <w:rsid w:val="00D04BE0"/>
    <w:pPr>
      <w:numPr>
        <w:ilvl w:val="1"/>
        <w:numId w:val="6"/>
      </w:numPr>
      <w:contextualSpacing/>
    </w:pPr>
  </w:style>
  <w:style w:type="paragraph" w:styleId="ListNumber3">
    <w:name w:val="List Number 3"/>
    <w:basedOn w:val="Normal"/>
    <w:uiPriority w:val="99"/>
    <w:unhideWhenUsed/>
    <w:rsid w:val="00D04BE0"/>
    <w:pPr>
      <w:numPr>
        <w:ilvl w:val="2"/>
        <w:numId w:val="6"/>
      </w:numPr>
      <w:contextualSpacing/>
    </w:pPr>
  </w:style>
  <w:style w:type="paragraph" w:styleId="ListNumber5">
    <w:name w:val="List Number 5"/>
    <w:basedOn w:val="Normal"/>
    <w:uiPriority w:val="99"/>
    <w:semiHidden/>
    <w:unhideWhenUsed/>
    <w:rsid w:val="00D04BE0"/>
    <w:pPr>
      <w:numPr>
        <w:numId w:val="2"/>
      </w:numPr>
      <w:ind w:left="1491" w:hanging="357"/>
      <w:contextualSpacing/>
    </w:pPr>
  </w:style>
  <w:style w:type="paragraph" w:customStyle="1" w:styleId="Sectiontext">
    <w:name w:val="Section text"/>
    <w:basedOn w:val="Normal"/>
    <w:qFormat/>
    <w:rsid w:val="007A6066"/>
    <w:pPr>
      <w:ind w:left="851"/>
    </w:pPr>
  </w:style>
  <w:style w:type="table" w:styleId="MediumList2-Accent1">
    <w:name w:val="Medium List 2 Accent 1"/>
    <w:basedOn w:val="TableNormal"/>
    <w:uiPriority w:val="66"/>
    <w:rsid w:val="0093216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Bullet">
    <w:name w:val="Table Bullet"/>
    <w:basedOn w:val="Sectiontext"/>
    <w:uiPriority w:val="19"/>
    <w:qFormat/>
    <w:rsid w:val="007343B5"/>
    <w:pPr>
      <w:numPr>
        <w:numId w:val="10"/>
      </w:numPr>
      <w:spacing w:line="240" w:lineRule="auto"/>
      <w:contextualSpacing/>
    </w:pPr>
  </w:style>
  <w:style w:type="paragraph" w:customStyle="1" w:styleId="TableBullet2">
    <w:name w:val="Table Bullet 2"/>
    <w:basedOn w:val="TableBullet"/>
    <w:uiPriority w:val="19"/>
    <w:rsid w:val="007343B5"/>
    <w:pPr>
      <w:numPr>
        <w:ilvl w:val="1"/>
      </w:numPr>
    </w:pPr>
  </w:style>
  <w:style w:type="numbering" w:customStyle="1" w:styleId="Style1">
    <w:name w:val="Style1"/>
    <w:uiPriority w:val="99"/>
    <w:rsid w:val="008C5CB0"/>
    <w:pPr>
      <w:numPr>
        <w:numId w:val="7"/>
      </w:numPr>
    </w:pPr>
  </w:style>
  <w:style w:type="paragraph" w:styleId="TOC2">
    <w:name w:val="toc 2"/>
    <w:basedOn w:val="Normal"/>
    <w:next w:val="Normal"/>
    <w:autoRedefine/>
    <w:uiPriority w:val="39"/>
    <w:unhideWhenUsed/>
    <w:rsid w:val="00BB1DF1"/>
    <w:pPr>
      <w:spacing w:before="120" w:after="0"/>
      <w:ind w:left="200"/>
    </w:pPr>
    <w:rPr>
      <w:rFonts w:asciiTheme="minorHAnsi" w:hAnsiTheme="minorHAnsi" w:cstheme="minorHAnsi"/>
      <w:b/>
      <w:bCs/>
      <w:sz w:val="22"/>
    </w:rPr>
  </w:style>
  <w:style w:type="paragraph" w:styleId="TOC1">
    <w:name w:val="toc 1"/>
    <w:basedOn w:val="Normal"/>
    <w:next w:val="Normal"/>
    <w:autoRedefine/>
    <w:uiPriority w:val="39"/>
    <w:unhideWhenUsed/>
    <w:rsid w:val="00BB1DF1"/>
    <w:pPr>
      <w:spacing w:before="120" w:after="0"/>
    </w:pPr>
    <w:rPr>
      <w:rFonts w:asciiTheme="minorHAnsi" w:hAnsiTheme="minorHAnsi" w:cstheme="minorHAnsi"/>
      <w:b/>
      <w:bCs/>
      <w:i/>
      <w:iCs/>
      <w:sz w:val="24"/>
      <w:szCs w:val="24"/>
    </w:rPr>
  </w:style>
  <w:style w:type="paragraph" w:styleId="TOC3">
    <w:name w:val="toc 3"/>
    <w:basedOn w:val="Normal"/>
    <w:next w:val="Normal"/>
    <w:autoRedefine/>
    <w:uiPriority w:val="39"/>
    <w:unhideWhenUsed/>
    <w:rsid w:val="009D0C18"/>
    <w:pPr>
      <w:spacing w:after="0"/>
      <w:ind w:left="400"/>
    </w:pPr>
    <w:rPr>
      <w:rFonts w:asciiTheme="minorHAnsi" w:hAnsiTheme="minorHAnsi" w:cstheme="minorHAnsi"/>
      <w:szCs w:val="20"/>
    </w:rPr>
  </w:style>
  <w:style w:type="numbering" w:customStyle="1" w:styleId="TableBullets">
    <w:name w:val="Table Bullets"/>
    <w:uiPriority w:val="99"/>
    <w:rsid w:val="008A4BA9"/>
    <w:pPr>
      <w:numPr>
        <w:numId w:val="9"/>
      </w:numPr>
    </w:pPr>
  </w:style>
  <w:style w:type="character" w:customStyle="1" w:styleId="FootnoteTextChar">
    <w:name w:val="Footnote Text Char"/>
    <w:basedOn w:val="DefaultParagraphFont"/>
    <w:link w:val="FootnoteText"/>
    <w:uiPriority w:val="99"/>
    <w:rsid w:val="00286A7E"/>
    <w:rPr>
      <w:rFonts w:ascii="Frutiger LT Com 45 Light" w:hAnsi="Frutiger LT Com 45 Light"/>
      <w:sz w:val="16"/>
      <w:szCs w:val="20"/>
    </w:rPr>
  </w:style>
  <w:style w:type="character" w:styleId="FootnoteReference">
    <w:name w:val="footnote reference"/>
    <w:basedOn w:val="DefaultParagraphFont"/>
    <w:uiPriority w:val="99"/>
    <w:rsid w:val="00286A7E"/>
    <w:rPr>
      <w:vertAlign w:val="superscript"/>
    </w:rPr>
  </w:style>
  <w:style w:type="character" w:customStyle="1" w:styleId="Heading5Char">
    <w:name w:val="Heading 5 Char"/>
    <w:basedOn w:val="DefaultParagraphFont"/>
    <w:link w:val="Heading5"/>
    <w:uiPriority w:val="9"/>
    <w:semiHidden/>
    <w:rsid w:val="009D0C18"/>
    <w:rPr>
      <w:rFonts w:asciiTheme="majorHAnsi" w:eastAsiaTheme="majorEastAsia" w:hAnsiTheme="majorHAnsi" w:cstheme="majorBidi"/>
      <w:color w:val="2E74B5" w:themeColor="accent1" w:themeShade="BF"/>
      <w:sz w:val="20"/>
    </w:rPr>
  </w:style>
  <w:style w:type="numbering" w:customStyle="1" w:styleId="ListNumbers1">
    <w:name w:val="ListNumbers1"/>
    <w:uiPriority w:val="99"/>
    <w:rsid w:val="0088320F"/>
  </w:style>
  <w:style w:type="table" w:customStyle="1" w:styleId="WSI-Table1">
    <w:name w:val="WSI - Table1"/>
    <w:basedOn w:val="TableNormal"/>
    <w:uiPriority w:val="99"/>
    <w:rsid w:val="004167B1"/>
    <w:pPr>
      <w:spacing w:after="0" w:line="240" w:lineRule="auto"/>
    </w:pPr>
    <w:rPr>
      <w:rFonts w:ascii="Frutiger LT Com 45 Light" w:hAnsi="Frutiger LT Com 45 Light" w:cs="Times New Roman (Body CS)"/>
      <w:color w:val="000000" w:themeColor="text1"/>
      <w:sz w:val="20"/>
    </w:rPr>
    <w:tblPr>
      <w:tblStyleRowBandSize w:val="1"/>
      <w:tblInd w:w="851" w:type="dxa"/>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auto"/>
    </w:tcPr>
    <w:tblStylePr w:type="firstRow">
      <w:pPr>
        <w:wordWrap/>
        <w:spacing w:beforeLines="0" w:before="0" w:beforeAutospacing="0" w:afterLines="0" w:after="0" w:afterAutospacing="0"/>
      </w:pPr>
      <w:rPr>
        <w:rFonts w:ascii="Frutiger LT Com 65" w:hAnsi="Frutiger LT Com 65"/>
        <w:b/>
        <w:i w:val="0"/>
        <w:caps w:val="0"/>
        <w:smallCaps w:val="0"/>
        <w:color w:val="FFFFFF" w:themeColor="background1"/>
        <w:sz w:val="20"/>
      </w:rPr>
    </w:tblStylePr>
  </w:style>
  <w:style w:type="table" w:customStyle="1" w:styleId="WSI-Table2">
    <w:name w:val="WSI - Table2"/>
    <w:basedOn w:val="TableNormal"/>
    <w:uiPriority w:val="99"/>
    <w:rsid w:val="00A131CF"/>
    <w:rPr>
      <w:rFonts w:ascii="Frutiger LT Com 45 Light" w:hAnsi="Frutiger LT Com 45 Light"/>
    </w:rPr>
    <w:tblPr>
      <w:tblInd w:w="851" w:type="dxa"/>
      <w:tblBorders>
        <w:top w:val="single" w:sz="4" w:space="0" w:color="0084AD"/>
        <w:left w:val="single" w:sz="4" w:space="0" w:color="0084AD"/>
        <w:bottom w:val="single" w:sz="4" w:space="0" w:color="0084AD"/>
        <w:right w:val="single" w:sz="4" w:space="0" w:color="0084AD"/>
        <w:insideH w:val="single" w:sz="4" w:space="0" w:color="0084AD"/>
        <w:insideV w:val="single" w:sz="4" w:space="0" w:color="0084AD"/>
      </w:tblBorders>
      <w:tblCellMar>
        <w:top w:w="142" w:type="dxa"/>
        <w:bottom w:w="142" w:type="dxa"/>
      </w:tblCellMar>
    </w:tblPr>
    <w:tblStylePr w:type="firstRow">
      <w:pPr>
        <w:wordWrap/>
        <w:spacing w:beforeLines="0" w:before="0" w:beforeAutospacing="0" w:afterLines="0" w:after="0" w:afterAutospacing="0"/>
      </w:pPr>
      <w:rPr>
        <w:rFonts w:ascii="Frutiger LT Com 65" w:hAnsi="Frutiger LT Com 65"/>
        <w:b/>
        <w:i w:val="0"/>
        <w:caps w:val="0"/>
        <w:smallCaps w:val="0"/>
        <w:color w:val="FFFFFF" w:themeColor="background1"/>
        <w:sz w:val="20"/>
      </w:rPr>
    </w:tblStylePr>
  </w:style>
  <w:style w:type="paragraph" w:styleId="ListParagraph">
    <w:name w:val="List Paragraph"/>
    <w:basedOn w:val="Normal"/>
    <w:uiPriority w:val="34"/>
    <w:qFormat/>
    <w:rsid w:val="00A20E39"/>
    <w:pPr>
      <w:ind w:left="720"/>
      <w:contextualSpacing/>
    </w:pPr>
    <w:rPr>
      <w:rFonts w:ascii="Arial" w:hAnsi="Arial"/>
    </w:rPr>
  </w:style>
  <w:style w:type="paragraph" w:styleId="TOCHeading">
    <w:name w:val="TOC Heading"/>
    <w:basedOn w:val="Heading1"/>
    <w:next w:val="Normal"/>
    <w:uiPriority w:val="39"/>
    <w:unhideWhenUsed/>
    <w:qFormat/>
    <w:rsid w:val="009069F7"/>
    <w:pPr>
      <w:pageBreakBefore w:val="0"/>
      <w:spacing w:before="480" w:after="0" w:line="276" w:lineRule="auto"/>
      <w:outlineLvl w:val="9"/>
    </w:pPr>
    <w:rPr>
      <w:rFonts w:asciiTheme="majorHAnsi" w:hAnsiTheme="majorHAnsi" w:cstheme="majorBidi"/>
      <w:bCs/>
      <w:color w:val="2E74B5" w:themeColor="accent1" w:themeShade="BF"/>
      <w:sz w:val="28"/>
      <w:szCs w:val="28"/>
      <w:lang w:val="en-US"/>
    </w:rPr>
  </w:style>
  <w:style w:type="paragraph" w:styleId="TOC4">
    <w:name w:val="toc 4"/>
    <w:basedOn w:val="Normal"/>
    <w:next w:val="Normal"/>
    <w:autoRedefine/>
    <w:uiPriority w:val="39"/>
    <w:semiHidden/>
    <w:unhideWhenUsed/>
    <w:rsid w:val="009069F7"/>
    <w:pPr>
      <w:spacing w:after="0"/>
      <w:ind w:left="600"/>
    </w:pPr>
    <w:rPr>
      <w:rFonts w:asciiTheme="minorHAnsi" w:hAnsiTheme="minorHAnsi" w:cstheme="minorHAnsi"/>
      <w:szCs w:val="20"/>
    </w:rPr>
  </w:style>
  <w:style w:type="paragraph" w:styleId="TOC5">
    <w:name w:val="toc 5"/>
    <w:basedOn w:val="Normal"/>
    <w:next w:val="Normal"/>
    <w:autoRedefine/>
    <w:uiPriority w:val="39"/>
    <w:semiHidden/>
    <w:unhideWhenUsed/>
    <w:rsid w:val="009069F7"/>
    <w:pPr>
      <w:spacing w:after="0"/>
      <w:ind w:left="800"/>
    </w:pPr>
    <w:rPr>
      <w:rFonts w:asciiTheme="minorHAnsi" w:hAnsiTheme="minorHAnsi" w:cstheme="minorHAnsi"/>
      <w:szCs w:val="20"/>
    </w:rPr>
  </w:style>
  <w:style w:type="paragraph" w:styleId="TOC6">
    <w:name w:val="toc 6"/>
    <w:basedOn w:val="Normal"/>
    <w:next w:val="Normal"/>
    <w:autoRedefine/>
    <w:uiPriority w:val="39"/>
    <w:semiHidden/>
    <w:unhideWhenUsed/>
    <w:rsid w:val="009069F7"/>
    <w:pPr>
      <w:spacing w:after="0"/>
      <w:ind w:left="1000"/>
    </w:pPr>
    <w:rPr>
      <w:rFonts w:asciiTheme="minorHAnsi" w:hAnsiTheme="minorHAnsi" w:cstheme="minorHAnsi"/>
      <w:szCs w:val="20"/>
    </w:rPr>
  </w:style>
  <w:style w:type="paragraph" w:styleId="TOC7">
    <w:name w:val="toc 7"/>
    <w:basedOn w:val="Normal"/>
    <w:next w:val="Normal"/>
    <w:autoRedefine/>
    <w:uiPriority w:val="39"/>
    <w:semiHidden/>
    <w:unhideWhenUsed/>
    <w:rsid w:val="009069F7"/>
    <w:pPr>
      <w:spacing w:after="0"/>
      <w:ind w:left="1200"/>
    </w:pPr>
    <w:rPr>
      <w:rFonts w:asciiTheme="minorHAnsi" w:hAnsiTheme="minorHAnsi" w:cstheme="minorHAnsi"/>
      <w:szCs w:val="20"/>
    </w:rPr>
  </w:style>
  <w:style w:type="paragraph" w:styleId="TOC8">
    <w:name w:val="toc 8"/>
    <w:basedOn w:val="Normal"/>
    <w:next w:val="Normal"/>
    <w:autoRedefine/>
    <w:uiPriority w:val="39"/>
    <w:semiHidden/>
    <w:unhideWhenUsed/>
    <w:rsid w:val="009069F7"/>
    <w:pPr>
      <w:spacing w:after="0"/>
      <w:ind w:left="1400"/>
    </w:pPr>
    <w:rPr>
      <w:rFonts w:asciiTheme="minorHAnsi" w:hAnsiTheme="minorHAnsi" w:cstheme="minorHAnsi"/>
      <w:szCs w:val="20"/>
    </w:rPr>
  </w:style>
  <w:style w:type="paragraph" w:styleId="TOC9">
    <w:name w:val="toc 9"/>
    <w:basedOn w:val="Normal"/>
    <w:next w:val="Normal"/>
    <w:autoRedefine/>
    <w:uiPriority w:val="39"/>
    <w:semiHidden/>
    <w:unhideWhenUsed/>
    <w:rsid w:val="009069F7"/>
    <w:pPr>
      <w:spacing w:after="0"/>
      <w:ind w:left="1600"/>
    </w:pPr>
    <w:rPr>
      <w:rFonts w:asciiTheme="minorHAnsi" w:hAnsiTheme="minorHAnsi" w:cstheme="minorHAnsi"/>
      <w:szCs w:val="20"/>
    </w:rPr>
  </w:style>
  <w:style w:type="numbering" w:customStyle="1" w:styleId="CurrentList1">
    <w:name w:val="Current List1"/>
    <w:uiPriority w:val="99"/>
    <w:rsid w:val="00067365"/>
    <w:pPr>
      <w:numPr>
        <w:numId w:val="11"/>
      </w:numPr>
    </w:pPr>
  </w:style>
  <w:style w:type="table" w:styleId="GridTable1Light-Accent1">
    <w:name w:val="Grid Table 1 Light Accent 1"/>
    <w:basedOn w:val="TableNormal"/>
    <w:uiPriority w:val="46"/>
    <w:rsid w:val="003D5CA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B973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965419">
      <w:bodyDiv w:val="1"/>
      <w:marLeft w:val="0"/>
      <w:marRight w:val="0"/>
      <w:marTop w:val="0"/>
      <w:marBottom w:val="0"/>
      <w:divBdr>
        <w:top w:val="none" w:sz="0" w:space="0" w:color="auto"/>
        <w:left w:val="none" w:sz="0" w:space="0" w:color="auto"/>
        <w:bottom w:val="none" w:sz="0" w:space="0" w:color="auto"/>
        <w:right w:val="none" w:sz="0" w:space="0" w:color="auto"/>
      </w:divBdr>
      <w:divsChild>
        <w:div w:id="1869415865">
          <w:marLeft w:val="0"/>
          <w:marRight w:val="0"/>
          <w:marTop w:val="0"/>
          <w:marBottom w:val="0"/>
          <w:divBdr>
            <w:top w:val="none" w:sz="0" w:space="0" w:color="auto"/>
            <w:left w:val="none" w:sz="0" w:space="0" w:color="auto"/>
            <w:bottom w:val="none" w:sz="0" w:space="0" w:color="auto"/>
            <w:right w:val="none" w:sz="0" w:space="0" w:color="auto"/>
          </w:divBdr>
          <w:divsChild>
            <w:div w:id="1218859223">
              <w:marLeft w:val="0"/>
              <w:marRight w:val="0"/>
              <w:marTop w:val="0"/>
              <w:marBottom w:val="0"/>
              <w:divBdr>
                <w:top w:val="none" w:sz="0" w:space="0" w:color="auto"/>
                <w:left w:val="none" w:sz="0" w:space="0" w:color="auto"/>
                <w:bottom w:val="none" w:sz="0" w:space="0" w:color="auto"/>
                <w:right w:val="none" w:sz="0" w:space="0" w:color="auto"/>
              </w:divBdr>
            </w:div>
            <w:div w:id="1433163291">
              <w:marLeft w:val="0"/>
              <w:marRight w:val="0"/>
              <w:marTop w:val="0"/>
              <w:marBottom w:val="0"/>
              <w:divBdr>
                <w:top w:val="none" w:sz="0" w:space="0" w:color="auto"/>
                <w:left w:val="none" w:sz="0" w:space="0" w:color="auto"/>
                <w:bottom w:val="none" w:sz="0" w:space="0" w:color="auto"/>
                <w:right w:val="none" w:sz="0" w:space="0" w:color="auto"/>
              </w:divBdr>
            </w:div>
            <w:div w:id="1554341283">
              <w:marLeft w:val="0"/>
              <w:marRight w:val="0"/>
              <w:marTop w:val="0"/>
              <w:marBottom w:val="0"/>
              <w:divBdr>
                <w:top w:val="none" w:sz="0" w:space="0" w:color="auto"/>
                <w:left w:val="none" w:sz="0" w:space="0" w:color="auto"/>
                <w:bottom w:val="none" w:sz="0" w:space="0" w:color="auto"/>
                <w:right w:val="none" w:sz="0" w:space="0" w:color="auto"/>
              </w:divBdr>
            </w:div>
            <w:div w:id="158363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6219">
      <w:bodyDiv w:val="1"/>
      <w:marLeft w:val="0"/>
      <w:marRight w:val="0"/>
      <w:marTop w:val="0"/>
      <w:marBottom w:val="0"/>
      <w:divBdr>
        <w:top w:val="none" w:sz="0" w:space="0" w:color="auto"/>
        <w:left w:val="none" w:sz="0" w:space="0" w:color="auto"/>
        <w:bottom w:val="none" w:sz="0" w:space="0" w:color="auto"/>
        <w:right w:val="none" w:sz="0" w:space="0" w:color="auto"/>
      </w:divBdr>
      <w:divsChild>
        <w:div w:id="265234809">
          <w:marLeft w:val="0"/>
          <w:marRight w:val="0"/>
          <w:marTop w:val="0"/>
          <w:marBottom w:val="0"/>
          <w:divBdr>
            <w:top w:val="none" w:sz="0" w:space="0" w:color="auto"/>
            <w:left w:val="none" w:sz="0" w:space="0" w:color="auto"/>
            <w:bottom w:val="none" w:sz="0" w:space="0" w:color="auto"/>
            <w:right w:val="none" w:sz="0" w:space="0" w:color="auto"/>
          </w:divBdr>
          <w:divsChild>
            <w:div w:id="1926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01180">
      <w:bodyDiv w:val="1"/>
      <w:marLeft w:val="0"/>
      <w:marRight w:val="0"/>
      <w:marTop w:val="0"/>
      <w:marBottom w:val="0"/>
      <w:divBdr>
        <w:top w:val="none" w:sz="0" w:space="0" w:color="auto"/>
        <w:left w:val="none" w:sz="0" w:space="0" w:color="auto"/>
        <w:bottom w:val="none" w:sz="0" w:space="0" w:color="auto"/>
        <w:right w:val="none" w:sz="0" w:space="0" w:color="auto"/>
      </w:divBdr>
      <w:divsChild>
        <w:div w:id="300891825">
          <w:marLeft w:val="0"/>
          <w:marRight w:val="0"/>
          <w:marTop w:val="0"/>
          <w:marBottom w:val="0"/>
          <w:divBdr>
            <w:top w:val="none" w:sz="0" w:space="0" w:color="auto"/>
            <w:left w:val="none" w:sz="0" w:space="0" w:color="auto"/>
            <w:bottom w:val="none" w:sz="0" w:space="0" w:color="auto"/>
            <w:right w:val="none" w:sz="0" w:space="0" w:color="auto"/>
          </w:divBdr>
          <w:divsChild>
            <w:div w:id="20341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6996">
      <w:bodyDiv w:val="1"/>
      <w:marLeft w:val="0"/>
      <w:marRight w:val="0"/>
      <w:marTop w:val="0"/>
      <w:marBottom w:val="0"/>
      <w:divBdr>
        <w:top w:val="none" w:sz="0" w:space="0" w:color="auto"/>
        <w:left w:val="none" w:sz="0" w:space="0" w:color="auto"/>
        <w:bottom w:val="none" w:sz="0" w:space="0" w:color="auto"/>
        <w:right w:val="none" w:sz="0" w:space="0" w:color="auto"/>
      </w:divBdr>
      <w:divsChild>
        <w:div w:id="2082242199">
          <w:marLeft w:val="0"/>
          <w:marRight w:val="0"/>
          <w:marTop w:val="0"/>
          <w:marBottom w:val="0"/>
          <w:divBdr>
            <w:top w:val="none" w:sz="0" w:space="0" w:color="auto"/>
            <w:left w:val="none" w:sz="0" w:space="0" w:color="auto"/>
            <w:bottom w:val="none" w:sz="0" w:space="0" w:color="auto"/>
            <w:right w:val="none" w:sz="0" w:space="0" w:color="auto"/>
          </w:divBdr>
          <w:divsChild>
            <w:div w:id="3265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2568">
      <w:bodyDiv w:val="1"/>
      <w:marLeft w:val="0"/>
      <w:marRight w:val="0"/>
      <w:marTop w:val="0"/>
      <w:marBottom w:val="0"/>
      <w:divBdr>
        <w:top w:val="none" w:sz="0" w:space="0" w:color="auto"/>
        <w:left w:val="none" w:sz="0" w:space="0" w:color="auto"/>
        <w:bottom w:val="none" w:sz="0" w:space="0" w:color="auto"/>
        <w:right w:val="none" w:sz="0" w:space="0" w:color="auto"/>
      </w:divBdr>
      <w:divsChild>
        <w:div w:id="491682826">
          <w:marLeft w:val="0"/>
          <w:marRight w:val="0"/>
          <w:marTop w:val="0"/>
          <w:marBottom w:val="0"/>
          <w:divBdr>
            <w:top w:val="none" w:sz="0" w:space="0" w:color="auto"/>
            <w:left w:val="none" w:sz="0" w:space="0" w:color="auto"/>
            <w:bottom w:val="none" w:sz="0" w:space="0" w:color="auto"/>
            <w:right w:val="none" w:sz="0" w:space="0" w:color="auto"/>
          </w:divBdr>
          <w:divsChild>
            <w:div w:id="50983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6414">
      <w:bodyDiv w:val="1"/>
      <w:marLeft w:val="0"/>
      <w:marRight w:val="0"/>
      <w:marTop w:val="0"/>
      <w:marBottom w:val="0"/>
      <w:divBdr>
        <w:top w:val="none" w:sz="0" w:space="0" w:color="auto"/>
        <w:left w:val="none" w:sz="0" w:space="0" w:color="auto"/>
        <w:bottom w:val="none" w:sz="0" w:space="0" w:color="auto"/>
        <w:right w:val="none" w:sz="0" w:space="0" w:color="auto"/>
      </w:divBdr>
      <w:divsChild>
        <w:div w:id="255291611">
          <w:marLeft w:val="0"/>
          <w:marRight w:val="0"/>
          <w:marTop w:val="0"/>
          <w:marBottom w:val="0"/>
          <w:divBdr>
            <w:top w:val="none" w:sz="0" w:space="0" w:color="auto"/>
            <w:left w:val="none" w:sz="0" w:space="0" w:color="auto"/>
            <w:bottom w:val="none" w:sz="0" w:space="0" w:color="auto"/>
            <w:right w:val="none" w:sz="0" w:space="0" w:color="auto"/>
          </w:divBdr>
          <w:divsChild>
            <w:div w:id="2035304541">
              <w:marLeft w:val="0"/>
              <w:marRight w:val="0"/>
              <w:marTop w:val="0"/>
              <w:marBottom w:val="0"/>
              <w:divBdr>
                <w:top w:val="none" w:sz="0" w:space="0" w:color="auto"/>
                <w:left w:val="none" w:sz="0" w:space="0" w:color="auto"/>
                <w:bottom w:val="none" w:sz="0" w:space="0" w:color="auto"/>
                <w:right w:val="none" w:sz="0" w:space="0" w:color="auto"/>
              </w:divBdr>
            </w:div>
            <w:div w:id="9316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79664">
      <w:bodyDiv w:val="1"/>
      <w:marLeft w:val="0"/>
      <w:marRight w:val="0"/>
      <w:marTop w:val="0"/>
      <w:marBottom w:val="0"/>
      <w:divBdr>
        <w:top w:val="none" w:sz="0" w:space="0" w:color="auto"/>
        <w:left w:val="none" w:sz="0" w:space="0" w:color="auto"/>
        <w:bottom w:val="none" w:sz="0" w:space="0" w:color="auto"/>
        <w:right w:val="none" w:sz="0" w:space="0" w:color="auto"/>
      </w:divBdr>
    </w:div>
    <w:div w:id="1110584563">
      <w:bodyDiv w:val="1"/>
      <w:marLeft w:val="0"/>
      <w:marRight w:val="0"/>
      <w:marTop w:val="0"/>
      <w:marBottom w:val="0"/>
      <w:divBdr>
        <w:top w:val="none" w:sz="0" w:space="0" w:color="auto"/>
        <w:left w:val="none" w:sz="0" w:space="0" w:color="auto"/>
        <w:bottom w:val="none" w:sz="0" w:space="0" w:color="auto"/>
        <w:right w:val="none" w:sz="0" w:space="0" w:color="auto"/>
      </w:divBdr>
      <w:divsChild>
        <w:div w:id="692806531">
          <w:marLeft w:val="0"/>
          <w:marRight w:val="0"/>
          <w:marTop w:val="0"/>
          <w:marBottom w:val="0"/>
          <w:divBdr>
            <w:top w:val="none" w:sz="0" w:space="0" w:color="auto"/>
            <w:left w:val="none" w:sz="0" w:space="0" w:color="auto"/>
            <w:bottom w:val="none" w:sz="0" w:space="0" w:color="auto"/>
            <w:right w:val="none" w:sz="0" w:space="0" w:color="auto"/>
          </w:divBdr>
          <w:divsChild>
            <w:div w:id="19114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0928">
      <w:bodyDiv w:val="1"/>
      <w:marLeft w:val="0"/>
      <w:marRight w:val="0"/>
      <w:marTop w:val="0"/>
      <w:marBottom w:val="0"/>
      <w:divBdr>
        <w:top w:val="none" w:sz="0" w:space="0" w:color="auto"/>
        <w:left w:val="none" w:sz="0" w:space="0" w:color="auto"/>
        <w:bottom w:val="none" w:sz="0" w:space="0" w:color="auto"/>
        <w:right w:val="none" w:sz="0" w:space="0" w:color="auto"/>
      </w:divBdr>
      <w:divsChild>
        <w:div w:id="51580571">
          <w:marLeft w:val="0"/>
          <w:marRight w:val="0"/>
          <w:marTop w:val="0"/>
          <w:marBottom w:val="0"/>
          <w:divBdr>
            <w:top w:val="none" w:sz="0" w:space="0" w:color="auto"/>
            <w:left w:val="none" w:sz="0" w:space="0" w:color="auto"/>
            <w:bottom w:val="none" w:sz="0" w:space="0" w:color="auto"/>
            <w:right w:val="none" w:sz="0" w:space="0" w:color="auto"/>
          </w:divBdr>
          <w:divsChild>
            <w:div w:id="1789546828">
              <w:marLeft w:val="0"/>
              <w:marRight w:val="0"/>
              <w:marTop w:val="0"/>
              <w:marBottom w:val="0"/>
              <w:divBdr>
                <w:top w:val="none" w:sz="0" w:space="0" w:color="auto"/>
                <w:left w:val="none" w:sz="0" w:space="0" w:color="auto"/>
                <w:bottom w:val="none" w:sz="0" w:space="0" w:color="auto"/>
                <w:right w:val="none" w:sz="0" w:space="0" w:color="auto"/>
              </w:divBdr>
            </w:div>
            <w:div w:id="1642929725">
              <w:marLeft w:val="0"/>
              <w:marRight w:val="0"/>
              <w:marTop w:val="0"/>
              <w:marBottom w:val="0"/>
              <w:divBdr>
                <w:top w:val="none" w:sz="0" w:space="0" w:color="auto"/>
                <w:left w:val="none" w:sz="0" w:space="0" w:color="auto"/>
                <w:bottom w:val="none" w:sz="0" w:space="0" w:color="auto"/>
                <w:right w:val="none" w:sz="0" w:space="0" w:color="auto"/>
              </w:divBdr>
            </w:div>
            <w:div w:id="267003641">
              <w:marLeft w:val="0"/>
              <w:marRight w:val="0"/>
              <w:marTop w:val="0"/>
              <w:marBottom w:val="0"/>
              <w:divBdr>
                <w:top w:val="none" w:sz="0" w:space="0" w:color="auto"/>
                <w:left w:val="none" w:sz="0" w:space="0" w:color="auto"/>
                <w:bottom w:val="none" w:sz="0" w:space="0" w:color="auto"/>
                <w:right w:val="none" w:sz="0" w:space="0" w:color="auto"/>
              </w:divBdr>
            </w:div>
            <w:div w:id="80924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31065">
      <w:bodyDiv w:val="1"/>
      <w:marLeft w:val="0"/>
      <w:marRight w:val="0"/>
      <w:marTop w:val="0"/>
      <w:marBottom w:val="0"/>
      <w:divBdr>
        <w:top w:val="none" w:sz="0" w:space="0" w:color="auto"/>
        <w:left w:val="none" w:sz="0" w:space="0" w:color="auto"/>
        <w:bottom w:val="none" w:sz="0" w:space="0" w:color="auto"/>
        <w:right w:val="none" w:sz="0" w:space="0" w:color="auto"/>
      </w:divBdr>
      <w:divsChild>
        <w:div w:id="1318798307">
          <w:marLeft w:val="0"/>
          <w:marRight w:val="0"/>
          <w:marTop w:val="0"/>
          <w:marBottom w:val="0"/>
          <w:divBdr>
            <w:top w:val="none" w:sz="0" w:space="0" w:color="auto"/>
            <w:left w:val="none" w:sz="0" w:space="0" w:color="auto"/>
            <w:bottom w:val="none" w:sz="0" w:space="0" w:color="auto"/>
            <w:right w:val="none" w:sz="0" w:space="0" w:color="auto"/>
          </w:divBdr>
          <w:divsChild>
            <w:div w:id="156198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3545">
      <w:bodyDiv w:val="1"/>
      <w:marLeft w:val="0"/>
      <w:marRight w:val="0"/>
      <w:marTop w:val="0"/>
      <w:marBottom w:val="0"/>
      <w:divBdr>
        <w:top w:val="none" w:sz="0" w:space="0" w:color="auto"/>
        <w:left w:val="none" w:sz="0" w:space="0" w:color="auto"/>
        <w:bottom w:val="none" w:sz="0" w:space="0" w:color="auto"/>
        <w:right w:val="none" w:sz="0" w:space="0" w:color="auto"/>
      </w:divBdr>
      <w:divsChild>
        <w:div w:id="858130155">
          <w:marLeft w:val="0"/>
          <w:marRight w:val="0"/>
          <w:marTop w:val="0"/>
          <w:marBottom w:val="0"/>
          <w:divBdr>
            <w:top w:val="none" w:sz="0" w:space="0" w:color="auto"/>
            <w:left w:val="none" w:sz="0" w:space="0" w:color="auto"/>
            <w:bottom w:val="none" w:sz="0" w:space="0" w:color="auto"/>
            <w:right w:val="none" w:sz="0" w:space="0" w:color="auto"/>
          </w:divBdr>
          <w:divsChild>
            <w:div w:id="352387590">
              <w:marLeft w:val="0"/>
              <w:marRight w:val="0"/>
              <w:marTop w:val="0"/>
              <w:marBottom w:val="0"/>
              <w:divBdr>
                <w:top w:val="none" w:sz="0" w:space="0" w:color="auto"/>
                <w:left w:val="none" w:sz="0" w:space="0" w:color="auto"/>
                <w:bottom w:val="none" w:sz="0" w:space="0" w:color="auto"/>
                <w:right w:val="none" w:sz="0" w:space="0" w:color="auto"/>
              </w:divBdr>
            </w:div>
            <w:div w:id="472211752">
              <w:marLeft w:val="0"/>
              <w:marRight w:val="0"/>
              <w:marTop w:val="0"/>
              <w:marBottom w:val="0"/>
              <w:divBdr>
                <w:top w:val="none" w:sz="0" w:space="0" w:color="auto"/>
                <w:left w:val="none" w:sz="0" w:space="0" w:color="auto"/>
                <w:bottom w:val="none" w:sz="0" w:space="0" w:color="auto"/>
                <w:right w:val="none" w:sz="0" w:space="0" w:color="auto"/>
              </w:divBdr>
            </w:div>
            <w:div w:id="188621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il.worldskill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ldSkills%20Europe%20Dropbox\WSE%20Team%20folder\WSE\Templates\Templates%20NEW\Templates\WS%20Europe%20Word\WSE_doc_cover_num_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B7CFE-A486-D544-A703-74757FF2B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C:\WorldSkills Europe Dropbox\WSE Team folder\WSE\Templates\Templates NEW\Templates\WS Europe Word\WSE_doc_cover_num_v1.0.dotx</Template>
  <TotalTime>0</TotalTime>
  <Pages>25</Pages>
  <Words>6343</Words>
  <Characters>36158</Characters>
  <Application>Microsoft Office Word</Application>
  <DocSecurity>0</DocSecurity>
  <Lines>301</Lines>
  <Paragraphs>84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de Groot</dc:creator>
  <cp:keywords/>
  <dc:description/>
  <cp:lastModifiedBy>Cyril Wanner</cp:lastModifiedBy>
  <cp:revision>3</cp:revision>
  <cp:lastPrinted>2019-03-11T05:37:00Z</cp:lastPrinted>
  <dcterms:created xsi:type="dcterms:W3CDTF">2025-06-30T05:40:00Z</dcterms:created>
  <dcterms:modified xsi:type="dcterms:W3CDTF">2025-06-30T05:41:00Z</dcterms:modified>
</cp:coreProperties>
</file>